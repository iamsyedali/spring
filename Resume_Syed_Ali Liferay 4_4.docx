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Pr>
      <w:tblGrid>
        <w:gridCol w:w="3780"/>
        <w:gridCol w:w="6732"/>
      </w:tblGrid>
      <w:tr w:rsidR="002C2CDD" w:rsidRPr="00333CD3" w:rsidTr="00EF7CC9">
        <w:tc>
          <w:tcPr>
            <w:tcW w:w="3780" w:type="dxa"/>
            <w:tcMar>
              <w:top w:w="504" w:type="dxa"/>
              <w:right w:w="720" w:type="dxa"/>
            </w:tcMar>
          </w:tcPr>
          <w:p w:rsidR="00741125" w:rsidRPr="00333CD3" w:rsidRDefault="0013386F" w:rsidP="00E8537F">
            <w:pPr>
              <w:pStyle w:val="Initials"/>
              <w:spacing w:after="0"/>
            </w:pPr>
            <w:r>
              <w:rPr>
                <w:noProof/>
              </w:rPr>
              <mc:AlternateContent>
                <mc:Choice Requires="wpg">
                  <w:drawing>
                    <wp:anchor distT="0" distB="0" distL="114300" distR="114300" simplePos="0" relativeHeight="251658240" behindDoc="1" locked="1" layoutInCell="1" allowOverlap="1">
                      <wp:simplePos x="0" y="0"/>
                      <wp:positionH relativeFrom="column">
                        <wp:align>left</wp:align>
                      </wp:positionH>
                      <wp:positionV relativeFrom="page">
                        <wp:posOffset>-484505</wp:posOffset>
                      </wp:positionV>
                      <wp:extent cx="6666230" cy="1810385"/>
                      <wp:effectExtent l="0" t="0" r="0" b="0"/>
                      <wp:wrapNone/>
                      <wp:docPr id="1" name="Group 1" descr="Header graphics"/>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6230" cy="1810385"/>
                                <a:chOff x="0" y="0"/>
                                <a:chExt cx="6665911" cy="1810385"/>
                              </a:xfrm>
                            </wpg:grpSpPr>
                            <wps:wsp>
                              <wps:cNvPr id="43" name="Red rectangle"/>
                              <wps:cNvSpPr>
                                <a:spLocks/>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a:spLocks/>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a:spLocks/>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22A58BAF" id="Group 1" o:spid="_x0000_s1026" alt="Header graphics" style="position:absolute;margin-left:0;margin-top:-38.15pt;width:524.9pt;height:142.55pt;z-index:-251658240;mso-width-percent:858;mso-height-percent:180;mso-position-horizontal:left;mso-position-vertical-relative:page;mso-width-percent:858;mso-height-percent:180" coordsize="66659,1810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">
                      <v:rect id="Red rectangle" o:spid="_x0000_s1027" style="position:absolute;left:11334;top:4191;width:55325;height:10058;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&#13;&#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" adj="626" fillcolor="#ea4e4e [3204]" stroked="f" strokeweight="1pt">
                        <v:stroke joinstyle="miter"/>
                      </v:shape>
                      <v:oval id="White circle" o:spid="_x0000_s1029" style="position:absolute;left:571;top:571;width:17045;height:17043;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" fillcolor="white [3212]" stroked="f" strokeweight="1pt">
                        <v:stroke joinstyle="miter"/>
                      </v:oval>
                      <w10:wrap anchory="page"/>
                      <w10:anchorlock/>
                    </v:group>
                  </w:pict>
                </mc:Fallback>
              </mc:AlternateContent>
            </w:r>
            <w:sdt>
              <w:sdtPr>
                <w:alias w:val="Initials:"/>
                <w:tag w:val="Initials:"/>
                <w:id w:val="-606576828"/>
                <w:placeholder>
                  <w:docPart w:val="8E5BAEC7A2E64FF18140CC0DE7385D77"/>
                </w:placeholder>
                <w:dataBinding w:prefixMappings="xmlns:ns0='http://schemas.openxmlformats.org/officeDocument/2006/extended-properties' " w:xpath="/ns0:Properties[1]/ns0:Company[1]" w:storeItemID="{6668398D-A668-4E3E-A5EB-62B293D839F1}"/>
                <w:text/>
              </w:sdtPr>
              <w:sdtEndPr/>
              <w:sdtContent>
                <w:r w:rsidR="005754F0">
                  <w:t>SA</w:t>
                </w:r>
              </w:sdtContent>
            </w:sdt>
          </w:p>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Pr>
            <w:tblGrid>
              <w:gridCol w:w="6732"/>
            </w:tblGrid>
            <w:tr w:rsidR="00C612DA" w:rsidRPr="00333CD3" w:rsidTr="001B2AC1">
              <w:trPr>
                <w:trHeight w:hRule="exact" w:val="1152"/>
              </w:trPr>
              <w:tc>
                <w:tcPr>
                  <w:tcW w:w="6055" w:type="dxa"/>
                  <w:vAlign w:val="center"/>
                </w:tcPr>
                <w:p w:rsidR="00C612DA" w:rsidRPr="006D5E4A" w:rsidRDefault="00533AD1" w:rsidP="00C612DA">
                  <w:pPr>
                    <w:pStyle w:val="Heading1"/>
                    <w:outlineLvl w:val="0"/>
                    <w:rPr>
                      <w:color w:val="FFFFFF" w:themeColor="background1"/>
                    </w:rPr>
                  </w:pPr>
                  <w:sdt>
                    <w:sdtPr>
                      <w:rPr>
                        <w:color w:val="FFFFFF" w:themeColor="background1"/>
                        <w:sz w:val="56"/>
                        <w:szCs w:val="56"/>
                      </w:rPr>
                      <w:alias w:val="Your Name:"/>
                      <w:tag w:val="Your Name:"/>
                      <w:id w:val="1982421306"/>
                      <w:placeholder>
                        <w:docPart w:val="641FEDD414224374A32EB4A6D7927FFB"/>
                      </w:placeholder>
                      <w:dataBinding w:prefixMappings="xmlns:ns0='http://purl.org/dc/elements/1.1/' xmlns:ns1='http://schemas.openxmlformats.org/package/2006/metadata/core-properties' " w:xpath="/ns1:coreProperties[1]/ns0:creator[1]" w:storeItemID="{6C3C8BC8-F283-45AE-878A-BAB7291924A1}"/>
                      <w:text w:multiLine="1"/>
                    </w:sdtPr>
                    <w:sdtEndPr/>
                    <w:sdtContent>
                      <w:r w:rsidR="00157582" w:rsidRPr="00E72CF7">
                        <w:rPr>
                          <w:color w:val="FFFFFF" w:themeColor="background1"/>
                          <w:sz w:val="56"/>
                          <w:szCs w:val="56"/>
                          <w:lang w:val="en-IN"/>
                        </w:rPr>
                        <w:t>Syed Ali</w:t>
                      </w:r>
                    </w:sdtContent>
                  </w:sdt>
                </w:p>
                <w:p w:rsidR="00C612DA" w:rsidRPr="00333CD3" w:rsidRDefault="00533AD1" w:rsidP="005410AD">
                  <w:pPr>
                    <w:pStyle w:val="Heading2"/>
                    <w:outlineLvl w:val="1"/>
                  </w:pPr>
                  <w:sdt>
                    <w:sdtPr>
                      <w:rPr>
                        <w:color w:val="FFFFFF" w:themeColor="background1"/>
                        <w:sz w:val="32"/>
                        <w:szCs w:val="32"/>
                      </w:rPr>
                      <w:alias w:val="Profession or Industry:"/>
                      <w:tag w:val="Profession or Industry:"/>
                      <w:id w:val="-83681269"/>
                      <w:placeholder>
                        <w:docPart w:val="3C1350976DA74C90AC17DDD228024A9B"/>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5410AD">
                        <w:rPr>
                          <w:color w:val="FFFFFF" w:themeColor="background1"/>
                          <w:sz w:val="32"/>
                          <w:szCs w:val="32"/>
                          <w:lang w:val="en-IN"/>
                        </w:rPr>
                        <w:t>Software Consultant</w:t>
                      </w:r>
                    </w:sdtContent>
                  </w:sdt>
                </w:p>
              </w:tc>
            </w:tr>
          </w:tbl>
          <w:p w:rsidR="00741125" w:rsidRPr="00333CD3" w:rsidRDefault="00741125" w:rsidP="00655007"/>
        </w:tc>
      </w:tr>
    </w:tbl>
    <w:p w:rsidR="00B907E2" w:rsidRDefault="00B907E2" w:rsidP="00A60476">
      <w:pPr>
        <w:pStyle w:val="Heading3"/>
        <w:spacing w:before="0" w:after="0"/>
      </w:pPr>
    </w:p>
    <w:p w:rsidR="00B907E2" w:rsidRPr="00333CD3" w:rsidRDefault="00BD0733" w:rsidP="009A7B4E">
      <w:pPr>
        <w:pStyle w:val="Heading3"/>
        <w:spacing w:after="0" w:line="240" w:lineRule="auto"/>
      </w:pPr>
      <w:r>
        <w:t>PROFESSIONAL</w:t>
      </w:r>
      <w:r w:rsidR="00B907E2">
        <w:t xml:space="preserve"> </w:t>
      </w:r>
      <w:r>
        <w:t>FORTE</w:t>
      </w:r>
    </w:p>
    <w:p w:rsidR="00C176D7" w:rsidRPr="001246BC" w:rsidRDefault="00026CF2" w:rsidP="00AE12D9">
      <w:pPr>
        <w:numPr>
          <w:ilvl w:val="0"/>
          <w:numId w:val="3"/>
        </w:numPr>
        <w:tabs>
          <w:tab w:val="left" w:pos="900"/>
        </w:tabs>
        <w:suppressAutoHyphens/>
        <w:spacing w:before="240" w:after="240" w:line="276" w:lineRule="auto"/>
        <w:jc w:val="both"/>
        <w:rPr>
          <w:rFonts w:ascii="Verdana" w:hAnsi="Verdana"/>
        </w:rPr>
      </w:pPr>
      <w:r>
        <w:rPr>
          <w:rFonts w:ascii="Verdana" w:hAnsi="Verdana"/>
        </w:rPr>
        <w:t xml:space="preserve">Having </w:t>
      </w:r>
      <w:r w:rsidR="00533AD1">
        <w:rPr>
          <w:rFonts w:ascii="Verdana" w:hAnsi="Verdana"/>
        </w:rPr>
        <w:t xml:space="preserve">4.4 </w:t>
      </w:r>
      <w:bookmarkStart w:id="0" w:name="_GoBack"/>
      <w:bookmarkEnd w:id="0"/>
      <w:r w:rsidR="001246BC">
        <w:rPr>
          <w:rFonts w:ascii="Verdana" w:hAnsi="Verdana"/>
        </w:rPr>
        <w:t>years</w:t>
      </w:r>
      <w:r w:rsidR="009C1CC9" w:rsidRPr="001246BC">
        <w:rPr>
          <w:rFonts w:ascii="Verdana" w:hAnsi="Verdana"/>
        </w:rPr>
        <w:t xml:space="preserve"> of Programming experience in Software D</w:t>
      </w:r>
      <w:r w:rsidR="00F110E4" w:rsidRPr="001246BC">
        <w:rPr>
          <w:rFonts w:ascii="Verdana" w:hAnsi="Verdana"/>
        </w:rPr>
        <w:t xml:space="preserve">evelopment using </w:t>
      </w:r>
      <w:r w:rsidR="006742E0">
        <w:rPr>
          <w:rFonts w:ascii="Verdana" w:hAnsi="Verdana"/>
        </w:rPr>
        <w:t>Java/J2EE Technologies.</w:t>
      </w:r>
      <w:r w:rsidR="009C1CC9" w:rsidRPr="001246BC">
        <w:rPr>
          <w:rFonts w:ascii="Verdana" w:hAnsi="Verdana"/>
        </w:rPr>
        <w:t xml:space="preserve"> Strong foundation in </w:t>
      </w:r>
      <w:r w:rsidR="003D1F8D">
        <w:rPr>
          <w:rFonts w:ascii="Verdana" w:hAnsi="Verdana"/>
        </w:rPr>
        <w:t>O</w:t>
      </w:r>
      <w:r w:rsidR="006742E0" w:rsidRPr="001246BC">
        <w:rPr>
          <w:rFonts w:ascii="Verdana" w:hAnsi="Verdana"/>
        </w:rPr>
        <w:t>bject</w:t>
      </w:r>
      <w:r w:rsidR="009C1CC9" w:rsidRPr="001246BC">
        <w:rPr>
          <w:rFonts w:ascii="Verdana" w:hAnsi="Verdana"/>
        </w:rPr>
        <w:t xml:space="preserve"> Oriented Programming </w:t>
      </w:r>
      <w:r w:rsidR="00DA4F20" w:rsidRPr="001246BC">
        <w:rPr>
          <w:rFonts w:ascii="Verdana" w:hAnsi="Verdana"/>
        </w:rPr>
        <w:t>Paradigms</w:t>
      </w:r>
      <w:r w:rsidR="00287778">
        <w:rPr>
          <w:rFonts w:ascii="Verdana" w:hAnsi="Verdana"/>
        </w:rPr>
        <w:t>,</w:t>
      </w:r>
      <w:r w:rsidR="009C1CC9" w:rsidRPr="001246BC">
        <w:rPr>
          <w:rFonts w:ascii="Verdana" w:hAnsi="Verdana"/>
        </w:rPr>
        <w:t xml:space="preserve"> strictly adheres to the Best Practic</w:t>
      </w:r>
      <w:r w:rsidR="00287778">
        <w:rPr>
          <w:rFonts w:ascii="Verdana" w:hAnsi="Verdana"/>
        </w:rPr>
        <w:t>es of the respective technology and follow the best Software Development Lifecycle</w:t>
      </w:r>
      <w:r w:rsidR="00BD5B9D">
        <w:rPr>
          <w:rFonts w:ascii="Verdana" w:hAnsi="Verdana"/>
        </w:rPr>
        <w:t xml:space="preserve"> for the </w:t>
      </w:r>
      <w:r w:rsidR="009174D7">
        <w:rPr>
          <w:rFonts w:ascii="Verdana" w:hAnsi="Verdana"/>
        </w:rPr>
        <w:t xml:space="preserve">given </w:t>
      </w:r>
      <w:r w:rsidR="00BD5B9D">
        <w:rPr>
          <w:rFonts w:ascii="Verdana" w:hAnsi="Verdana"/>
        </w:rPr>
        <w:t>Project</w:t>
      </w:r>
      <w:r w:rsidR="00523EDA">
        <w:rPr>
          <w:rFonts w:ascii="Verdana" w:hAnsi="Verdana"/>
        </w:rPr>
        <w:t>.</w:t>
      </w:r>
    </w:p>
    <w:p w:rsidR="00A25509" w:rsidRDefault="00290DD0" w:rsidP="007408C7">
      <w:pPr>
        <w:numPr>
          <w:ilvl w:val="0"/>
          <w:numId w:val="3"/>
        </w:numPr>
        <w:tabs>
          <w:tab w:val="left" w:pos="900"/>
        </w:tabs>
        <w:suppressAutoHyphens/>
        <w:spacing w:before="240" w:after="240" w:line="276" w:lineRule="auto"/>
        <w:jc w:val="both"/>
        <w:rPr>
          <w:rFonts w:ascii="Verdana" w:hAnsi="Verdana"/>
        </w:rPr>
      </w:pPr>
      <w:r w:rsidRPr="00A25509">
        <w:rPr>
          <w:rFonts w:ascii="Verdana" w:hAnsi="Verdana"/>
        </w:rPr>
        <w:t>Extensive Experience in</w:t>
      </w:r>
      <w:r w:rsidR="0077607E">
        <w:rPr>
          <w:rFonts w:ascii="Verdana" w:hAnsi="Verdana"/>
        </w:rPr>
        <w:t xml:space="preserve"> creating</w:t>
      </w:r>
      <w:r w:rsidRPr="00A25509">
        <w:rPr>
          <w:rFonts w:ascii="Verdana" w:hAnsi="Verdana"/>
        </w:rPr>
        <w:t xml:space="preserve"> </w:t>
      </w:r>
      <w:r w:rsidR="0077607E">
        <w:rPr>
          <w:rFonts w:ascii="Verdana" w:hAnsi="Verdana"/>
        </w:rPr>
        <w:t>high performance</w:t>
      </w:r>
      <w:r w:rsidR="00AC42C5">
        <w:rPr>
          <w:rFonts w:ascii="Verdana" w:hAnsi="Verdana"/>
        </w:rPr>
        <w:t xml:space="preserve"> and</w:t>
      </w:r>
      <w:r w:rsidR="0077607E">
        <w:rPr>
          <w:rFonts w:ascii="Verdana" w:hAnsi="Verdana"/>
        </w:rPr>
        <w:t xml:space="preserve"> scalable Web Application</w:t>
      </w:r>
      <w:r w:rsidRPr="00A25509">
        <w:rPr>
          <w:rFonts w:ascii="Verdana" w:hAnsi="Verdana"/>
        </w:rPr>
        <w:t xml:space="preserve"> Development Using Java/J2EE, JSP, JSTL </w:t>
      </w:r>
      <w:r w:rsidR="007A0F0F" w:rsidRPr="00A25509">
        <w:rPr>
          <w:rFonts w:ascii="Verdana" w:hAnsi="Verdana"/>
        </w:rPr>
        <w:t>HTML, JavaScript &amp; JQuery</w:t>
      </w:r>
      <w:r w:rsidR="0077607E">
        <w:rPr>
          <w:rFonts w:ascii="Verdana" w:hAnsi="Verdana"/>
        </w:rPr>
        <w:t xml:space="preserve">, Spring Core, Spring MVC, </w:t>
      </w:r>
      <w:r w:rsidR="00FD3A87">
        <w:rPr>
          <w:rFonts w:ascii="Verdana" w:hAnsi="Verdana"/>
        </w:rPr>
        <w:t xml:space="preserve">Spring Boot, </w:t>
      </w:r>
      <w:r w:rsidR="0077607E">
        <w:rPr>
          <w:rFonts w:ascii="Verdana" w:hAnsi="Verdana"/>
        </w:rPr>
        <w:t xml:space="preserve">Spring </w:t>
      </w:r>
      <w:r w:rsidR="00206EF1">
        <w:rPr>
          <w:rFonts w:ascii="Verdana" w:hAnsi="Verdana"/>
        </w:rPr>
        <w:t>Data, Liferay</w:t>
      </w:r>
      <w:r w:rsidR="00986A18">
        <w:rPr>
          <w:rFonts w:ascii="Verdana" w:hAnsi="Verdana"/>
        </w:rPr>
        <w:t>,</w:t>
      </w:r>
      <w:r w:rsidR="00700C31">
        <w:rPr>
          <w:rFonts w:ascii="Verdana" w:hAnsi="Verdana"/>
        </w:rPr>
        <w:t xml:space="preserve"> Liferay DXP</w:t>
      </w:r>
      <w:r w:rsidR="00DB0258">
        <w:rPr>
          <w:rFonts w:ascii="Verdana" w:hAnsi="Verdana"/>
        </w:rPr>
        <w:t>,</w:t>
      </w:r>
      <w:r w:rsidR="009C2FD5">
        <w:rPr>
          <w:rFonts w:ascii="Verdana" w:hAnsi="Verdana"/>
        </w:rPr>
        <w:t xml:space="preserve"> Hibernate, configuring with security adapters and different web application adapters in Spring</w:t>
      </w:r>
      <w:r w:rsidR="00986A18">
        <w:rPr>
          <w:rFonts w:ascii="Verdana" w:hAnsi="Verdana"/>
        </w:rPr>
        <w:t xml:space="preserve"> MVC</w:t>
      </w:r>
      <w:r w:rsidR="009C2FD5">
        <w:rPr>
          <w:rFonts w:ascii="Verdana" w:hAnsi="Verdana"/>
        </w:rPr>
        <w:t>.</w:t>
      </w:r>
    </w:p>
    <w:p w:rsidR="00601D38" w:rsidRDefault="00601D38" w:rsidP="007408C7">
      <w:pPr>
        <w:numPr>
          <w:ilvl w:val="0"/>
          <w:numId w:val="3"/>
        </w:numPr>
        <w:tabs>
          <w:tab w:val="left" w:pos="900"/>
        </w:tabs>
        <w:suppressAutoHyphens/>
        <w:spacing w:before="240" w:after="240" w:line="276" w:lineRule="auto"/>
        <w:jc w:val="both"/>
        <w:rPr>
          <w:rFonts w:ascii="Verdana" w:hAnsi="Verdana"/>
        </w:rPr>
      </w:pPr>
      <w:r>
        <w:rPr>
          <w:rFonts w:ascii="Verdana" w:hAnsi="Verdana"/>
        </w:rPr>
        <w:t>Experience in Spring core modules, handling spring beans such as wiring, defining</w:t>
      </w:r>
      <w:r w:rsidR="00B8682E">
        <w:rPr>
          <w:rFonts w:ascii="Verdana" w:hAnsi="Verdana"/>
        </w:rPr>
        <w:t>, using validators,</w:t>
      </w:r>
      <w:r>
        <w:rPr>
          <w:rFonts w:ascii="Verdana" w:hAnsi="Verdana"/>
        </w:rPr>
        <w:t xml:space="preserve"> and configuring them with respect to application context, Spring MVC, Spring data, </w:t>
      </w:r>
      <w:r w:rsidR="003D2B31">
        <w:rPr>
          <w:rFonts w:ascii="Verdana" w:hAnsi="Verdana"/>
        </w:rPr>
        <w:t xml:space="preserve">Used </w:t>
      </w:r>
      <w:r>
        <w:rPr>
          <w:rFonts w:ascii="Verdana" w:hAnsi="Verdana"/>
        </w:rPr>
        <w:t>Spring Boot to Create Simplified Production ready deployable project environment and configuration wit</w:t>
      </w:r>
      <w:r w:rsidR="004B27F3">
        <w:rPr>
          <w:rFonts w:ascii="Verdana" w:hAnsi="Verdana"/>
        </w:rPr>
        <w:t>h M</w:t>
      </w:r>
      <w:r>
        <w:rPr>
          <w:rFonts w:ascii="Verdana" w:hAnsi="Verdana"/>
        </w:rPr>
        <w:t>aven.</w:t>
      </w:r>
    </w:p>
    <w:p w:rsidR="00327DBA" w:rsidRDefault="00327DBA" w:rsidP="007408C7">
      <w:pPr>
        <w:numPr>
          <w:ilvl w:val="0"/>
          <w:numId w:val="3"/>
        </w:numPr>
        <w:tabs>
          <w:tab w:val="left" w:pos="900"/>
        </w:tabs>
        <w:suppressAutoHyphens/>
        <w:spacing w:before="240" w:after="240" w:line="276" w:lineRule="auto"/>
        <w:jc w:val="both"/>
        <w:rPr>
          <w:rFonts w:ascii="Verdana" w:hAnsi="Verdana"/>
        </w:rPr>
      </w:pPr>
      <w:r>
        <w:rPr>
          <w:rFonts w:ascii="Verdana" w:hAnsi="Verdana"/>
        </w:rPr>
        <w:t xml:space="preserve">Have Good Understanding of high performance application designing process, </w:t>
      </w:r>
      <w:r w:rsidR="00E82E84">
        <w:rPr>
          <w:rFonts w:ascii="Verdana" w:hAnsi="Verdana"/>
        </w:rPr>
        <w:t>familiar</w:t>
      </w:r>
      <w:r>
        <w:rPr>
          <w:rFonts w:ascii="Verdana" w:hAnsi="Verdana"/>
        </w:rPr>
        <w:t xml:space="preserve"> with JHipster and Angular JS 4 in creat</w:t>
      </w:r>
      <w:r w:rsidR="007143A6">
        <w:rPr>
          <w:rFonts w:ascii="Verdana" w:hAnsi="Verdana"/>
        </w:rPr>
        <w:t xml:space="preserve">ing components and services, Spring </w:t>
      </w:r>
      <w:r w:rsidR="00205909">
        <w:rPr>
          <w:rFonts w:ascii="Verdana" w:hAnsi="Verdana"/>
        </w:rPr>
        <w:t>Messaging</w:t>
      </w:r>
      <w:r w:rsidR="00E82E84">
        <w:rPr>
          <w:rFonts w:ascii="Verdana" w:hAnsi="Verdana"/>
        </w:rPr>
        <w:t xml:space="preserve"> System, good understanding</w:t>
      </w:r>
      <w:r w:rsidR="006F4F29">
        <w:rPr>
          <w:rFonts w:ascii="Verdana" w:hAnsi="Verdana"/>
        </w:rPr>
        <w:t xml:space="preserve"> of MVVC framework architecture and scalable frameworks such as JHipster, Play, Dropw</w:t>
      </w:r>
      <w:r w:rsidR="00BE4FD6">
        <w:rPr>
          <w:rFonts w:ascii="Verdana" w:hAnsi="Verdana"/>
        </w:rPr>
        <w:t>izard etc.</w:t>
      </w:r>
    </w:p>
    <w:p w:rsidR="00C80740" w:rsidRDefault="00C80740" w:rsidP="007408C7">
      <w:pPr>
        <w:numPr>
          <w:ilvl w:val="0"/>
          <w:numId w:val="3"/>
        </w:numPr>
        <w:tabs>
          <w:tab w:val="left" w:pos="900"/>
        </w:tabs>
        <w:suppressAutoHyphens/>
        <w:spacing w:before="240" w:after="240" w:line="276" w:lineRule="auto"/>
        <w:jc w:val="both"/>
        <w:rPr>
          <w:rFonts w:ascii="Verdana" w:hAnsi="Verdana"/>
        </w:rPr>
      </w:pPr>
      <w:r>
        <w:rPr>
          <w:rFonts w:ascii="Verdana" w:hAnsi="Verdana"/>
        </w:rPr>
        <w:t>Experience In Configuring the Microservices and Gateway Applications in a Microservice Architecture, Familier with Monitoring</w:t>
      </w:r>
      <w:r w:rsidR="00380C86">
        <w:rPr>
          <w:rFonts w:ascii="Verdana" w:hAnsi="Verdana"/>
        </w:rPr>
        <w:t xml:space="preserve"> tools such as Eureka and Consul for Monitoring and Discovering the Service. </w:t>
      </w:r>
    </w:p>
    <w:p w:rsidR="00A25509" w:rsidRDefault="000E13D6" w:rsidP="007408C7">
      <w:pPr>
        <w:numPr>
          <w:ilvl w:val="0"/>
          <w:numId w:val="3"/>
        </w:numPr>
        <w:tabs>
          <w:tab w:val="left" w:pos="900"/>
        </w:tabs>
        <w:suppressAutoHyphens/>
        <w:spacing w:before="240" w:after="240" w:line="276" w:lineRule="auto"/>
        <w:jc w:val="both"/>
        <w:rPr>
          <w:rFonts w:ascii="Verdana" w:hAnsi="Verdana"/>
        </w:rPr>
      </w:pPr>
      <w:r>
        <w:rPr>
          <w:rFonts w:ascii="Verdana" w:hAnsi="Verdana"/>
        </w:rPr>
        <w:t>Experience on</w:t>
      </w:r>
      <w:r w:rsidR="00B907E2" w:rsidRPr="00A25509">
        <w:rPr>
          <w:rFonts w:ascii="Verdana" w:hAnsi="Verdana"/>
        </w:rPr>
        <w:t xml:space="preserve"> </w:t>
      </w:r>
      <w:r w:rsidR="00C21979">
        <w:rPr>
          <w:rFonts w:ascii="Verdana" w:hAnsi="Verdana"/>
        </w:rPr>
        <w:t>indexing</w:t>
      </w:r>
      <w:r w:rsidR="007408C7">
        <w:rPr>
          <w:rFonts w:ascii="Verdana" w:hAnsi="Verdana"/>
        </w:rPr>
        <w:t xml:space="preserve"> the data into Solr a</w:t>
      </w:r>
      <w:r w:rsidR="004F2562">
        <w:rPr>
          <w:rFonts w:ascii="Verdana" w:hAnsi="Verdana"/>
        </w:rPr>
        <w:t xml:space="preserve">nd Elastic, Search using their Java API, </w:t>
      </w:r>
      <w:r w:rsidR="00C21979">
        <w:rPr>
          <w:rFonts w:ascii="Verdana" w:hAnsi="Verdana"/>
        </w:rPr>
        <w:t xml:space="preserve">Effectively </w:t>
      </w:r>
      <w:r w:rsidR="004F2562">
        <w:rPr>
          <w:rFonts w:ascii="Verdana" w:hAnsi="Verdana"/>
        </w:rPr>
        <w:t>Searching the entities based on categories a</w:t>
      </w:r>
      <w:r w:rsidR="007E0557">
        <w:rPr>
          <w:rFonts w:ascii="Verdana" w:hAnsi="Verdana"/>
        </w:rPr>
        <w:t xml:space="preserve">nd tags and their types and configuring the Solr </w:t>
      </w:r>
      <w:r w:rsidR="00AE12D9">
        <w:rPr>
          <w:rFonts w:ascii="Verdana" w:hAnsi="Verdana"/>
        </w:rPr>
        <w:t xml:space="preserve">Cloud, </w:t>
      </w:r>
      <w:r w:rsidR="007E0557">
        <w:rPr>
          <w:rFonts w:ascii="Verdana" w:hAnsi="Verdana"/>
        </w:rPr>
        <w:t>Nodes, clusters</w:t>
      </w:r>
      <w:r w:rsidR="002562E7">
        <w:rPr>
          <w:rFonts w:ascii="Verdana" w:hAnsi="Verdana"/>
        </w:rPr>
        <w:t>,</w:t>
      </w:r>
      <w:r w:rsidR="00012429">
        <w:rPr>
          <w:rFonts w:ascii="Verdana" w:hAnsi="Verdana"/>
        </w:rPr>
        <w:t xml:space="preserve"> </w:t>
      </w:r>
      <w:r w:rsidR="00A5581D">
        <w:rPr>
          <w:rFonts w:ascii="Verdana" w:hAnsi="Verdana"/>
        </w:rPr>
        <w:t xml:space="preserve">Configuring </w:t>
      </w:r>
      <w:r w:rsidR="00012429">
        <w:rPr>
          <w:rFonts w:ascii="Verdana" w:hAnsi="Verdana"/>
        </w:rPr>
        <w:t>F</w:t>
      </w:r>
      <w:r w:rsidR="007E0557">
        <w:rPr>
          <w:rFonts w:ascii="Verdana" w:hAnsi="Verdana"/>
        </w:rPr>
        <w:t xml:space="preserve">ields and their </w:t>
      </w:r>
      <w:r w:rsidR="004615C6">
        <w:rPr>
          <w:rFonts w:ascii="Verdana" w:hAnsi="Verdana"/>
        </w:rPr>
        <w:t>data types</w:t>
      </w:r>
      <w:r w:rsidR="00A5581D">
        <w:rPr>
          <w:rFonts w:ascii="Verdana" w:hAnsi="Verdana"/>
        </w:rPr>
        <w:t xml:space="preserve"> in the Solr’s</w:t>
      </w:r>
      <w:r w:rsidR="002C05BF">
        <w:rPr>
          <w:rFonts w:ascii="Verdana" w:hAnsi="Verdana"/>
        </w:rPr>
        <w:t xml:space="preserve"> solr-config.xml and schema.xml</w:t>
      </w:r>
      <w:r w:rsidR="008D6849">
        <w:rPr>
          <w:rFonts w:ascii="Verdana" w:hAnsi="Verdana"/>
        </w:rPr>
        <w:t>.</w:t>
      </w:r>
      <w:r w:rsidR="007E0557">
        <w:rPr>
          <w:rFonts w:ascii="Verdana" w:hAnsi="Verdana"/>
        </w:rPr>
        <w:t xml:space="preserve"> </w:t>
      </w:r>
    </w:p>
    <w:p w:rsidR="00127670" w:rsidRPr="00971735" w:rsidRDefault="00E028A6" w:rsidP="00127670">
      <w:pPr>
        <w:numPr>
          <w:ilvl w:val="0"/>
          <w:numId w:val="3"/>
        </w:numPr>
        <w:tabs>
          <w:tab w:val="left" w:pos="900"/>
        </w:tabs>
        <w:suppressAutoHyphens/>
        <w:spacing w:before="240" w:after="240" w:line="276" w:lineRule="auto"/>
        <w:jc w:val="both"/>
        <w:rPr>
          <w:rFonts w:ascii="Verdana" w:hAnsi="Verdana"/>
        </w:rPr>
      </w:pPr>
      <w:r>
        <w:rPr>
          <w:rFonts w:ascii="Verdana" w:hAnsi="Verdana"/>
        </w:rPr>
        <w:t>Familiar</w:t>
      </w:r>
      <w:r w:rsidR="009B1E6D">
        <w:rPr>
          <w:rFonts w:ascii="Verdana" w:hAnsi="Verdana"/>
        </w:rPr>
        <w:t xml:space="preserve"> different search criteria of free text searc</w:t>
      </w:r>
      <w:r w:rsidR="004A1191">
        <w:rPr>
          <w:rFonts w:ascii="Verdana" w:hAnsi="Verdana"/>
        </w:rPr>
        <w:t>h Engines such as faceted</w:t>
      </w:r>
      <w:r w:rsidR="009B1E6D">
        <w:rPr>
          <w:rFonts w:ascii="Verdana" w:hAnsi="Verdana"/>
        </w:rPr>
        <w:t xml:space="preserve">, range, </w:t>
      </w:r>
      <w:r w:rsidR="00671F50">
        <w:rPr>
          <w:rFonts w:ascii="Verdana" w:hAnsi="Verdana"/>
        </w:rPr>
        <w:t>fuzzy search, boost</w:t>
      </w:r>
      <w:r>
        <w:rPr>
          <w:rFonts w:ascii="Verdana" w:hAnsi="Verdana"/>
        </w:rPr>
        <w:t>ing queries,</w:t>
      </w:r>
      <w:r w:rsidR="00671F50">
        <w:rPr>
          <w:rFonts w:ascii="Verdana" w:hAnsi="Verdana"/>
        </w:rPr>
        <w:t xml:space="preserve"> proximity,</w:t>
      </w:r>
      <w:r>
        <w:rPr>
          <w:rFonts w:ascii="Verdana" w:hAnsi="Verdana"/>
        </w:rPr>
        <w:t xml:space="preserve"> </w:t>
      </w:r>
      <w:r w:rsidR="004A1191">
        <w:rPr>
          <w:rFonts w:ascii="Verdana" w:hAnsi="Verdana"/>
        </w:rPr>
        <w:t>Filters, Query Parser</w:t>
      </w:r>
      <w:r w:rsidR="002772AE">
        <w:rPr>
          <w:rFonts w:ascii="Verdana" w:hAnsi="Verdana"/>
        </w:rPr>
        <w:t xml:space="preserve">, </w:t>
      </w:r>
      <w:r w:rsidR="00595455">
        <w:rPr>
          <w:rFonts w:ascii="Verdana" w:hAnsi="Verdana"/>
        </w:rPr>
        <w:t xml:space="preserve">configuring </w:t>
      </w:r>
      <w:r w:rsidR="00BF25F4">
        <w:rPr>
          <w:rFonts w:ascii="Verdana" w:hAnsi="Verdana"/>
        </w:rPr>
        <w:t xml:space="preserve">search request handler </w:t>
      </w:r>
      <w:r w:rsidR="002772AE">
        <w:rPr>
          <w:rFonts w:ascii="Verdana" w:hAnsi="Verdana"/>
        </w:rPr>
        <w:t xml:space="preserve">of </w:t>
      </w:r>
      <w:r w:rsidR="000424CB">
        <w:rPr>
          <w:rFonts w:ascii="Verdana" w:hAnsi="Verdana"/>
        </w:rPr>
        <w:t>Solr</w:t>
      </w:r>
      <w:r w:rsidR="00671F50">
        <w:rPr>
          <w:rFonts w:ascii="Verdana" w:hAnsi="Verdana"/>
        </w:rPr>
        <w:t>, keyword matching</w:t>
      </w:r>
      <w:r w:rsidR="004C7920">
        <w:rPr>
          <w:rFonts w:ascii="Verdana" w:hAnsi="Verdana"/>
        </w:rPr>
        <w:t xml:space="preserve">, wildcard matching, </w:t>
      </w:r>
      <w:r w:rsidR="00061D64">
        <w:rPr>
          <w:rFonts w:ascii="Verdana" w:hAnsi="Verdana"/>
        </w:rPr>
        <w:t>debugging</w:t>
      </w:r>
      <w:r w:rsidR="004C7920">
        <w:rPr>
          <w:rFonts w:ascii="Verdana" w:hAnsi="Verdana"/>
        </w:rPr>
        <w:t xml:space="preserve"> search queries</w:t>
      </w:r>
      <w:r w:rsidR="00061D64">
        <w:rPr>
          <w:rFonts w:ascii="Verdana" w:hAnsi="Verdana"/>
        </w:rPr>
        <w:t>, documents formats such as JSON and XML.</w:t>
      </w:r>
    </w:p>
    <w:p w:rsidR="00127670" w:rsidRDefault="00127670" w:rsidP="00127670">
      <w:pPr>
        <w:numPr>
          <w:ilvl w:val="0"/>
          <w:numId w:val="3"/>
        </w:numPr>
        <w:tabs>
          <w:tab w:val="left" w:pos="900"/>
        </w:tabs>
        <w:suppressAutoHyphens/>
        <w:spacing w:before="240" w:after="240" w:line="276" w:lineRule="auto"/>
        <w:jc w:val="both"/>
        <w:rPr>
          <w:rFonts w:ascii="Verdana" w:hAnsi="Verdana"/>
        </w:rPr>
      </w:pPr>
      <w:r>
        <w:rPr>
          <w:rFonts w:ascii="Verdana" w:hAnsi="Verdana"/>
        </w:rPr>
        <w:t>Experience i</w:t>
      </w:r>
      <w:r w:rsidRPr="00344759">
        <w:rPr>
          <w:rFonts w:ascii="Verdana" w:hAnsi="Verdana"/>
        </w:rPr>
        <w:t>n Document</w:t>
      </w:r>
      <w:r>
        <w:rPr>
          <w:rFonts w:ascii="Verdana" w:hAnsi="Verdana"/>
        </w:rPr>
        <w:t xml:space="preserve">s and Multimedia </w:t>
      </w:r>
      <w:r w:rsidRPr="00344759">
        <w:rPr>
          <w:rFonts w:ascii="Verdana" w:hAnsi="Verdana"/>
        </w:rPr>
        <w:t xml:space="preserve">Meta data retrieval of multimedia content like mp3 duration calculation, album-art &amp; producer’s info </w:t>
      </w:r>
      <w:r w:rsidR="00910794">
        <w:rPr>
          <w:rFonts w:ascii="Verdana" w:hAnsi="Verdana"/>
        </w:rPr>
        <w:t xml:space="preserve">from physical file and remote files using </w:t>
      </w:r>
      <w:r w:rsidR="00FC1502">
        <w:rPr>
          <w:rFonts w:ascii="Verdana" w:hAnsi="Verdana"/>
        </w:rPr>
        <w:t>URL</w:t>
      </w:r>
      <w:r w:rsidRPr="00344759">
        <w:rPr>
          <w:rFonts w:ascii="Verdana" w:hAnsi="Verdana"/>
        </w:rPr>
        <w:t xml:space="preserve">. </w:t>
      </w:r>
      <w:r w:rsidR="003124A3">
        <w:rPr>
          <w:rFonts w:ascii="Verdana" w:hAnsi="Verdana"/>
        </w:rPr>
        <w:t>Have</w:t>
      </w:r>
      <w:r w:rsidRPr="00344759">
        <w:rPr>
          <w:rFonts w:ascii="Verdana" w:hAnsi="Verdana"/>
        </w:rPr>
        <w:t xml:space="preserve"> Written Groovy scripts for migration of data from external source</w:t>
      </w:r>
      <w:r>
        <w:rPr>
          <w:rFonts w:ascii="Verdana" w:hAnsi="Verdana"/>
        </w:rPr>
        <w:t xml:space="preserve"> to database including migration statistics</w:t>
      </w:r>
      <w:r w:rsidRPr="00344759">
        <w:rPr>
          <w:rFonts w:ascii="Verdana" w:hAnsi="Verdana"/>
        </w:rPr>
        <w:t>.</w:t>
      </w:r>
    </w:p>
    <w:p w:rsidR="00127670" w:rsidRPr="00601D38" w:rsidRDefault="00127670" w:rsidP="00127670">
      <w:pPr>
        <w:numPr>
          <w:ilvl w:val="0"/>
          <w:numId w:val="3"/>
        </w:numPr>
        <w:tabs>
          <w:tab w:val="left" w:pos="900"/>
        </w:tabs>
        <w:suppressAutoHyphens/>
        <w:spacing w:before="240" w:after="240" w:line="276" w:lineRule="auto"/>
        <w:jc w:val="both"/>
        <w:rPr>
          <w:rFonts w:ascii="Verdana" w:hAnsi="Verdana"/>
        </w:rPr>
      </w:pPr>
      <w:r w:rsidRPr="00344759">
        <w:rPr>
          <w:rFonts w:ascii="Verdana" w:hAnsi="Verdana"/>
        </w:rPr>
        <w:lastRenderedPageBreak/>
        <w:t>Experience in Jersey Rest Web Service</w:t>
      </w:r>
      <w:r w:rsidR="00E632BC">
        <w:rPr>
          <w:rFonts w:ascii="Verdana" w:hAnsi="Verdana"/>
        </w:rPr>
        <w:t>, Spring Rest</w:t>
      </w:r>
      <w:r w:rsidRPr="00344759">
        <w:rPr>
          <w:rFonts w:ascii="Verdana" w:hAnsi="Verdana"/>
        </w:rPr>
        <w:t>, Util Libraries like Dom4J, Apache commons, Google-Guava, Spring Utils, JSoup, JSon Util, JSonWS, Joda Date Time Manipulation AP</w:t>
      </w:r>
      <w:r>
        <w:rPr>
          <w:rFonts w:ascii="Verdana" w:hAnsi="Verdana"/>
        </w:rPr>
        <w:t>I, OpenCSV, Apache POI and proper code d</w:t>
      </w:r>
      <w:r w:rsidR="00A85C26">
        <w:rPr>
          <w:rFonts w:ascii="Verdana" w:hAnsi="Verdana"/>
        </w:rPr>
        <w:t>ocumentation &amp; code refactoring, extensive experience in Liferay Portal.</w:t>
      </w:r>
      <w:r w:rsidRPr="00601D38">
        <w:rPr>
          <w:rFonts w:ascii="Verdana" w:hAnsi="Verdana"/>
        </w:rPr>
        <w:t xml:space="preserve"> </w:t>
      </w:r>
    </w:p>
    <w:p w:rsidR="00127670" w:rsidRDefault="00127670" w:rsidP="00127670">
      <w:pPr>
        <w:numPr>
          <w:ilvl w:val="0"/>
          <w:numId w:val="3"/>
        </w:numPr>
        <w:tabs>
          <w:tab w:val="left" w:pos="900"/>
        </w:tabs>
        <w:suppressAutoHyphens/>
        <w:spacing w:before="240" w:after="240" w:line="276" w:lineRule="auto"/>
        <w:jc w:val="both"/>
        <w:rPr>
          <w:rFonts w:ascii="Verdana" w:hAnsi="Verdana"/>
        </w:rPr>
      </w:pPr>
      <w:r w:rsidRPr="009C1CC9">
        <w:rPr>
          <w:rFonts w:ascii="Verdana" w:hAnsi="Verdana"/>
        </w:rPr>
        <w:t>Experience in build tool ant, extensively used Maven</w:t>
      </w:r>
      <w:r>
        <w:rPr>
          <w:rFonts w:ascii="Verdana" w:hAnsi="Verdana"/>
        </w:rPr>
        <w:t xml:space="preserve"> for dependency/build/code management</w:t>
      </w:r>
      <w:r w:rsidRPr="009C1CC9">
        <w:rPr>
          <w:rFonts w:ascii="Verdana" w:hAnsi="Verdana"/>
        </w:rPr>
        <w:t>, Tortoise SVN, Git and Nexus repository. Involved in project maintenance, have experience in code management &amp; refactoring, using PMD tool for defining violations, bug fixing tool like Redmine &amp; Jira.</w:t>
      </w:r>
    </w:p>
    <w:p w:rsidR="00983F3C" w:rsidRDefault="00983F3C" w:rsidP="00127670">
      <w:pPr>
        <w:numPr>
          <w:ilvl w:val="0"/>
          <w:numId w:val="3"/>
        </w:numPr>
        <w:tabs>
          <w:tab w:val="left" w:pos="900"/>
        </w:tabs>
        <w:suppressAutoHyphens/>
        <w:spacing w:before="240" w:after="240" w:line="276" w:lineRule="auto"/>
        <w:jc w:val="both"/>
        <w:rPr>
          <w:rFonts w:ascii="Verdana" w:hAnsi="Verdana"/>
        </w:rPr>
      </w:pPr>
      <w:r>
        <w:rPr>
          <w:rFonts w:ascii="Verdana" w:hAnsi="Verdana"/>
        </w:rPr>
        <w:t xml:space="preserve">Experience in Continues Integration (CI) Tool </w:t>
      </w:r>
      <w:r w:rsidR="00AC297D">
        <w:rPr>
          <w:rFonts w:ascii="Verdana" w:hAnsi="Verdana"/>
        </w:rPr>
        <w:t>Jenkins</w:t>
      </w:r>
      <w:r>
        <w:rPr>
          <w:rFonts w:ascii="Verdana" w:hAnsi="Verdana"/>
        </w:rPr>
        <w:t xml:space="preserve"> for build and deployment, </w:t>
      </w:r>
      <w:r w:rsidR="00AC297D">
        <w:rPr>
          <w:rFonts w:ascii="Verdana" w:hAnsi="Verdana"/>
        </w:rPr>
        <w:t>familiar</w:t>
      </w:r>
      <w:r>
        <w:rPr>
          <w:rFonts w:ascii="Verdana" w:hAnsi="Verdana"/>
        </w:rPr>
        <w:t xml:space="preserve"> with Am</w:t>
      </w:r>
      <w:r w:rsidR="00AC297D">
        <w:rPr>
          <w:rFonts w:ascii="Verdana" w:hAnsi="Verdana"/>
        </w:rPr>
        <w:t>a</w:t>
      </w:r>
      <w:r>
        <w:rPr>
          <w:rFonts w:ascii="Verdana" w:hAnsi="Verdana"/>
        </w:rPr>
        <w:t xml:space="preserve">zon EC2, Heroku, Domain Hosting etc. </w:t>
      </w:r>
    </w:p>
    <w:p w:rsidR="00655007" w:rsidRPr="00333CD3" w:rsidRDefault="00914528" w:rsidP="0068117F">
      <w:pPr>
        <w:pStyle w:val="Heading3"/>
        <w:spacing w:line="240" w:lineRule="auto"/>
      </w:pPr>
      <w:r>
        <w:t>EXPERIENCE</w:t>
      </w:r>
    </w:p>
    <w:p w:rsidR="000E13D6" w:rsidRDefault="000E13D6" w:rsidP="000E13D6">
      <w:pPr>
        <w:pStyle w:val="Heading4"/>
      </w:pPr>
      <w:r>
        <w:rPr>
          <w:caps w:val="0"/>
        </w:rPr>
        <w:t>SOFTWARE</w:t>
      </w:r>
      <w:r w:rsidRPr="00333CD3">
        <w:rPr>
          <w:caps w:val="0"/>
        </w:rPr>
        <w:t xml:space="preserve"> </w:t>
      </w:r>
      <w:r>
        <w:rPr>
          <w:caps w:val="0"/>
        </w:rPr>
        <w:t>CONSULTANT</w:t>
      </w:r>
      <w:r w:rsidRPr="00333CD3">
        <w:rPr>
          <w:caps w:val="0"/>
        </w:rPr>
        <w:t xml:space="preserve">• </w:t>
      </w:r>
      <w:r>
        <w:rPr>
          <w:caps w:val="0"/>
        </w:rPr>
        <w:t>CAPGEMINI</w:t>
      </w:r>
      <w:r w:rsidRPr="00333CD3">
        <w:rPr>
          <w:caps w:val="0"/>
        </w:rPr>
        <w:t xml:space="preserve"> • </w:t>
      </w:r>
      <w:r>
        <w:rPr>
          <w:caps w:val="0"/>
        </w:rPr>
        <w:t>JAN 2017 – TILL NOW</w:t>
      </w:r>
    </w:p>
    <w:p w:rsidR="000E13D6" w:rsidRDefault="000E13D6" w:rsidP="000E13D6">
      <w:pPr>
        <w:pStyle w:val="Heading4"/>
      </w:pPr>
    </w:p>
    <w:p w:rsidR="000E13D6" w:rsidRDefault="00154FA0" w:rsidP="0077607E">
      <w:pPr>
        <w:tabs>
          <w:tab w:val="left" w:pos="900"/>
        </w:tabs>
        <w:suppressAutoHyphens/>
        <w:spacing w:after="240" w:line="276" w:lineRule="auto"/>
        <w:jc w:val="both"/>
        <w:rPr>
          <w:caps/>
        </w:rPr>
      </w:pPr>
      <w:r>
        <w:rPr>
          <w:rFonts w:ascii="Verdana" w:hAnsi="Verdana"/>
        </w:rPr>
        <w:t>Working</w:t>
      </w:r>
      <w:r w:rsidR="000E13D6">
        <w:rPr>
          <w:rFonts w:ascii="Verdana" w:hAnsi="Verdana"/>
        </w:rPr>
        <w:t xml:space="preserve"> as a Software </w:t>
      </w:r>
      <w:r w:rsidR="000E5E6D">
        <w:rPr>
          <w:rFonts w:ascii="Verdana" w:hAnsi="Verdana"/>
        </w:rPr>
        <w:t>Consultant</w:t>
      </w:r>
      <w:r w:rsidR="007B7D99">
        <w:rPr>
          <w:rFonts w:ascii="Verdana" w:hAnsi="Verdana"/>
        </w:rPr>
        <w:t>, Discussing with the team, gathering the requirement, creating technical design documents, implementing the modules</w:t>
      </w:r>
      <w:r w:rsidR="00A87B26">
        <w:rPr>
          <w:rFonts w:ascii="Verdana" w:hAnsi="Verdana"/>
        </w:rPr>
        <w:t xml:space="preserve"> assigned</w:t>
      </w:r>
      <w:r w:rsidR="007B7D99">
        <w:rPr>
          <w:rFonts w:ascii="Verdana" w:hAnsi="Verdana"/>
        </w:rPr>
        <w:t>.</w:t>
      </w:r>
    </w:p>
    <w:p w:rsidR="00655007" w:rsidRDefault="00971735" w:rsidP="00655007">
      <w:pPr>
        <w:pStyle w:val="Heading4"/>
      </w:pPr>
      <w:r>
        <w:rPr>
          <w:caps w:val="0"/>
        </w:rPr>
        <w:t>SOFTWARE</w:t>
      </w:r>
      <w:r w:rsidR="00050E66" w:rsidRPr="00333CD3">
        <w:rPr>
          <w:caps w:val="0"/>
        </w:rPr>
        <w:t xml:space="preserve"> </w:t>
      </w:r>
      <w:r>
        <w:rPr>
          <w:caps w:val="0"/>
        </w:rPr>
        <w:t>ENGINEER</w:t>
      </w:r>
      <w:r w:rsidR="00050E66" w:rsidRPr="00333CD3">
        <w:rPr>
          <w:caps w:val="0"/>
        </w:rPr>
        <w:t xml:space="preserve">• </w:t>
      </w:r>
      <w:r w:rsidR="00050E66">
        <w:rPr>
          <w:caps w:val="0"/>
        </w:rPr>
        <w:t>ATS GLOBAL TECHSOFT</w:t>
      </w:r>
      <w:r w:rsidR="00050E66" w:rsidRPr="00333CD3">
        <w:rPr>
          <w:caps w:val="0"/>
        </w:rPr>
        <w:t xml:space="preserve"> • </w:t>
      </w:r>
      <w:r w:rsidR="00050E66">
        <w:rPr>
          <w:caps w:val="0"/>
        </w:rPr>
        <w:t>DEC 2013 – NOV 2016</w:t>
      </w:r>
    </w:p>
    <w:p w:rsidR="00626D75" w:rsidRDefault="00626D75" w:rsidP="00655007">
      <w:pPr>
        <w:pStyle w:val="Heading4"/>
      </w:pPr>
    </w:p>
    <w:p w:rsidR="003C6B10" w:rsidRDefault="001E5BE3" w:rsidP="003C6B10">
      <w:pPr>
        <w:tabs>
          <w:tab w:val="left" w:pos="900"/>
        </w:tabs>
        <w:suppressAutoHyphens/>
        <w:spacing w:after="240" w:line="276" w:lineRule="auto"/>
        <w:jc w:val="both"/>
        <w:rPr>
          <w:rFonts w:ascii="Verdana" w:hAnsi="Verdana"/>
        </w:rPr>
      </w:pPr>
      <w:r>
        <w:rPr>
          <w:rFonts w:ascii="Verdana" w:hAnsi="Verdana"/>
        </w:rPr>
        <w:t>Worked</w:t>
      </w:r>
      <w:r w:rsidR="000D4E2F">
        <w:rPr>
          <w:rFonts w:ascii="Verdana" w:hAnsi="Verdana"/>
        </w:rPr>
        <w:t xml:space="preserve"> a</w:t>
      </w:r>
      <w:r w:rsidR="00294AA3">
        <w:rPr>
          <w:rFonts w:ascii="Verdana" w:hAnsi="Verdana"/>
        </w:rPr>
        <w:t xml:space="preserve">s a </w:t>
      </w:r>
      <w:r w:rsidR="00971735">
        <w:rPr>
          <w:rFonts w:ascii="Verdana" w:hAnsi="Verdana"/>
        </w:rPr>
        <w:t>Software Engineer</w:t>
      </w:r>
      <w:r w:rsidR="00294AA3">
        <w:rPr>
          <w:rFonts w:ascii="Verdana" w:hAnsi="Verdana"/>
        </w:rPr>
        <w:t xml:space="preserve">, </w:t>
      </w:r>
      <w:r w:rsidR="00FE2498">
        <w:rPr>
          <w:rFonts w:ascii="Verdana" w:hAnsi="Verdana"/>
        </w:rPr>
        <w:t>communicating</w:t>
      </w:r>
      <w:r w:rsidR="003C6B10">
        <w:rPr>
          <w:rFonts w:ascii="Verdana" w:hAnsi="Verdana"/>
        </w:rPr>
        <w:t xml:space="preserve"> with the </w:t>
      </w:r>
      <w:r w:rsidR="007402E3">
        <w:rPr>
          <w:rFonts w:ascii="Verdana" w:hAnsi="Verdana"/>
        </w:rPr>
        <w:t xml:space="preserve">business team and </w:t>
      </w:r>
      <w:r w:rsidR="003C6B10">
        <w:rPr>
          <w:rFonts w:ascii="Verdana" w:hAnsi="Verdana"/>
        </w:rPr>
        <w:t>client frequently to ensure the result</w:t>
      </w:r>
      <w:r w:rsidR="008E4EAB">
        <w:rPr>
          <w:rFonts w:ascii="Verdana" w:hAnsi="Verdana"/>
        </w:rPr>
        <w:t>s</w:t>
      </w:r>
      <w:r w:rsidR="003C6B10">
        <w:rPr>
          <w:rFonts w:ascii="Verdana" w:hAnsi="Verdana"/>
        </w:rPr>
        <w:t xml:space="preserve"> </w:t>
      </w:r>
      <w:r w:rsidR="008E4EAB">
        <w:rPr>
          <w:rFonts w:ascii="Verdana" w:hAnsi="Verdana"/>
        </w:rPr>
        <w:t>are</w:t>
      </w:r>
      <w:r w:rsidR="003C6B10">
        <w:rPr>
          <w:rFonts w:ascii="Verdana" w:hAnsi="Verdana"/>
        </w:rPr>
        <w:t xml:space="preserve"> meeting clien</w:t>
      </w:r>
      <w:r w:rsidR="00EE1902">
        <w:rPr>
          <w:rFonts w:ascii="Verdana" w:hAnsi="Verdana"/>
        </w:rPr>
        <w:t xml:space="preserve">t’s requirement, task </w:t>
      </w:r>
      <w:r w:rsidR="0018482A">
        <w:rPr>
          <w:rFonts w:ascii="Verdana" w:hAnsi="Verdana"/>
        </w:rPr>
        <w:t>break downing</w:t>
      </w:r>
      <w:r w:rsidR="003C6B10">
        <w:rPr>
          <w:rFonts w:ascii="Verdana" w:hAnsi="Verdana"/>
        </w:rPr>
        <w:t xml:space="preserve"> </w:t>
      </w:r>
      <w:r w:rsidR="006258CE">
        <w:rPr>
          <w:rFonts w:ascii="Verdana" w:hAnsi="Verdana"/>
        </w:rPr>
        <w:t>&amp;</w:t>
      </w:r>
      <w:r w:rsidR="00C77E0D">
        <w:rPr>
          <w:rFonts w:ascii="Verdana" w:hAnsi="Verdana"/>
        </w:rPr>
        <w:t xml:space="preserve"> prioritizing</w:t>
      </w:r>
      <w:r w:rsidR="00294AA3">
        <w:rPr>
          <w:rFonts w:ascii="Verdana" w:hAnsi="Verdana"/>
        </w:rPr>
        <w:t xml:space="preserve">, requirement gathering, </w:t>
      </w:r>
      <w:r w:rsidR="00D65732">
        <w:rPr>
          <w:rFonts w:ascii="Verdana" w:hAnsi="Verdana"/>
        </w:rPr>
        <w:t xml:space="preserve">creating </w:t>
      </w:r>
      <w:r w:rsidR="00294AA3">
        <w:rPr>
          <w:rFonts w:ascii="Verdana" w:hAnsi="Verdana"/>
        </w:rPr>
        <w:t>POC’s</w:t>
      </w:r>
      <w:r w:rsidR="00002421">
        <w:rPr>
          <w:rFonts w:ascii="Verdana" w:hAnsi="Verdana"/>
        </w:rPr>
        <w:t xml:space="preserve">, lead the team for a project, setting up the project development environment SVN, bug tracking. </w:t>
      </w:r>
    </w:p>
    <w:p w:rsidR="008E24FE" w:rsidRPr="00333CD3" w:rsidRDefault="008E24FE" w:rsidP="008E24FE">
      <w:pPr>
        <w:pStyle w:val="Heading3"/>
        <w:spacing w:before="0" w:after="0" w:line="240" w:lineRule="auto"/>
      </w:pPr>
      <w:r>
        <w:t>EDUCATION</w:t>
      </w:r>
    </w:p>
    <w:p w:rsidR="008E24FE" w:rsidRDefault="008E24FE" w:rsidP="008E24FE">
      <w:pPr>
        <w:pStyle w:val="Heading4"/>
        <w:rPr>
          <w:caps w:val="0"/>
        </w:rPr>
      </w:pPr>
      <w:r>
        <w:rPr>
          <w:caps w:val="0"/>
        </w:rPr>
        <w:t>BACHELOR OF ENGINEERING (BE) – COMPUTER SCIENCE</w:t>
      </w:r>
      <w:r w:rsidRPr="00333CD3">
        <w:rPr>
          <w:caps w:val="0"/>
        </w:rPr>
        <w:t xml:space="preserve"> • </w:t>
      </w:r>
      <w:r>
        <w:rPr>
          <w:caps w:val="0"/>
        </w:rPr>
        <w:t>2012</w:t>
      </w:r>
      <w:r w:rsidRPr="00333CD3">
        <w:rPr>
          <w:caps w:val="0"/>
        </w:rPr>
        <w:t xml:space="preserve"> • </w:t>
      </w:r>
      <w:r>
        <w:rPr>
          <w:caps w:val="0"/>
        </w:rPr>
        <w:t>VISHVESGWARAIYAH TECHNOLOGICAL UNIVERSITY (VTU)</w:t>
      </w:r>
    </w:p>
    <w:p w:rsidR="008E24FE" w:rsidRDefault="008E24FE" w:rsidP="003C6B10">
      <w:pPr>
        <w:tabs>
          <w:tab w:val="left" w:pos="900"/>
        </w:tabs>
        <w:suppressAutoHyphens/>
        <w:spacing w:after="240" w:line="276" w:lineRule="auto"/>
        <w:jc w:val="both"/>
        <w:rPr>
          <w:rFonts w:ascii="Verdana" w:hAnsi="Verdana"/>
        </w:rPr>
      </w:pPr>
    </w:p>
    <w:p w:rsidR="00722B1B" w:rsidRDefault="00722B1B" w:rsidP="00652667">
      <w:pPr>
        <w:pStyle w:val="Heading3"/>
        <w:spacing w:before="0"/>
        <w:rPr>
          <w:caps w:val="0"/>
        </w:rPr>
      </w:pPr>
    </w:p>
    <w:p w:rsidR="00A37DEE" w:rsidRPr="00333CD3" w:rsidRDefault="004D1310" w:rsidP="00652667">
      <w:pPr>
        <w:pStyle w:val="Heading3"/>
        <w:spacing w:before="0"/>
      </w:pPr>
      <w:r>
        <w:rPr>
          <w:caps w:val="0"/>
        </w:rPr>
        <w:t>PROFICIENCY FORTE</w:t>
      </w:r>
    </w:p>
    <w:tbl>
      <w:tblPr>
        <w:tblStyle w:val="TableGrid"/>
        <w:tblW w:w="10490" w:type="dxa"/>
        <w:tblInd w:w="-5" w:type="dxa"/>
        <w:tblLook w:val="04A0" w:firstRow="1" w:lastRow="0" w:firstColumn="1" w:lastColumn="0" w:noHBand="0" w:noVBand="1"/>
      </w:tblPr>
      <w:tblGrid>
        <w:gridCol w:w="2687"/>
        <w:gridCol w:w="7803"/>
      </w:tblGrid>
      <w:tr w:rsidR="00E8537F" w:rsidRPr="00A84CE6" w:rsidTr="00A4161F">
        <w:trPr>
          <w:trHeight w:val="526"/>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u w:val="single"/>
              </w:rPr>
            </w:pPr>
            <w:r w:rsidRPr="002363E9">
              <w:rPr>
                <w:rFonts w:ascii="Verdana" w:hAnsi="Verdana"/>
                <w:b/>
                <w:bCs/>
                <w:color w:val="FFFFFF" w:themeColor="background1"/>
              </w:rPr>
              <w:t>Languages/Scripting Languages</w:t>
            </w:r>
          </w:p>
        </w:tc>
        <w:tc>
          <w:tcPr>
            <w:tcW w:w="7803" w:type="dxa"/>
          </w:tcPr>
          <w:p w:rsidR="00E8537F" w:rsidRPr="00A84CE6" w:rsidRDefault="00E8537F" w:rsidP="005C6577">
            <w:pPr>
              <w:spacing w:line="276" w:lineRule="auto"/>
              <w:rPr>
                <w:rFonts w:ascii="Verdana" w:hAnsi="Verdana"/>
                <w:b/>
                <w:bCs/>
                <w:u w:val="single"/>
              </w:rPr>
            </w:pPr>
            <w:r w:rsidRPr="00A84CE6">
              <w:rPr>
                <w:rFonts w:ascii="Verdana" w:hAnsi="Verdana"/>
                <w:bCs/>
              </w:rPr>
              <w:t xml:space="preserve">Java, </w:t>
            </w:r>
            <w:r>
              <w:rPr>
                <w:rFonts w:ascii="Verdana" w:hAnsi="Verdana"/>
                <w:bCs/>
              </w:rPr>
              <w:t>JavaScript</w:t>
            </w:r>
            <w:r w:rsidR="00974978">
              <w:rPr>
                <w:rFonts w:ascii="Verdana" w:hAnsi="Verdana"/>
                <w:bCs/>
              </w:rPr>
              <w:t>,</w:t>
            </w:r>
            <w:r w:rsidR="009548C6">
              <w:rPr>
                <w:rFonts w:ascii="Verdana" w:hAnsi="Verdana"/>
                <w:bCs/>
              </w:rPr>
              <w:t xml:space="preserve"> </w:t>
            </w:r>
            <w:r w:rsidR="00974978">
              <w:rPr>
                <w:rFonts w:ascii="Verdana" w:hAnsi="Verdana"/>
                <w:bCs/>
              </w:rPr>
              <w:t>Groovy</w:t>
            </w:r>
          </w:p>
        </w:tc>
      </w:tr>
      <w:tr w:rsidR="00E8537F" w:rsidRPr="00A84CE6" w:rsidTr="00A4161F">
        <w:trPr>
          <w:trHeight w:val="446"/>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u w:val="single"/>
              </w:rPr>
            </w:pPr>
            <w:r w:rsidRPr="002363E9">
              <w:rPr>
                <w:rFonts w:ascii="Verdana" w:hAnsi="Verdana"/>
                <w:b/>
                <w:bCs/>
                <w:color w:val="FFFFFF" w:themeColor="background1"/>
              </w:rPr>
              <w:t>Web Technologies</w:t>
            </w:r>
          </w:p>
        </w:tc>
        <w:tc>
          <w:tcPr>
            <w:tcW w:w="7803" w:type="dxa"/>
          </w:tcPr>
          <w:p w:rsidR="00E8537F" w:rsidRPr="00A84CE6" w:rsidRDefault="00E8537F" w:rsidP="005C6577">
            <w:pPr>
              <w:spacing w:line="276" w:lineRule="auto"/>
              <w:rPr>
                <w:rFonts w:ascii="Verdana" w:hAnsi="Verdana"/>
                <w:b/>
                <w:bCs/>
                <w:u w:val="single"/>
              </w:rPr>
            </w:pPr>
            <w:r w:rsidRPr="00A84CE6">
              <w:rPr>
                <w:rFonts w:ascii="Verdana" w:hAnsi="Verdana"/>
                <w:bCs/>
              </w:rPr>
              <w:t>J2EE/Servlets &amp; JSP</w:t>
            </w:r>
            <w:r w:rsidR="001043CA">
              <w:rPr>
                <w:rFonts w:ascii="Verdana" w:hAnsi="Verdana"/>
                <w:bCs/>
              </w:rPr>
              <w:t>/JSTL</w:t>
            </w:r>
            <w:r w:rsidR="008A38C5">
              <w:rPr>
                <w:rFonts w:ascii="Verdana" w:hAnsi="Verdana"/>
                <w:bCs/>
              </w:rPr>
              <w:t>, JHipster</w:t>
            </w:r>
          </w:p>
        </w:tc>
      </w:tr>
      <w:tr w:rsidR="00E8537F" w:rsidRPr="00A84CE6" w:rsidTr="00A4161F">
        <w:trPr>
          <w:trHeight w:val="410"/>
        </w:trPr>
        <w:tc>
          <w:tcPr>
            <w:tcW w:w="2687" w:type="dxa"/>
            <w:shd w:val="clear" w:color="auto" w:fill="EA4E4E" w:themeFill="accent1"/>
          </w:tcPr>
          <w:p w:rsidR="00E8537F" w:rsidRPr="002363E9" w:rsidRDefault="00E8537F" w:rsidP="005C6577">
            <w:pPr>
              <w:tabs>
                <w:tab w:val="left" w:pos="1680"/>
              </w:tabs>
              <w:spacing w:line="276" w:lineRule="auto"/>
              <w:rPr>
                <w:rFonts w:ascii="Verdana" w:hAnsi="Verdana"/>
                <w:b/>
                <w:bCs/>
                <w:color w:val="FFFFFF" w:themeColor="background1"/>
                <w:u w:val="single"/>
              </w:rPr>
            </w:pPr>
            <w:r w:rsidRPr="002363E9">
              <w:rPr>
                <w:rFonts w:ascii="Verdana" w:hAnsi="Verdana"/>
                <w:b/>
                <w:bCs/>
                <w:color w:val="FFFFFF" w:themeColor="background1"/>
              </w:rPr>
              <w:t>Portal Technologies</w:t>
            </w:r>
          </w:p>
        </w:tc>
        <w:tc>
          <w:tcPr>
            <w:tcW w:w="7803" w:type="dxa"/>
          </w:tcPr>
          <w:p w:rsidR="00E8537F" w:rsidRPr="00A84CE6" w:rsidRDefault="00E8537F" w:rsidP="005C6577">
            <w:pPr>
              <w:tabs>
                <w:tab w:val="left" w:pos="1095"/>
              </w:tabs>
              <w:spacing w:line="276" w:lineRule="auto"/>
              <w:rPr>
                <w:rFonts w:ascii="Verdana" w:hAnsi="Verdana"/>
                <w:b/>
                <w:bCs/>
                <w:u w:val="single"/>
              </w:rPr>
            </w:pPr>
            <w:r w:rsidRPr="00A84CE6">
              <w:rPr>
                <w:rFonts w:ascii="Verdana" w:hAnsi="Verdana"/>
                <w:bCs/>
              </w:rPr>
              <w:t>Liferay 6.1 and 6.2</w:t>
            </w:r>
            <w:r w:rsidR="005E73FB">
              <w:rPr>
                <w:rFonts w:ascii="Verdana" w:hAnsi="Verdana"/>
                <w:bCs/>
              </w:rPr>
              <w:t xml:space="preserve"> and Liferay 7 DXP</w:t>
            </w:r>
          </w:p>
        </w:tc>
      </w:tr>
      <w:tr w:rsidR="00E8537F" w:rsidRPr="00A84CE6" w:rsidTr="00A4161F">
        <w:trPr>
          <w:trHeight w:val="410"/>
        </w:trPr>
        <w:tc>
          <w:tcPr>
            <w:tcW w:w="2687" w:type="dxa"/>
            <w:shd w:val="clear" w:color="auto" w:fill="EA4E4E" w:themeFill="accent1"/>
          </w:tcPr>
          <w:p w:rsidR="00E8537F" w:rsidRPr="002363E9" w:rsidRDefault="00E8537F" w:rsidP="005C6577">
            <w:pPr>
              <w:tabs>
                <w:tab w:val="left" w:pos="1680"/>
              </w:tabs>
              <w:spacing w:line="276" w:lineRule="auto"/>
              <w:rPr>
                <w:rFonts w:ascii="Verdana" w:hAnsi="Verdana"/>
                <w:b/>
                <w:bCs/>
                <w:color w:val="FFFFFF" w:themeColor="background1"/>
              </w:rPr>
            </w:pPr>
            <w:r w:rsidRPr="002363E9">
              <w:rPr>
                <w:rFonts w:ascii="Verdana" w:hAnsi="Verdana"/>
                <w:b/>
                <w:bCs/>
                <w:color w:val="FFFFFF" w:themeColor="background1"/>
              </w:rPr>
              <w:t>JS/UI Frameworks</w:t>
            </w:r>
          </w:p>
        </w:tc>
        <w:tc>
          <w:tcPr>
            <w:tcW w:w="7803" w:type="dxa"/>
          </w:tcPr>
          <w:p w:rsidR="00E8537F" w:rsidRPr="00A84CE6" w:rsidRDefault="00E8537F" w:rsidP="005C6577">
            <w:pPr>
              <w:tabs>
                <w:tab w:val="left" w:pos="1095"/>
              </w:tabs>
              <w:spacing w:line="276" w:lineRule="auto"/>
              <w:rPr>
                <w:rFonts w:ascii="Verdana" w:hAnsi="Verdana"/>
                <w:bCs/>
              </w:rPr>
            </w:pPr>
            <w:r w:rsidRPr="00A84CE6">
              <w:rPr>
                <w:rFonts w:ascii="Verdana" w:hAnsi="Verdana"/>
                <w:bCs/>
              </w:rPr>
              <w:t>JQuery</w:t>
            </w:r>
            <w:r>
              <w:rPr>
                <w:rFonts w:ascii="Verdana" w:hAnsi="Verdana"/>
                <w:bCs/>
              </w:rPr>
              <w:t>, JQuery UI and Bootstrap</w:t>
            </w:r>
          </w:p>
        </w:tc>
      </w:tr>
      <w:tr w:rsidR="00E8537F" w:rsidRPr="00A84CE6" w:rsidTr="00A4161F">
        <w:trPr>
          <w:trHeight w:val="549"/>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u w:val="single"/>
              </w:rPr>
            </w:pPr>
            <w:r w:rsidRPr="002363E9">
              <w:rPr>
                <w:rFonts w:ascii="Verdana" w:hAnsi="Verdana"/>
                <w:b/>
                <w:bCs/>
                <w:color w:val="FFFFFF" w:themeColor="background1"/>
              </w:rPr>
              <w:lastRenderedPageBreak/>
              <w:t>Enterprise Servers</w:t>
            </w:r>
          </w:p>
        </w:tc>
        <w:tc>
          <w:tcPr>
            <w:tcW w:w="7803" w:type="dxa"/>
          </w:tcPr>
          <w:p w:rsidR="00E8537F" w:rsidRPr="00A84CE6" w:rsidRDefault="00E8537F" w:rsidP="005C6577">
            <w:pPr>
              <w:spacing w:line="276" w:lineRule="auto"/>
              <w:rPr>
                <w:rFonts w:ascii="Verdana" w:hAnsi="Verdana"/>
                <w:bCs/>
              </w:rPr>
            </w:pPr>
            <w:r w:rsidRPr="00A84CE6">
              <w:rPr>
                <w:rFonts w:ascii="Verdana" w:hAnsi="Verdana"/>
                <w:bCs/>
              </w:rPr>
              <w:t>Tomcat 7 and JBoss 7</w:t>
            </w:r>
          </w:p>
        </w:tc>
      </w:tr>
      <w:tr w:rsidR="00E8537F" w:rsidRPr="00A84CE6" w:rsidTr="00A4161F">
        <w:trPr>
          <w:trHeight w:val="437"/>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rPr>
            </w:pPr>
            <w:r w:rsidRPr="002363E9">
              <w:rPr>
                <w:rFonts w:ascii="Verdana" w:hAnsi="Verdana"/>
                <w:b/>
                <w:bCs/>
                <w:color w:val="FFFFFF" w:themeColor="background1"/>
              </w:rPr>
              <w:t>Databases</w:t>
            </w:r>
          </w:p>
        </w:tc>
        <w:tc>
          <w:tcPr>
            <w:tcW w:w="7803" w:type="dxa"/>
          </w:tcPr>
          <w:p w:rsidR="00E8537F" w:rsidRPr="00A84CE6" w:rsidRDefault="00664A92" w:rsidP="00C60A19">
            <w:pPr>
              <w:spacing w:line="276" w:lineRule="auto"/>
              <w:rPr>
                <w:rFonts w:ascii="Verdana" w:hAnsi="Verdana"/>
                <w:b/>
                <w:bCs/>
                <w:u w:val="single"/>
              </w:rPr>
            </w:pPr>
            <w:r>
              <w:rPr>
                <w:rFonts w:ascii="Verdana" w:hAnsi="Verdana"/>
                <w:bCs/>
              </w:rPr>
              <w:t xml:space="preserve">Used </w:t>
            </w:r>
            <w:r w:rsidR="00E8537F" w:rsidRPr="00A84CE6">
              <w:rPr>
                <w:rFonts w:ascii="Verdana" w:hAnsi="Verdana"/>
                <w:bCs/>
              </w:rPr>
              <w:t>MySQL, Postgre SQL</w:t>
            </w:r>
            <w:r w:rsidR="00C60A19">
              <w:rPr>
                <w:rFonts w:ascii="Verdana" w:hAnsi="Verdana"/>
                <w:bCs/>
              </w:rPr>
              <w:t>, MSSQL</w:t>
            </w:r>
          </w:p>
        </w:tc>
      </w:tr>
      <w:tr w:rsidR="00E8537F" w:rsidRPr="00A84CE6" w:rsidTr="00A4161F">
        <w:trPr>
          <w:trHeight w:val="436"/>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rPr>
            </w:pPr>
            <w:r w:rsidRPr="002363E9">
              <w:rPr>
                <w:rFonts w:ascii="Verdana" w:hAnsi="Verdana"/>
                <w:b/>
                <w:bCs/>
                <w:color w:val="FFFFFF" w:themeColor="background1"/>
              </w:rPr>
              <w:t>Operating Systems</w:t>
            </w:r>
          </w:p>
        </w:tc>
        <w:tc>
          <w:tcPr>
            <w:tcW w:w="7803" w:type="dxa"/>
          </w:tcPr>
          <w:p w:rsidR="00E8537F" w:rsidRPr="00A84CE6" w:rsidRDefault="00E8537F" w:rsidP="005C6577">
            <w:pPr>
              <w:spacing w:line="276" w:lineRule="auto"/>
              <w:rPr>
                <w:rFonts w:ascii="Verdana" w:hAnsi="Verdana"/>
                <w:bCs/>
              </w:rPr>
            </w:pPr>
            <w:r w:rsidRPr="00A84CE6">
              <w:rPr>
                <w:rFonts w:ascii="Verdana" w:hAnsi="Verdana"/>
                <w:bCs/>
              </w:rPr>
              <w:t>Windows and Linux</w:t>
            </w:r>
          </w:p>
        </w:tc>
      </w:tr>
      <w:tr w:rsidR="00E8537F" w:rsidRPr="00A84CE6" w:rsidTr="00A4161F">
        <w:trPr>
          <w:trHeight w:val="522"/>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rPr>
            </w:pPr>
            <w:r w:rsidRPr="002363E9">
              <w:rPr>
                <w:rFonts w:ascii="Verdana" w:hAnsi="Verdana"/>
                <w:b/>
                <w:bCs/>
                <w:color w:val="FFFFFF" w:themeColor="background1"/>
              </w:rPr>
              <w:t>Tools</w:t>
            </w:r>
          </w:p>
        </w:tc>
        <w:tc>
          <w:tcPr>
            <w:tcW w:w="7803" w:type="dxa"/>
          </w:tcPr>
          <w:p w:rsidR="00E8537F" w:rsidRPr="00A84CE6" w:rsidRDefault="00E8537F" w:rsidP="005C6577">
            <w:pPr>
              <w:spacing w:line="276" w:lineRule="auto"/>
              <w:rPr>
                <w:rFonts w:ascii="Verdana" w:hAnsi="Verdana"/>
                <w:bCs/>
              </w:rPr>
            </w:pPr>
            <w:r w:rsidRPr="00A84CE6">
              <w:rPr>
                <w:rFonts w:ascii="Verdana" w:hAnsi="Verdana"/>
                <w:bCs/>
              </w:rPr>
              <w:t>Eclipse, Maven, Ant</w:t>
            </w:r>
            <w:r w:rsidR="005A227B">
              <w:rPr>
                <w:rFonts w:ascii="Verdana" w:hAnsi="Verdana"/>
                <w:bCs/>
              </w:rPr>
              <w:t>, Gradle</w:t>
            </w:r>
            <w:r w:rsidR="00FA420E">
              <w:rPr>
                <w:rFonts w:ascii="Verdana" w:hAnsi="Verdana"/>
                <w:bCs/>
              </w:rPr>
              <w:t>, Amazon EC2</w:t>
            </w:r>
            <w:r w:rsidR="00C26E88">
              <w:rPr>
                <w:rFonts w:ascii="Verdana" w:hAnsi="Verdana"/>
                <w:bCs/>
              </w:rPr>
              <w:t>, Heroku</w:t>
            </w:r>
          </w:p>
        </w:tc>
      </w:tr>
      <w:tr w:rsidR="009941C1" w:rsidRPr="00A84CE6" w:rsidTr="00A4161F">
        <w:trPr>
          <w:trHeight w:val="522"/>
        </w:trPr>
        <w:tc>
          <w:tcPr>
            <w:tcW w:w="2687" w:type="dxa"/>
            <w:shd w:val="clear" w:color="auto" w:fill="EA4E4E" w:themeFill="accent1"/>
          </w:tcPr>
          <w:p w:rsidR="009941C1" w:rsidRPr="002363E9" w:rsidRDefault="009941C1" w:rsidP="005C6577">
            <w:pPr>
              <w:spacing w:line="276" w:lineRule="auto"/>
              <w:rPr>
                <w:rFonts w:ascii="Verdana" w:hAnsi="Verdana"/>
                <w:b/>
                <w:bCs/>
                <w:color w:val="FFFFFF" w:themeColor="background1"/>
              </w:rPr>
            </w:pPr>
            <w:r>
              <w:rPr>
                <w:rFonts w:ascii="Verdana" w:hAnsi="Verdana"/>
                <w:b/>
                <w:bCs/>
                <w:color w:val="FFFFFF" w:themeColor="background1"/>
              </w:rPr>
              <w:t>Java</w:t>
            </w:r>
            <w:r w:rsidR="007544EB">
              <w:rPr>
                <w:rFonts w:ascii="Verdana" w:hAnsi="Verdana"/>
                <w:b/>
                <w:bCs/>
                <w:color w:val="FFFFFF" w:themeColor="background1"/>
              </w:rPr>
              <w:t>/J2EE</w:t>
            </w:r>
            <w:r>
              <w:rPr>
                <w:rFonts w:ascii="Verdana" w:hAnsi="Verdana"/>
                <w:b/>
                <w:bCs/>
                <w:color w:val="FFFFFF" w:themeColor="background1"/>
              </w:rPr>
              <w:t xml:space="preserve"> Technologies</w:t>
            </w:r>
          </w:p>
        </w:tc>
        <w:tc>
          <w:tcPr>
            <w:tcW w:w="7803" w:type="dxa"/>
          </w:tcPr>
          <w:p w:rsidR="009941C1" w:rsidRPr="00A84CE6" w:rsidRDefault="0020431B" w:rsidP="0020431B">
            <w:pPr>
              <w:spacing w:line="276" w:lineRule="auto"/>
              <w:rPr>
                <w:rFonts w:ascii="Verdana" w:hAnsi="Verdana"/>
                <w:bCs/>
              </w:rPr>
            </w:pPr>
            <w:r>
              <w:rPr>
                <w:rFonts w:ascii="Verdana" w:hAnsi="Verdana"/>
                <w:bCs/>
              </w:rPr>
              <w:t xml:space="preserve">Spring Boot , Microservices, </w:t>
            </w:r>
            <w:r w:rsidR="009941C1">
              <w:rPr>
                <w:rFonts w:ascii="Verdana" w:hAnsi="Verdana"/>
                <w:bCs/>
              </w:rPr>
              <w:t>Spring Core, Spring MVC,</w:t>
            </w:r>
            <w:r w:rsidR="009E6F32">
              <w:rPr>
                <w:rFonts w:ascii="Verdana" w:hAnsi="Verdana"/>
                <w:bCs/>
              </w:rPr>
              <w:t xml:space="preserve"> Spring</w:t>
            </w:r>
            <w:r>
              <w:rPr>
                <w:rFonts w:ascii="Verdana" w:hAnsi="Verdana"/>
                <w:bCs/>
              </w:rPr>
              <w:t xml:space="preserve"> Data</w:t>
            </w:r>
            <w:r w:rsidR="00125A12">
              <w:rPr>
                <w:rFonts w:ascii="Verdana" w:hAnsi="Verdana"/>
                <w:bCs/>
              </w:rPr>
              <w:t>,</w:t>
            </w:r>
            <w:r w:rsidR="008E6574">
              <w:rPr>
                <w:rFonts w:ascii="Verdana" w:hAnsi="Verdana"/>
                <w:bCs/>
              </w:rPr>
              <w:t xml:space="preserve"> Hibernate</w:t>
            </w:r>
          </w:p>
        </w:tc>
      </w:tr>
      <w:tr w:rsidR="009756F9" w:rsidRPr="00A84CE6" w:rsidTr="00A4161F">
        <w:trPr>
          <w:trHeight w:val="522"/>
        </w:trPr>
        <w:tc>
          <w:tcPr>
            <w:tcW w:w="2687" w:type="dxa"/>
            <w:shd w:val="clear" w:color="auto" w:fill="EA4E4E" w:themeFill="accent1"/>
          </w:tcPr>
          <w:p w:rsidR="009756F9" w:rsidRDefault="009756F9" w:rsidP="00880529">
            <w:pPr>
              <w:spacing w:line="276" w:lineRule="auto"/>
              <w:rPr>
                <w:rFonts w:ascii="Verdana" w:hAnsi="Verdana"/>
                <w:b/>
                <w:bCs/>
                <w:color w:val="FFFFFF" w:themeColor="background1"/>
              </w:rPr>
            </w:pPr>
            <w:r>
              <w:rPr>
                <w:rFonts w:ascii="Verdana" w:hAnsi="Verdana"/>
                <w:b/>
                <w:bCs/>
                <w:color w:val="FFFFFF" w:themeColor="background1"/>
              </w:rPr>
              <w:t xml:space="preserve">Free </w:t>
            </w:r>
            <w:r w:rsidR="006D700C">
              <w:rPr>
                <w:rFonts w:ascii="Verdana" w:hAnsi="Verdana"/>
                <w:b/>
                <w:bCs/>
                <w:color w:val="FFFFFF" w:themeColor="background1"/>
              </w:rPr>
              <w:t xml:space="preserve">Text </w:t>
            </w:r>
            <w:r>
              <w:rPr>
                <w:rFonts w:ascii="Verdana" w:hAnsi="Verdana"/>
                <w:b/>
                <w:bCs/>
                <w:color w:val="FFFFFF" w:themeColor="background1"/>
              </w:rPr>
              <w:t>Search Engine</w:t>
            </w:r>
            <w:r w:rsidR="006D700C">
              <w:rPr>
                <w:rFonts w:ascii="Verdana" w:hAnsi="Verdana"/>
                <w:b/>
                <w:bCs/>
                <w:color w:val="FFFFFF" w:themeColor="background1"/>
              </w:rPr>
              <w:t>s</w:t>
            </w:r>
          </w:p>
        </w:tc>
        <w:tc>
          <w:tcPr>
            <w:tcW w:w="7803" w:type="dxa"/>
          </w:tcPr>
          <w:p w:rsidR="009756F9" w:rsidRDefault="009756F9" w:rsidP="005C6577">
            <w:pPr>
              <w:spacing w:line="276" w:lineRule="auto"/>
              <w:rPr>
                <w:rFonts w:ascii="Verdana" w:hAnsi="Verdana"/>
                <w:bCs/>
              </w:rPr>
            </w:pPr>
            <w:r>
              <w:rPr>
                <w:rFonts w:ascii="Verdana" w:hAnsi="Verdana"/>
                <w:bCs/>
              </w:rPr>
              <w:t>Lucene, Solr and Elastic Search</w:t>
            </w:r>
          </w:p>
        </w:tc>
      </w:tr>
    </w:tbl>
    <w:p w:rsidR="00722B1B" w:rsidRDefault="00722B1B" w:rsidP="00722B1B">
      <w:pPr>
        <w:pStyle w:val="Heading3"/>
        <w:spacing w:before="0" w:after="0"/>
        <w:rPr>
          <w:caps w:val="0"/>
        </w:rPr>
      </w:pPr>
    </w:p>
    <w:p w:rsidR="00880529" w:rsidRPr="00333CD3" w:rsidRDefault="00652667" w:rsidP="00722B1B">
      <w:pPr>
        <w:pStyle w:val="Heading3"/>
        <w:spacing w:before="0" w:after="0"/>
      </w:pPr>
      <w:r>
        <w:rPr>
          <w:caps w:val="0"/>
        </w:rPr>
        <w:t>C</w:t>
      </w:r>
      <w:r w:rsidR="00880529">
        <w:rPr>
          <w:caps w:val="0"/>
        </w:rPr>
        <w:t>AREER HIGHLIGHTS</w:t>
      </w:r>
    </w:p>
    <w:p w:rsidR="008E24FE" w:rsidRDefault="008E24FE" w:rsidP="00880529">
      <w:pPr>
        <w:tabs>
          <w:tab w:val="left" w:pos="1620"/>
        </w:tabs>
        <w:spacing w:line="276" w:lineRule="auto"/>
        <w:rPr>
          <w:rFonts w:ascii="Verdana" w:hAnsi="Verdana"/>
          <w:b/>
          <w:bCs/>
          <w:lang w:eastAsia="ar-SA"/>
        </w:rPr>
      </w:pPr>
    </w:p>
    <w:p w:rsidR="00880529" w:rsidRDefault="00880529" w:rsidP="00880529">
      <w:pPr>
        <w:tabs>
          <w:tab w:val="left" w:pos="1620"/>
        </w:tabs>
        <w:spacing w:line="276" w:lineRule="auto"/>
        <w:rPr>
          <w:rFonts w:ascii="Verdana" w:hAnsi="Verdana"/>
          <w:b/>
          <w:bCs/>
          <w:lang w:eastAsia="ar-SA"/>
        </w:rPr>
      </w:pPr>
      <w:r>
        <w:rPr>
          <w:rFonts w:ascii="Verdana" w:hAnsi="Verdana"/>
          <w:b/>
          <w:bCs/>
          <w:lang w:eastAsia="ar-SA"/>
        </w:rPr>
        <w:t>Navigator Solution</w:t>
      </w:r>
    </w:p>
    <w:p w:rsidR="008E24FE" w:rsidRDefault="008E24FE" w:rsidP="00880529">
      <w:pPr>
        <w:tabs>
          <w:tab w:val="left" w:pos="1620"/>
        </w:tabs>
        <w:spacing w:line="276" w:lineRule="auto"/>
        <w:rPr>
          <w:rFonts w:ascii="Verdana" w:hAnsi="Verdana"/>
          <w:b/>
          <w:bCs/>
          <w:lang w:eastAsia="ar-SA"/>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2"/>
        <w:gridCol w:w="7928"/>
      </w:tblGrid>
      <w:tr w:rsidR="00880529" w:rsidRPr="00A84CE6" w:rsidTr="00487F4B">
        <w:trPr>
          <w:trHeight w:val="255"/>
        </w:trPr>
        <w:tc>
          <w:tcPr>
            <w:tcW w:w="2562" w:type="dxa"/>
            <w:shd w:val="clear" w:color="auto" w:fill="EA4E4E" w:themeFill="accent1"/>
          </w:tcPr>
          <w:p w:rsidR="00880529" w:rsidRPr="00A84CE6" w:rsidRDefault="00880529" w:rsidP="00487F4B">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Client</w:t>
            </w:r>
          </w:p>
        </w:tc>
        <w:tc>
          <w:tcPr>
            <w:tcW w:w="7928" w:type="dxa"/>
            <w:vAlign w:val="bottom"/>
          </w:tcPr>
          <w:p w:rsidR="00880529" w:rsidRPr="00A84CE6" w:rsidRDefault="00880529" w:rsidP="00487F4B">
            <w:pPr>
              <w:snapToGrid w:val="0"/>
              <w:spacing w:line="276" w:lineRule="auto"/>
              <w:ind w:left="81"/>
              <w:rPr>
                <w:rFonts w:ascii="Verdana" w:hAnsi="Verdana" w:cs="Arial"/>
              </w:rPr>
            </w:pPr>
            <w:r>
              <w:rPr>
                <w:rFonts w:ascii="Verdana" w:hAnsi="Verdana" w:cs="Arial"/>
              </w:rPr>
              <w:t>Siemens</w:t>
            </w:r>
          </w:p>
        </w:tc>
      </w:tr>
      <w:tr w:rsidR="00880529" w:rsidRPr="00A84CE6" w:rsidTr="00487F4B">
        <w:trPr>
          <w:trHeight w:val="255"/>
        </w:trPr>
        <w:tc>
          <w:tcPr>
            <w:tcW w:w="2562" w:type="dxa"/>
            <w:shd w:val="clear" w:color="auto" w:fill="EA4E4E" w:themeFill="accent1"/>
          </w:tcPr>
          <w:p w:rsidR="00880529" w:rsidRPr="00A84CE6" w:rsidRDefault="00880529" w:rsidP="00487F4B">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Ro</w:t>
            </w:r>
            <w:r w:rsidRPr="00A84CE6">
              <w:rPr>
                <w:rFonts w:ascii="Verdana" w:hAnsi="Verdana"/>
                <w:b/>
                <w:bCs/>
                <w:color w:val="FFFFFF" w:themeColor="background1"/>
              </w:rPr>
              <w:t>l</w:t>
            </w:r>
            <w:r w:rsidRPr="00A84CE6">
              <w:rPr>
                <w:rFonts w:ascii="Verdana" w:hAnsi="Verdana" w:cs="Arial"/>
                <w:b/>
                <w:bCs/>
                <w:color w:val="FFFFFF" w:themeColor="background1"/>
              </w:rPr>
              <w:t>e</w:t>
            </w:r>
          </w:p>
        </w:tc>
        <w:tc>
          <w:tcPr>
            <w:tcW w:w="7928" w:type="dxa"/>
            <w:vAlign w:val="bottom"/>
          </w:tcPr>
          <w:p w:rsidR="00880529" w:rsidRPr="00A84CE6" w:rsidRDefault="00880529" w:rsidP="00487F4B">
            <w:pPr>
              <w:snapToGrid w:val="0"/>
              <w:spacing w:line="276" w:lineRule="auto"/>
              <w:ind w:left="81"/>
              <w:rPr>
                <w:rFonts w:ascii="Verdana" w:hAnsi="Verdana" w:cs="Arial"/>
              </w:rPr>
            </w:pPr>
            <w:r>
              <w:rPr>
                <w:rFonts w:ascii="Verdana" w:hAnsi="Verdana" w:cs="Arial"/>
              </w:rPr>
              <w:t>Software Consultant</w:t>
            </w:r>
            <w:r w:rsidRPr="00A84CE6">
              <w:rPr>
                <w:rFonts w:ascii="Verdana" w:hAnsi="Verdana" w:cs="Arial"/>
              </w:rPr>
              <w:t xml:space="preserve"> </w:t>
            </w:r>
          </w:p>
        </w:tc>
      </w:tr>
      <w:tr w:rsidR="00880529" w:rsidRPr="00A84CE6" w:rsidTr="00487F4B">
        <w:trPr>
          <w:trHeight w:val="255"/>
        </w:trPr>
        <w:tc>
          <w:tcPr>
            <w:tcW w:w="2562" w:type="dxa"/>
            <w:shd w:val="clear" w:color="auto" w:fill="EA4E4E" w:themeFill="accent1"/>
          </w:tcPr>
          <w:p w:rsidR="00880529" w:rsidRPr="00A84CE6" w:rsidRDefault="00880529" w:rsidP="00487F4B">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Environment</w:t>
            </w:r>
          </w:p>
        </w:tc>
        <w:tc>
          <w:tcPr>
            <w:tcW w:w="7928" w:type="dxa"/>
            <w:vAlign w:val="bottom"/>
          </w:tcPr>
          <w:p w:rsidR="00880529" w:rsidRPr="00A84CE6" w:rsidRDefault="002B20D8" w:rsidP="002B20D8">
            <w:pPr>
              <w:snapToGrid w:val="0"/>
              <w:spacing w:line="276" w:lineRule="auto"/>
              <w:ind w:left="81"/>
              <w:rPr>
                <w:rFonts w:ascii="Verdana" w:hAnsi="Verdana" w:cs="Segoe UI"/>
              </w:rPr>
            </w:pPr>
            <w:r>
              <w:rPr>
                <w:rFonts w:ascii="Verdana" w:hAnsi="Verdana" w:cs="Arial"/>
              </w:rPr>
              <w:t xml:space="preserve">Spring Boot, Microservices, </w:t>
            </w:r>
            <w:r w:rsidR="000E5798">
              <w:rPr>
                <w:rFonts w:ascii="Verdana" w:hAnsi="Verdana" w:cs="Arial"/>
              </w:rPr>
              <w:t>Spring Data,</w:t>
            </w:r>
            <w:r>
              <w:rPr>
                <w:rFonts w:ascii="Verdana" w:hAnsi="Verdana" w:cs="Arial"/>
              </w:rPr>
              <w:t xml:space="preserve"> IBM JDK 8</w:t>
            </w:r>
            <w:r w:rsidR="00880529">
              <w:rPr>
                <w:rFonts w:ascii="Verdana" w:hAnsi="Verdana" w:cs="Arial"/>
              </w:rPr>
              <w:t>, Maven, MySQL 5.6</w:t>
            </w:r>
            <w:r w:rsidR="00F3686A">
              <w:rPr>
                <w:rFonts w:ascii="Verdana" w:hAnsi="Verdana" w:cs="Arial"/>
              </w:rPr>
              <w:t>, React JS</w:t>
            </w:r>
          </w:p>
        </w:tc>
      </w:tr>
      <w:tr w:rsidR="00880529" w:rsidRPr="00A84CE6" w:rsidTr="00487F4B">
        <w:trPr>
          <w:trHeight w:val="278"/>
        </w:trPr>
        <w:tc>
          <w:tcPr>
            <w:tcW w:w="2562" w:type="dxa"/>
            <w:shd w:val="clear" w:color="auto" w:fill="EA4E4E" w:themeFill="accent1"/>
          </w:tcPr>
          <w:p w:rsidR="00880529" w:rsidRPr="00A84CE6" w:rsidRDefault="00880529" w:rsidP="00487F4B">
            <w:pPr>
              <w:snapToGrid w:val="0"/>
              <w:spacing w:line="276" w:lineRule="auto"/>
              <w:rPr>
                <w:rFonts w:ascii="Verdana" w:hAnsi="Verdana" w:cs="Arial"/>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Description</w:t>
            </w:r>
          </w:p>
        </w:tc>
        <w:tc>
          <w:tcPr>
            <w:tcW w:w="7928" w:type="dxa"/>
            <w:vAlign w:val="bottom"/>
          </w:tcPr>
          <w:p w:rsidR="00880529" w:rsidRPr="00A84CE6" w:rsidRDefault="00880529" w:rsidP="00487F4B">
            <w:pPr>
              <w:snapToGrid w:val="0"/>
              <w:spacing w:line="276" w:lineRule="auto"/>
              <w:ind w:left="81"/>
              <w:rPr>
                <w:rFonts w:ascii="Verdana" w:hAnsi="Verdana"/>
              </w:rPr>
            </w:pPr>
            <w:r w:rsidRPr="00A84CE6">
              <w:rPr>
                <w:rStyle w:val="wrapl"/>
                <w:rFonts w:ascii="Verdana" w:hAnsi="Verdana"/>
              </w:rPr>
              <w:t xml:space="preserve">This project </w:t>
            </w:r>
            <w:r>
              <w:rPr>
                <w:rStyle w:val="wrapl"/>
                <w:rFonts w:ascii="Verdana" w:hAnsi="Verdana"/>
              </w:rPr>
              <w:t>is an integrated solution created for the clients to access different Sub Systems of the Organizations, where the end user can create his own dashboard of different Applications available for him</w:t>
            </w:r>
          </w:p>
        </w:tc>
      </w:tr>
      <w:tr w:rsidR="00880529" w:rsidRPr="00A84CE6" w:rsidTr="00722B1B">
        <w:trPr>
          <w:trHeight w:val="85"/>
        </w:trPr>
        <w:tc>
          <w:tcPr>
            <w:tcW w:w="2562" w:type="dxa"/>
            <w:shd w:val="clear" w:color="auto" w:fill="EA4E4E" w:themeFill="accent1"/>
          </w:tcPr>
          <w:p w:rsidR="00880529" w:rsidRPr="00A84CE6" w:rsidRDefault="00880529" w:rsidP="00487F4B">
            <w:pPr>
              <w:snapToGrid w:val="0"/>
              <w:spacing w:line="276" w:lineRule="auto"/>
              <w:ind w:left="-135"/>
              <w:rPr>
                <w:rFonts w:ascii="Verdana" w:hAnsi="Verdana" w:cs="Arial"/>
                <w:b/>
                <w:bCs/>
                <w:color w:val="FFFFFF" w:themeColor="background1"/>
              </w:rPr>
            </w:pPr>
            <w:r w:rsidRPr="00A84CE6">
              <w:rPr>
                <w:rFonts w:ascii="Verdana" w:hAnsi="Verdana" w:cs="Arial"/>
                <w:b/>
                <w:bCs/>
                <w:color w:val="FFFFFF" w:themeColor="background1"/>
              </w:rPr>
              <w:t xml:space="preserve">  </w:t>
            </w:r>
            <w:r>
              <w:rPr>
                <w:rFonts w:ascii="Verdana" w:hAnsi="Verdana" w:cs="Arial"/>
                <w:b/>
                <w:bCs/>
                <w:color w:val="FFFFFF" w:themeColor="background1"/>
              </w:rPr>
              <w:t xml:space="preserve"> </w:t>
            </w:r>
            <w:r w:rsidRPr="00A84CE6">
              <w:rPr>
                <w:rFonts w:ascii="Verdana" w:hAnsi="Verdana" w:cs="Arial"/>
                <w:b/>
                <w:bCs/>
                <w:color w:val="FFFFFF" w:themeColor="background1"/>
              </w:rPr>
              <w:t>Contribution</w:t>
            </w:r>
          </w:p>
        </w:tc>
        <w:tc>
          <w:tcPr>
            <w:tcW w:w="7928" w:type="dxa"/>
            <w:vAlign w:val="bottom"/>
          </w:tcPr>
          <w:p w:rsidR="00880529" w:rsidRPr="002B20D8" w:rsidRDefault="002B20D8" w:rsidP="00487F4B">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Created and Configured the Spring boot App with Services and Gateways, View Resolvers,</w:t>
            </w:r>
            <w:r w:rsidR="005A7201">
              <w:rPr>
                <w:rFonts w:ascii="Verdana" w:hAnsi="Verdana" w:cs="Arial"/>
                <w:sz w:val="20"/>
                <w:szCs w:val="20"/>
              </w:rPr>
              <w:t xml:space="preserve"> Themelyfe</w:t>
            </w:r>
            <w:r w:rsidR="006C62C2">
              <w:rPr>
                <w:rFonts w:ascii="Verdana" w:hAnsi="Verdana" w:cs="Arial"/>
                <w:sz w:val="20"/>
                <w:szCs w:val="20"/>
              </w:rPr>
              <w:t>,</w:t>
            </w:r>
            <w:r>
              <w:rPr>
                <w:rFonts w:ascii="Verdana" w:hAnsi="Verdana" w:cs="Arial"/>
                <w:sz w:val="20"/>
                <w:szCs w:val="20"/>
              </w:rPr>
              <w:t xml:space="preserve"> Maven Project Setup. </w:t>
            </w:r>
          </w:p>
          <w:p w:rsidR="00880529" w:rsidRDefault="002B20D8" w:rsidP="001A1B49">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Involved in developing the Dashboard Modules, where the user can add widgets to his dashboard and configure them in the Dashboard. Each widget is and application in the dashboard.</w:t>
            </w:r>
          </w:p>
          <w:p w:rsidR="00880529" w:rsidRPr="00A84CE6" w:rsidRDefault="00880529" w:rsidP="00487F4B">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Worked on category management module where the admin can create categories available for the user to tag his dashboard widgets. Using this module the admin can add/edit/delete the categories in hierarchy.</w:t>
            </w:r>
          </w:p>
          <w:p w:rsidR="00880529" w:rsidRPr="00A84CE6" w:rsidRDefault="00880529" w:rsidP="00487F4B">
            <w:pPr>
              <w:pStyle w:val="BodyTextIndent"/>
              <w:tabs>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584"/>
                <w:tab w:val="left" w:pos="12600"/>
                <w:tab w:val="left" w:pos="13320"/>
                <w:tab w:val="left" w:pos="14040"/>
              </w:tabs>
              <w:suppressAutoHyphens/>
              <w:snapToGrid w:val="0"/>
              <w:spacing w:after="0" w:line="276" w:lineRule="auto"/>
              <w:rPr>
                <w:rFonts w:ascii="Verdana" w:hAnsi="Verdana" w:cs="Arial"/>
                <w:sz w:val="20"/>
                <w:szCs w:val="20"/>
              </w:rPr>
            </w:pPr>
          </w:p>
        </w:tc>
      </w:tr>
    </w:tbl>
    <w:p w:rsidR="00880529" w:rsidRPr="00333CD3" w:rsidRDefault="00880529" w:rsidP="00880529">
      <w:pPr>
        <w:pStyle w:val="NoSpacing"/>
      </w:pPr>
    </w:p>
    <w:p w:rsidR="008E24FE" w:rsidRPr="00333CD3" w:rsidRDefault="008E24FE" w:rsidP="008E24FE">
      <w:pPr>
        <w:pStyle w:val="Heading3"/>
        <w:spacing w:before="0" w:after="0"/>
      </w:pPr>
      <w:r>
        <w:rPr>
          <w:caps w:val="0"/>
        </w:rPr>
        <w:t>CAREER HIGHLIGHTS</w:t>
      </w:r>
    </w:p>
    <w:p w:rsidR="00880529" w:rsidRDefault="00880529" w:rsidP="00880529">
      <w:pPr>
        <w:pStyle w:val="NoSpacing"/>
      </w:pPr>
    </w:p>
    <w:p w:rsidR="008E24FE" w:rsidRDefault="008E24FE" w:rsidP="00880529">
      <w:pPr>
        <w:tabs>
          <w:tab w:val="left" w:pos="1620"/>
        </w:tabs>
        <w:rPr>
          <w:rFonts w:ascii="Verdana" w:hAnsi="Verdana" w:cs="Arial"/>
          <w:b/>
        </w:rPr>
      </w:pPr>
    </w:p>
    <w:p w:rsidR="00880529" w:rsidRPr="00B26345" w:rsidRDefault="00880529" w:rsidP="00880529">
      <w:pPr>
        <w:tabs>
          <w:tab w:val="left" w:pos="1620"/>
        </w:tabs>
        <w:rPr>
          <w:rFonts w:ascii="Verdana" w:hAnsi="Verdana" w:cs="Arial"/>
          <w:b/>
        </w:rPr>
      </w:pPr>
      <w:r w:rsidRPr="00A84CE6">
        <w:rPr>
          <w:rFonts w:ascii="Verdana" w:hAnsi="Verdana" w:cs="Arial"/>
          <w:b/>
        </w:rPr>
        <w:t>Online Podcast Service</w:t>
      </w:r>
    </w:p>
    <w:p w:rsidR="00880529" w:rsidRDefault="00880529" w:rsidP="00880529">
      <w:pPr>
        <w:pStyle w:val="NoSpacing"/>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2"/>
        <w:gridCol w:w="7928"/>
      </w:tblGrid>
      <w:tr w:rsidR="00880529" w:rsidRPr="00A84CE6" w:rsidTr="00487F4B">
        <w:trPr>
          <w:trHeight w:val="255"/>
        </w:trPr>
        <w:tc>
          <w:tcPr>
            <w:tcW w:w="2562" w:type="dxa"/>
            <w:shd w:val="clear" w:color="auto" w:fill="EA4E4E" w:themeFill="accent1"/>
          </w:tcPr>
          <w:p w:rsidR="00880529" w:rsidRPr="00A84CE6" w:rsidRDefault="00880529" w:rsidP="00487F4B">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Client</w:t>
            </w:r>
          </w:p>
        </w:tc>
        <w:tc>
          <w:tcPr>
            <w:tcW w:w="7928" w:type="dxa"/>
            <w:vAlign w:val="bottom"/>
          </w:tcPr>
          <w:p w:rsidR="00880529" w:rsidRPr="00A84CE6" w:rsidRDefault="00880529" w:rsidP="00487F4B">
            <w:pPr>
              <w:snapToGrid w:val="0"/>
              <w:spacing w:line="276" w:lineRule="auto"/>
              <w:ind w:left="81"/>
              <w:rPr>
                <w:rFonts w:ascii="Verdana" w:hAnsi="Verdana" w:cs="Arial"/>
              </w:rPr>
            </w:pPr>
            <w:r w:rsidRPr="00A84CE6">
              <w:rPr>
                <w:rFonts w:ascii="Verdana" w:hAnsi="Verdana" w:cs="Arial"/>
              </w:rPr>
              <w:t>Online Podcast Service</w:t>
            </w:r>
          </w:p>
        </w:tc>
      </w:tr>
      <w:tr w:rsidR="00880529" w:rsidRPr="00A84CE6" w:rsidTr="00487F4B">
        <w:trPr>
          <w:trHeight w:val="255"/>
        </w:trPr>
        <w:tc>
          <w:tcPr>
            <w:tcW w:w="2562" w:type="dxa"/>
            <w:shd w:val="clear" w:color="auto" w:fill="EA4E4E" w:themeFill="accent1"/>
          </w:tcPr>
          <w:p w:rsidR="00880529" w:rsidRPr="00A84CE6" w:rsidRDefault="00880529" w:rsidP="00487F4B">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Ro</w:t>
            </w:r>
            <w:r w:rsidRPr="00A84CE6">
              <w:rPr>
                <w:rFonts w:ascii="Verdana" w:hAnsi="Verdana"/>
                <w:b/>
                <w:bCs/>
                <w:color w:val="FFFFFF" w:themeColor="background1"/>
              </w:rPr>
              <w:t>l</w:t>
            </w:r>
            <w:r w:rsidRPr="00A84CE6">
              <w:rPr>
                <w:rFonts w:ascii="Verdana" w:hAnsi="Verdana" w:cs="Arial"/>
                <w:b/>
                <w:bCs/>
                <w:color w:val="FFFFFF" w:themeColor="background1"/>
              </w:rPr>
              <w:t>e</w:t>
            </w:r>
          </w:p>
        </w:tc>
        <w:tc>
          <w:tcPr>
            <w:tcW w:w="7928" w:type="dxa"/>
            <w:vAlign w:val="bottom"/>
          </w:tcPr>
          <w:p w:rsidR="00880529" w:rsidRPr="00A84CE6" w:rsidRDefault="00880529" w:rsidP="00487F4B">
            <w:pPr>
              <w:snapToGrid w:val="0"/>
              <w:spacing w:line="276" w:lineRule="auto"/>
              <w:ind w:left="81"/>
              <w:rPr>
                <w:rFonts w:ascii="Verdana" w:hAnsi="Verdana" w:cs="Arial"/>
              </w:rPr>
            </w:pPr>
            <w:r>
              <w:rPr>
                <w:rFonts w:ascii="Verdana" w:hAnsi="Verdana" w:cs="Arial"/>
              </w:rPr>
              <w:t>Software Engineer</w:t>
            </w:r>
            <w:r w:rsidRPr="00A84CE6">
              <w:rPr>
                <w:rFonts w:ascii="Verdana" w:hAnsi="Verdana" w:cs="Arial"/>
              </w:rPr>
              <w:t xml:space="preserve"> </w:t>
            </w:r>
          </w:p>
        </w:tc>
      </w:tr>
      <w:tr w:rsidR="00880529" w:rsidRPr="00A84CE6" w:rsidTr="00487F4B">
        <w:trPr>
          <w:trHeight w:val="255"/>
        </w:trPr>
        <w:tc>
          <w:tcPr>
            <w:tcW w:w="2562" w:type="dxa"/>
            <w:shd w:val="clear" w:color="auto" w:fill="EA4E4E" w:themeFill="accent1"/>
          </w:tcPr>
          <w:p w:rsidR="00880529" w:rsidRPr="00A84CE6" w:rsidRDefault="00880529" w:rsidP="00487F4B">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Environment</w:t>
            </w:r>
          </w:p>
        </w:tc>
        <w:tc>
          <w:tcPr>
            <w:tcW w:w="7928" w:type="dxa"/>
            <w:vAlign w:val="bottom"/>
          </w:tcPr>
          <w:p w:rsidR="00880529" w:rsidRPr="00A84CE6" w:rsidRDefault="00880529" w:rsidP="00487F4B">
            <w:pPr>
              <w:snapToGrid w:val="0"/>
              <w:spacing w:line="276" w:lineRule="auto"/>
              <w:ind w:left="81"/>
              <w:rPr>
                <w:rFonts w:ascii="Verdana" w:hAnsi="Verdana" w:cs="Segoe UI"/>
              </w:rPr>
            </w:pPr>
            <w:r>
              <w:rPr>
                <w:rFonts w:ascii="Verdana" w:hAnsi="Verdana" w:cs="Arial"/>
              </w:rPr>
              <w:t>Spring Boot, Hibernate</w:t>
            </w:r>
            <w:r w:rsidR="007D0A58">
              <w:rPr>
                <w:rFonts w:ascii="Verdana" w:hAnsi="Verdana" w:cs="Arial"/>
              </w:rPr>
              <w:t>,</w:t>
            </w:r>
            <w:r>
              <w:rPr>
                <w:rFonts w:ascii="Verdana" w:hAnsi="Verdana" w:cs="Arial"/>
              </w:rPr>
              <w:t xml:space="preserve"> Solr</w:t>
            </w:r>
            <w:r w:rsidRPr="00A84CE6">
              <w:rPr>
                <w:rFonts w:ascii="Verdana" w:hAnsi="Verdana" w:cs="Arial"/>
              </w:rPr>
              <w:t>, Tomcat</w:t>
            </w:r>
            <w:r>
              <w:rPr>
                <w:rFonts w:ascii="Verdana" w:hAnsi="Verdana" w:cs="Arial"/>
              </w:rPr>
              <w:t>, REST</w:t>
            </w:r>
            <w:r w:rsidRPr="00A84CE6">
              <w:rPr>
                <w:rFonts w:ascii="Verdana" w:hAnsi="Verdana" w:cs="Arial"/>
              </w:rPr>
              <w:t xml:space="preserve"> and MySQL</w:t>
            </w:r>
          </w:p>
        </w:tc>
      </w:tr>
      <w:tr w:rsidR="00880529" w:rsidRPr="00A84CE6" w:rsidTr="00487F4B">
        <w:trPr>
          <w:trHeight w:val="278"/>
        </w:trPr>
        <w:tc>
          <w:tcPr>
            <w:tcW w:w="2562" w:type="dxa"/>
            <w:shd w:val="clear" w:color="auto" w:fill="EA4E4E" w:themeFill="accent1"/>
          </w:tcPr>
          <w:p w:rsidR="00880529" w:rsidRPr="00A84CE6" w:rsidRDefault="00880529" w:rsidP="00487F4B">
            <w:pPr>
              <w:snapToGrid w:val="0"/>
              <w:spacing w:line="276" w:lineRule="auto"/>
              <w:rPr>
                <w:rFonts w:ascii="Verdana" w:hAnsi="Verdana" w:cs="Arial"/>
                <w:color w:val="FFFFFF" w:themeColor="background1"/>
              </w:rPr>
            </w:pPr>
            <w:r>
              <w:rPr>
                <w:rFonts w:ascii="Verdana" w:hAnsi="Verdana" w:cs="Arial"/>
                <w:b/>
                <w:bCs/>
                <w:color w:val="FFFFFF" w:themeColor="background1"/>
              </w:rPr>
              <w:lastRenderedPageBreak/>
              <w:t xml:space="preserve"> </w:t>
            </w:r>
            <w:r w:rsidRPr="00A84CE6">
              <w:rPr>
                <w:rFonts w:ascii="Verdana" w:hAnsi="Verdana" w:cs="Arial"/>
                <w:b/>
                <w:bCs/>
                <w:color w:val="FFFFFF" w:themeColor="background1"/>
              </w:rPr>
              <w:t>Description</w:t>
            </w:r>
          </w:p>
        </w:tc>
        <w:tc>
          <w:tcPr>
            <w:tcW w:w="7928" w:type="dxa"/>
            <w:vAlign w:val="bottom"/>
          </w:tcPr>
          <w:p w:rsidR="00880529" w:rsidRPr="00A84CE6" w:rsidRDefault="00880529" w:rsidP="00487F4B">
            <w:pPr>
              <w:snapToGrid w:val="0"/>
              <w:spacing w:line="276" w:lineRule="auto"/>
              <w:ind w:left="81"/>
              <w:rPr>
                <w:rFonts w:ascii="Verdana" w:hAnsi="Verdana"/>
              </w:rPr>
            </w:pPr>
            <w:r w:rsidRPr="00A84CE6">
              <w:rPr>
                <w:rFonts w:ascii="Verdana" w:hAnsi="Verdana" w:cs="Arial"/>
              </w:rPr>
              <w:t>The purpose of this portal is to provide audio consumers with a place that they can go to design their own radio station which plays what they want to hear when they want to hear it for 24 hours a day, seven days a week.</w:t>
            </w:r>
          </w:p>
        </w:tc>
      </w:tr>
      <w:tr w:rsidR="00880529" w:rsidRPr="00A84CE6" w:rsidTr="00487F4B">
        <w:trPr>
          <w:trHeight w:val="1327"/>
        </w:trPr>
        <w:tc>
          <w:tcPr>
            <w:tcW w:w="2562" w:type="dxa"/>
            <w:shd w:val="clear" w:color="auto" w:fill="EA4E4E" w:themeFill="accent1"/>
          </w:tcPr>
          <w:p w:rsidR="00880529" w:rsidRPr="00A84CE6" w:rsidRDefault="00880529" w:rsidP="00487F4B">
            <w:pPr>
              <w:snapToGrid w:val="0"/>
              <w:spacing w:line="276" w:lineRule="auto"/>
              <w:ind w:left="-135"/>
              <w:rPr>
                <w:rFonts w:ascii="Verdana" w:hAnsi="Verdana" w:cs="Arial"/>
                <w:b/>
                <w:bCs/>
                <w:color w:val="FFFFFF" w:themeColor="background1"/>
              </w:rPr>
            </w:pPr>
            <w:r w:rsidRPr="00A84CE6">
              <w:rPr>
                <w:rFonts w:ascii="Verdana" w:hAnsi="Verdana" w:cs="Arial"/>
                <w:b/>
                <w:bCs/>
                <w:color w:val="FFFFFF" w:themeColor="background1"/>
              </w:rPr>
              <w:t xml:space="preserve">  </w:t>
            </w:r>
            <w:r>
              <w:rPr>
                <w:rFonts w:ascii="Verdana" w:hAnsi="Verdana" w:cs="Arial"/>
                <w:b/>
                <w:bCs/>
                <w:color w:val="FFFFFF" w:themeColor="background1"/>
              </w:rPr>
              <w:t xml:space="preserve"> </w:t>
            </w:r>
            <w:r w:rsidRPr="00A84CE6">
              <w:rPr>
                <w:rFonts w:ascii="Verdana" w:hAnsi="Verdana" w:cs="Arial"/>
                <w:b/>
                <w:bCs/>
                <w:color w:val="FFFFFF" w:themeColor="background1"/>
              </w:rPr>
              <w:t>Contribution</w:t>
            </w:r>
          </w:p>
        </w:tc>
        <w:tc>
          <w:tcPr>
            <w:tcW w:w="7928" w:type="dxa"/>
            <w:vAlign w:val="bottom"/>
          </w:tcPr>
          <w:p w:rsidR="00880529" w:rsidRDefault="00880529" w:rsidP="00487F4B">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Involved in building the architecture related to the portal and integration to the RSS feeds</w:t>
            </w:r>
            <w:r>
              <w:rPr>
                <w:rFonts w:ascii="Verdana" w:hAnsi="Verdana" w:cs="Arial"/>
                <w:sz w:val="20"/>
                <w:szCs w:val="20"/>
              </w:rPr>
              <w:t xml:space="preserve"> to synchronize the data from feeds</w:t>
            </w:r>
            <w:r w:rsidRPr="00A84CE6">
              <w:rPr>
                <w:rFonts w:ascii="Verdana" w:hAnsi="Verdana" w:cs="Arial"/>
                <w:sz w:val="20"/>
                <w:szCs w:val="20"/>
              </w:rPr>
              <w:t>.</w:t>
            </w:r>
          </w:p>
          <w:p w:rsidR="00880529" w:rsidRPr="00A84CE6" w:rsidRDefault="00880529" w:rsidP="00487F4B">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 xml:space="preserve">Indexing the Podcast Data Into built in Solr, search them using the search API and showing them in the search result with author and other details. </w:t>
            </w:r>
          </w:p>
          <w:p w:rsidR="00880529" w:rsidRPr="00A84CE6" w:rsidRDefault="00880529" w:rsidP="00487F4B">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Involved in developing the</w:t>
            </w:r>
            <w:r>
              <w:rPr>
                <w:rFonts w:ascii="Verdana" w:hAnsi="Verdana" w:cs="Arial"/>
                <w:sz w:val="20"/>
                <w:szCs w:val="20"/>
              </w:rPr>
              <w:t xml:space="preserve"> multimedia</w:t>
            </w:r>
            <w:r w:rsidRPr="00A84CE6">
              <w:rPr>
                <w:rFonts w:ascii="Verdana" w:hAnsi="Verdana" w:cs="Arial"/>
                <w:sz w:val="20"/>
                <w:szCs w:val="20"/>
              </w:rPr>
              <w:t xml:space="preserve"> Podcast player and</w:t>
            </w:r>
            <w:r>
              <w:rPr>
                <w:rFonts w:ascii="Verdana" w:hAnsi="Verdana" w:cs="Arial"/>
                <w:sz w:val="20"/>
                <w:szCs w:val="20"/>
              </w:rPr>
              <w:t xml:space="preserve"> integrating with the playlists.</w:t>
            </w:r>
          </w:p>
          <w:p w:rsidR="00880529" w:rsidRPr="00A84CE6" w:rsidRDefault="00880529" w:rsidP="00487F4B">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Categorization of Podcasts and Audiencing the Podcasts</w:t>
            </w:r>
            <w:r>
              <w:rPr>
                <w:rFonts w:ascii="Verdana" w:hAnsi="Verdana" w:cs="Arial"/>
                <w:sz w:val="20"/>
                <w:szCs w:val="20"/>
              </w:rPr>
              <w:t>, retrieval of mp3 Meta data from RSS Feeds Using Thread Pool executors</w:t>
            </w:r>
            <w:r w:rsidRPr="00A84CE6">
              <w:rPr>
                <w:rFonts w:ascii="Verdana" w:hAnsi="Verdana" w:cs="Arial"/>
                <w:sz w:val="20"/>
                <w:szCs w:val="20"/>
              </w:rPr>
              <w:t>.</w:t>
            </w:r>
          </w:p>
          <w:p w:rsidR="00880529" w:rsidRPr="00A84CE6" w:rsidRDefault="00880529" w:rsidP="00487F4B">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Development of my playlist and moving it to the timeline based streaming to the Player.</w:t>
            </w:r>
          </w:p>
          <w:p w:rsidR="00880529" w:rsidRPr="00A84CE6" w:rsidRDefault="00880529" w:rsidP="00487F4B">
            <w:pPr>
              <w:pStyle w:val="BodyTextIndent"/>
              <w:tabs>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584"/>
                <w:tab w:val="left" w:pos="12600"/>
                <w:tab w:val="left" w:pos="13320"/>
                <w:tab w:val="left" w:pos="14040"/>
              </w:tabs>
              <w:suppressAutoHyphens/>
              <w:snapToGrid w:val="0"/>
              <w:spacing w:after="0" w:line="276" w:lineRule="auto"/>
              <w:rPr>
                <w:rFonts w:ascii="Verdana" w:hAnsi="Verdana" w:cs="Arial"/>
                <w:sz w:val="20"/>
                <w:szCs w:val="20"/>
              </w:rPr>
            </w:pPr>
          </w:p>
        </w:tc>
      </w:tr>
    </w:tbl>
    <w:p w:rsidR="00880529" w:rsidRDefault="00880529" w:rsidP="00880529">
      <w:pPr>
        <w:pStyle w:val="Caption"/>
        <w:rPr>
          <w:rFonts w:ascii="Verdana" w:hAnsi="Verdana" w:cs="Arial"/>
        </w:rPr>
      </w:pPr>
    </w:p>
    <w:p w:rsidR="00880529" w:rsidRDefault="00880529" w:rsidP="00880529">
      <w:pPr>
        <w:pStyle w:val="NoSpacing"/>
      </w:pPr>
    </w:p>
    <w:p w:rsidR="00880529" w:rsidRPr="00491DAC" w:rsidRDefault="00880529" w:rsidP="00880529">
      <w:pPr>
        <w:tabs>
          <w:tab w:val="left" w:pos="1620"/>
        </w:tabs>
        <w:rPr>
          <w:sz w:val="22"/>
          <w:szCs w:val="22"/>
        </w:rPr>
      </w:pPr>
      <w:r w:rsidRPr="00491DAC">
        <w:rPr>
          <w:rFonts w:asciiTheme="majorHAnsi" w:hAnsiTheme="majorHAnsi"/>
          <w:sz w:val="22"/>
          <w:szCs w:val="22"/>
        </w:rPr>
        <w:t>Unison Partner Portal</w:t>
      </w:r>
    </w:p>
    <w:p w:rsidR="00880529" w:rsidRDefault="00880529" w:rsidP="00880529">
      <w:pPr>
        <w:pStyle w:val="NoSpacing"/>
      </w:pPr>
    </w:p>
    <w:tbl>
      <w:tblPr>
        <w:tblpPr w:leftFromText="180" w:rightFromText="180" w:vertAnchor="text" w:horzAnchor="margin" w:tblpY="-1"/>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57"/>
        <w:gridCol w:w="7928"/>
      </w:tblGrid>
      <w:tr w:rsidR="00880529" w:rsidRPr="00A84CE6" w:rsidTr="00487F4B">
        <w:trPr>
          <w:trHeight w:val="255"/>
        </w:trPr>
        <w:tc>
          <w:tcPr>
            <w:tcW w:w="2557" w:type="dxa"/>
            <w:shd w:val="clear" w:color="auto" w:fill="EA4E4E" w:themeFill="accent1"/>
          </w:tcPr>
          <w:p w:rsidR="00880529" w:rsidRPr="00A84CE6" w:rsidRDefault="00880529" w:rsidP="00487F4B">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Client</w:t>
            </w:r>
          </w:p>
        </w:tc>
        <w:tc>
          <w:tcPr>
            <w:tcW w:w="7928" w:type="dxa"/>
            <w:vAlign w:val="bottom"/>
          </w:tcPr>
          <w:p w:rsidR="00880529" w:rsidRPr="00A84CE6" w:rsidRDefault="00880529" w:rsidP="00487F4B">
            <w:pPr>
              <w:snapToGrid w:val="0"/>
              <w:spacing w:line="276" w:lineRule="auto"/>
              <w:ind w:left="86"/>
              <w:rPr>
                <w:rFonts w:ascii="Verdana" w:hAnsi="Verdana" w:cs="Arial"/>
              </w:rPr>
            </w:pPr>
            <w:r w:rsidRPr="00A84CE6">
              <w:rPr>
                <w:rFonts w:ascii="Verdana" w:hAnsi="Verdana" w:cs="Arial"/>
              </w:rPr>
              <w:t>HP</w:t>
            </w:r>
          </w:p>
        </w:tc>
      </w:tr>
      <w:tr w:rsidR="00880529" w:rsidRPr="00A84CE6" w:rsidTr="00487F4B">
        <w:trPr>
          <w:trHeight w:val="255"/>
        </w:trPr>
        <w:tc>
          <w:tcPr>
            <w:tcW w:w="2557" w:type="dxa"/>
            <w:shd w:val="clear" w:color="auto" w:fill="EA4E4E" w:themeFill="accent1"/>
          </w:tcPr>
          <w:p w:rsidR="00880529" w:rsidRPr="00A84CE6" w:rsidRDefault="00880529" w:rsidP="00487F4B">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 xml:space="preserve"> Ro</w:t>
            </w:r>
            <w:r w:rsidRPr="00A84CE6">
              <w:rPr>
                <w:rFonts w:ascii="Verdana" w:hAnsi="Verdana"/>
                <w:b/>
                <w:bCs/>
                <w:color w:val="FFFFFF" w:themeColor="background1"/>
              </w:rPr>
              <w:t>l</w:t>
            </w:r>
            <w:r w:rsidRPr="00A84CE6">
              <w:rPr>
                <w:rFonts w:ascii="Verdana" w:hAnsi="Verdana" w:cs="Arial"/>
                <w:b/>
                <w:bCs/>
                <w:color w:val="FFFFFF" w:themeColor="background1"/>
              </w:rPr>
              <w:t>e</w:t>
            </w:r>
          </w:p>
        </w:tc>
        <w:tc>
          <w:tcPr>
            <w:tcW w:w="7928" w:type="dxa"/>
            <w:vAlign w:val="bottom"/>
          </w:tcPr>
          <w:p w:rsidR="00880529" w:rsidRPr="00A84CE6" w:rsidRDefault="00880529" w:rsidP="00487F4B">
            <w:pPr>
              <w:snapToGrid w:val="0"/>
              <w:spacing w:line="276" w:lineRule="auto"/>
              <w:ind w:left="86"/>
              <w:rPr>
                <w:rFonts w:ascii="Verdana" w:hAnsi="Verdana" w:cs="Arial"/>
              </w:rPr>
            </w:pPr>
            <w:r>
              <w:rPr>
                <w:rFonts w:ascii="Verdana" w:hAnsi="Verdana" w:cs="Arial"/>
              </w:rPr>
              <w:t>Software Engineer</w:t>
            </w:r>
          </w:p>
        </w:tc>
      </w:tr>
      <w:tr w:rsidR="00880529" w:rsidRPr="00A84CE6" w:rsidTr="00487F4B">
        <w:trPr>
          <w:trHeight w:val="255"/>
        </w:trPr>
        <w:tc>
          <w:tcPr>
            <w:tcW w:w="2557" w:type="dxa"/>
            <w:shd w:val="clear" w:color="auto" w:fill="EA4E4E" w:themeFill="accent1"/>
          </w:tcPr>
          <w:p w:rsidR="00880529" w:rsidRPr="00A84CE6" w:rsidRDefault="00880529" w:rsidP="00487F4B">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 xml:space="preserve"> Environment</w:t>
            </w:r>
          </w:p>
        </w:tc>
        <w:tc>
          <w:tcPr>
            <w:tcW w:w="7928" w:type="dxa"/>
            <w:vAlign w:val="bottom"/>
          </w:tcPr>
          <w:p w:rsidR="00880529" w:rsidRPr="00A84CE6" w:rsidRDefault="00880529" w:rsidP="00487F4B">
            <w:pPr>
              <w:snapToGrid w:val="0"/>
              <w:spacing w:line="276" w:lineRule="auto"/>
              <w:ind w:left="86"/>
              <w:rPr>
                <w:rFonts w:ascii="Verdana" w:hAnsi="Verdana" w:cs="Arial"/>
                <w:bCs/>
              </w:rPr>
            </w:pPr>
            <w:r>
              <w:rPr>
                <w:rFonts w:ascii="Verdana" w:hAnsi="Verdana" w:cs="Arial"/>
              </w:rPr>
              <w:t>Solr,</w:t>
            </w:r>
            <w:r w:rsidRPr="00A84CE6">
              <w:rPr>
                <w:rFonts w:ascii="Verdana" w:hAnsi="Verdana" w:cs="Arial"/>
              </w:rPr>
              <w:t xml:space="preserve"> Liferay 6.1, Tomcat and MySQL</w:t>
            </w:r>
          </w:p>
        </w:tc>
      </w:tr>
      <w:tr w:rsidR="00880529" w:rsidRPr="00A84CE6" w:rsidTr="00487F4B">
        <w:trPr>
          <w:trHeight w:val="570"/>
        </w:trPr>
        <w:tc>
          <w:tcPr>
            <w:tcW w:w="2557" w:type="dxa"/>
            <w:shd w:val="clear" w:color="auto" w:fill="EA4E4E" w:themeFill="accent1"/>
          </w:tcPr>
          <w:p w:rsidR="00880529" w:rsidRPr="00A84CE6" w:rsidRDefault="00880529" w:rsidP="00487F4B">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 xml:space="preserve"> Description</w:t>
            </w:r>
          </w:p>
        </w:tc>
        <w:tc>
          <w:tcPr>
            <w:tcW w:w="7928" w:type="dxa"/>
            <w:vAlign w:val="bottom"/>
          </w:tcPr>
          <w:p w:rsidR="00880529" w:rsidRPr="00A84CE6" w:rsidRDefault="00880529" w:rsidP="00487F4B">
            <w:pPr>
              <w:snapToGrid w:val="0"/>
              <w:spacing w:line="276" w:lineRule="auto"/>
              <w:ind w:left="86"/>
              <w:rPr>
                <w:rFonts w:ascii="Verdana" w:hAnsi="Verdana"/>
              </w:rPr>
            </w:pPr>
            <w:r w:rsidRPr="00A84CE6">
              <w:rPr>
                <w:rFonts w:ascii="Verdana" w:hAnsi="Verdana" w:cs="Arial"/>
              </w:rPr>
              <w:t>The purpose of this portal is to provide an integrated environment for the partners of the Company so that they can access multiple applications via this Portal. Updates on multiple applications can be seen via this gateway portal.</w:t>
            </w:r>
          </w:p>
        </w:tc>
      </w:tr>
      <w:tr w:rsidR="00880529" w:rsidRPr="00A84CE6" w:rsidTr="00487F4B">
        <w:trPr>
          <w:trHeight w:val="691"/>
        </w:trPr>
        <w:tc>
          <w:tcPr>
            <w:tcW w:w="2557" w:type="dxa"/>
            <w:shd w:val="clear" w:color="auto" w:fill="EA4E4E" w:themeFill="accent1"/>
          </w:tcPr>
          <w:p w:rsidR="00880529" w:rsidRPr="00A84CE6" w:rsidRDefault="00880529" w:rsidP="00487F4B">
            <w:pPr>
              <w:snapToGrid w:val="0"/>
              <w:spacing w:line="276" w:lineRule="auto"/>
              <w:ind w:left="-135"/>
              <w:rPr>
                <w:rFonts w:ascii="Verdana" w:hAnsi="Verdana" w:cs="Arial"/>
                <w:b/>
                <w:bCs/>
                <w:color w:val="FFFFFF" w:themeColor="background1"/>
              </w:rPr>
            </w:pPr>
            <w:r w:rsidRPr="00A84CE6">
              <w:rPr>
                <w:rFonts w:ascii="Verdana" w:hAnsi="Verdana" w:cs="Arial"/>
                <w:b/>
                <w:bCs/>
                <w:color w:val="FFFFFF" w:themeColor="background1"/>
              </w:rPr>
              <w:t xml:space="preserve">   Contribution</w:t>
            </w:r>
          </w:p>
        </w:tc>
        <w:tc>
          <w:tcPr>
            <w:tcW w:w="7928" w:type="dxa"/>
            <w:vAlign w:val="bottom"/>
          </w:tcPr>
          <w:p w:rsidR="00880529" w:rsidRPr="00A84CE6" w:rsidRDefault="00880529" w:rsidP="00487F4B">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Added functionality to search web content and Pages in the portal</w:t>
            </w:r>
            <w:r>
              <w:rPr>
                <w:rFonts w:ascii="Verdana" w:hAnsi="Verdana" w:cs="Arial"/>
                <w:sz w:val="20"/>
                <w:szCs w:val="20"/>
              </w:rPr>
              <w:t xml:space="preserve"> using Liferay’s OOB search portlet, show the result in faceted search result.</w:t>
            </w:r>
          </w:p>
          <w:p w:rsidR="00880529" w:rsidRPr="00A84CE6" w:rsidRDefault="00880529" w:rsidP="00487F4B">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Indexing the documents in Solr</w:t>
            </w:r>
            <w:r>
              <w:rPr>
                <w:rFonts w:ascii="Verdana" w:hAnsi="Verdana" w:cs="Arial"/>
                <w:sz w:val="20"/>
                <w:szCs w:val="20"/>
              </w:rPr>
              <w:t>, Configuring the proper fields to be indexed</w:t>
            </w:r>
            <w:r w:rsidRPr="00A84CE6">
              <w:rPr>
                <w:rFonts w:ascii="Verdana" w:hAnsi="Verdana" w:cs="Arial"/>
                <w:sz w:val="20"/>
                <w:szCs w:val="20"/>
              </w:rPr>
              <w:t xml:space="preserve"> and Audiencing the web contents</w:t>
            </w:r>
          </w:p>
          <w:p w:rsidR="00880529" w:rsidRPr="00A84CE6" w:rsidRDefault="00880529" w:rsidP="00487F4B">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AutoSyncIndexer, a mechanism that makes the Solr and Liferay Database in Sync. Showing the results in the Liferay Search portlet</w:t>
            </w:r>
          </w:p>
          <w:p w:rsidR="00880529" w:rsidRPr="006229A3" w:rsidRDefault="00880529" w:rsidP="00487F4B">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Worked on Migration Engine, That Migrates the data from external source to Liferay’s Database</w:t>
            </w:r>
            <w:r>
              <w:rPr>
                <w:rFonts w:ascii="Verdana" w:hAnsi="Verdana" w:cs="Arial"/>
                <w:sz w:val="20"/>
                <w:szCs w:val="20"/>
              </w:rPr>
              <w:t xml:space="preserve"> </w:t>
            </w:r>
            <w:r w:rsidRPr="00A84CE6">
              <w:rPr>
                <w:rFonts w:ascii="Verdana" w:hAnsi="Verdana"/>
                <w:sz w:val="20"/>
                <w:szCs w:val="20"/>
              </w:rPr>
              <w:t>including migration duration and statistics using Groovy Script and ScriptingUtil API’s of Liferay</w:t>
            </w:r>
          </w:p>
        </w:tc>
      </w:tr>
    </w:tbl>
    <w:p w:rsidR="00880529" w:rsidRDefault="00880529" w:rsidP="00880529">
      <w:pPr>
        <w:pStyle w:val="NoSpacing"/>
      </w:pPr>
    </w:p>
    <w:p w:rsidR="008E24FE" w:rsidRPr="00333CD3" w:rsidRDefault="008E24FE" w:rsidP="008E24FE">
      <w:pPr>
        <w:pStyle w:val="Heading3"/>
        <w:spacing w:before="0" w:after="0"/>
      </w:pPr>
      <w:r>
        <w:rPr>
          <w:caps w:val="0"/>
        </w:rPr>
        <w:t>CAREER HIGHLIGHTS</w:t>
      </w:r>
    </w:p>
    <w:p w:rsidR="00880529" w:rsidRDefault="00880529" w:rsidP="00880529">
      <w:pPr>
        <w:tabs>
          <w:tab w:val="left" w:pos="1620"/>
        </w:tabs>
        <w:rPr>
          <w:rFonts w:ascii="Verdana" w:hAnsi="Verdana" w:cs="Arial"/>
          <w:b/>
        </w:rPr>
      </w:pPr>
    </w:p>
    <w:p w:rsidR="00880529" w:rsidRDefault="00880529" w:rsidP="00880529">
      <w:pPr>
        <w:pStyle w:val="Caption"/>
        <w:rPr>
          <w:rFonts w:ascii="Verdana" w:hAnsi="Verdana" w:cs="Arial"/>
        </w:rPr>
      </w:pPr>
    </w:p>
    <w:p w:rsidR="00880529" w:rsidRDefault="00880529" w:rsidP="00880529">
      <w:pPr>
        <w:pStyle w:val="Caption"/>
      </w:pPr>
      <w:r w:rsidRPr="00A84CE6">
        <w:rPr>
          <w:rFonts w:ascii="Verdana" w:hAnsi="Verdana" w:cs="Arial"/>
        </w:rPr>
        <w:t>Shelter Challenge</w:t>
      </w:r>
    </w:p>
    <w:tbl>
      <w:tblPr>
        <w:tblpPr w:leftFromText="180" w:rightFromText="180" w:vertAnchor="text" w:horzAnchor="margin" w:tblpY="246"/>
        <w:tblW w:w="10485" w:type="dxa"/>
        <w:tblLayout w:type="fixed"/>
        <w:tblCellMar>
          <w:left w:w="10" w:type="dxa"/>
          <w:right w:w="10" w:type="dxa"/>
        </w:tblCellMar>
        <w:tblLook w:val="04A0" w:firstRow="1" w:lastRow="0" w:firstColumn="1" w:lastColumn="0" w:noHBand="0" w:noVBand="1"/>
      </w:tblPr>
      <w:tblGrid>
        <w:gridCol w:w="2557"/>
        <w:gridCol w:w="7928"/>
      </w:tblGrid>
      <w:tr w:rsidR="00880529" w:rsidRPr="00A84CE6" w:rsidTr="00487F4B">
        <w:trPr>
          <w:trHeight w:val="186"/>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bottom"/>
            <w:hideMark/>
          </w:tcPr>
          <w:p w:rsidR="00880529" w:rsidRPr="00A84CE6" w:rsidRDefault="00880529" w:rsidP="00487F4B">
            <w:pPr>
              <w:pStyle w:val="Standard"/>
              <w:spacing w:line="276" w:lineRule="auto"/>
              <w:rPr>
                <w:rFonts w:ascii="Verdana" w:hAnsi="Verdana" w:cs="Arial"/>
                <w:b/>
                <w:color w:val="FFFFFF"/>
                <w:sz w:val="20"/>
                <w:lang w:val="en-IN"/>
              </w:rPr>
            </w:pPr>
            <w:r>
              <w:rPr>
                <w:rFonts w:ascii="Verdana" w:hAnsi="Verdana" w:cs="Arial"/>
                <w:b/>
                <w:color w:val="FFFFFF"/>
                <w:sz w:val="20"/>
                <w:lang w:val="en-IN"/>
              </w:rPr>
              <w:t xml:space="preserve"> </w:t>
            </w:r>
            <w:r w:rsidRPr="00A84CE6">
              <w:rPr>
                <w:rFonts w:ascii="Verdana" w:hAnsi="Verdana" w:cs="Arial"/>
                <w:b/>
                <w:color w:val="FFFFFF"/>
                <w:sz w:val="20"/>
                <w:lang w:val="en-IN"/>
              </w:rPr>
              <w:t>Client</w:t>
            </w:r>
          </w:p>
        </w:tc>
        <w:tc>
          <w:tcPr>
            <w:tcW w:w="7928" w:type="dxa"/>
            <w:tcBorders>
              <w:top w:val="single" w:sz="4" w:space="0" w:color="000001"/>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880529" w:rsidRPr="00A84CE6" w:rsidRDefault="00880529" w:rsidP="00487F4B">
            <w:pPr>
              <w:pStyle w:val="Default"/>
              <w:tabs>
                <w:tab w:val="left" w:pos="180"/>
                <w:tab w:val="left" w:pos="1418"/>
              </w:tabs>
              <w:spacing w:line="276" w:lineRule="auto"/>
              <w:rPr>
                <w:rFonts w:ascii="Verdana" w:eastAsia="Arial" w:hAnsi="Verdana"/>
                <w:color w:val="00000A"/>
                <w:sz w:val="20"/>
                <w:szCs w:val="20"/>
              </w:rPr>
            </w:pPr>
            <w:r w:rsidRPr="00A84CE6">
              <w:rPr>
                <w:rFonts w:ascii="Verdana" w:eastAsia="Arial" w:hAnsi="Verdana"/>
                <w:color w:val="00000A"/>
                <w:sz w:val="20"/>
                <w:szCs w:val="20"/>
              </w:rPr>
              <w:t xml:space="preserve"> Shelter Challenge</w:t>
            </w:r>
          </w:p>
        </w:tc>
      </w:tr>
      <w:tr w:rsidR="00880529" w:rsidRPr="00A84CE6" w:rsidTr="00487F4B">
        <w:trPr>
          <w:trHeight w:val="186"/>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bottom"/>
            <w:hideMark/>
          </w:tcPr>
          <w:p w:rsidR="00880529" w:rsidRPr="00A84CE6" w:rsidRDefault="00880529" w:rsidP="00487F4B">
            <w:pPr>
              <w:pStyle w:val="Standard"/>
              <w:spacing w:line="276" w:lineRule="auto"/>
              <w:ind w:right="255"/>
              <w:rPr>
                <w:rFonts w:ascii="Verdana" w:hAnsi="Verdana" w:cs="Arial"/>
                <w:b/>
                <w:color w:val="FFFFFF"/>
                <w:sz w:val="20"/>
                <w:lang w:val="en-IN"/>
              </w:rPr>
            </w:pPr>
            <w:r w:rsidRPr="00A84CE6">
              <w:rPr>
                <w:rFonts w:ascii="Verdana" w:hAnsi="Verdana" w:cs="Arial"/>
                <w:b/>
                <w:color w:val="FFFFFF"/>
                <w:sz w:val="20"/>
                <w:lang w:val="en-IN"/>
              </w:rPr>
              <w:t xml:space="preserve"> Role</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880529" w:rsidRPr="00A84CE6" w:rsidRDefault="00880529" w:rsidP="00487F4B">
            <w:pPr>
              <w:pStyle w:val="Standard"/>
              <w:spacing w:line="276" w:lineRule="auto"/>
              <w:ind w:left="14" w:right="159"/>
              <w:rPr>
                <w:rFonts w:ascii="Verdana" w:hAnsi="Verdana" w:cs="Arial"/>
                <w:sz w:val="20"/>
                <w:lang w:val="en-IN"/>
              </w:rPr>
            </w:pPr>
            <w:r w:rsidRPr="00A84CE6">
              <w:rPr>
                <w:rFonts w:ascii="Verdana" w:hAnsi="Verdana" w:cs="Arial"/>
                <w:sz w:val="20"/>
                <w:lang w:val="en-IN"/>
              </w:rPr>
              <w:t xml:space="preserve"> </w:t>
            </w:r>
            <w:r>
              <w:rPr>
                <w:rFonts w:ascii="Verdana" w:hAnsi="Verdana" w:cs="Arial"/>
                <w:sz w:val="20"/>
                <w:lang w:val="en-IN"/>
              </w:rPr>
              <w:t>Software Engineer</w:t>
            </w:r>
          </w:p>
        </w:tc>
      </w:tr>
      <w:tr w:rsidR="00880529" w:rsidRPr="00A84CE6" w:rsidTr="00487F4B">
        <w:trPr>
          <w:trHeight w:val="240"/>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bottom"/>
            <w:hideMark/>
          </w:tcPr>
          <w:p w:rsidR="00880529" w:rsidRPr="00A84CE6" w:rsidRDefault="00880529" w:rsidP="00487F4B">
            <w:pPr>
              <w:pStyle w:val="Standard"/>
              <w:spacing w:line="276" w:lineRule="auto"/>
              <w:rPr>
                <w:rFonts w:ascii="Verdana" w:hAnsi="Verdana" w:cs="Arial"/>
                <w:b/>
                <w:color w:val="FFFFFF"/>
                <w:sz w:val="20"/>
                <w:lang w:val="en-IN"/>
              </w:rPr>
            </w:pPr>
            <w:r w:rsidRPr="00A84CE6">
              <w:rPr>
                <w:rFonts w:ascii="Verdana" w:hAnsi="Verdana" w:cs="Arial"/>
                <w:b/>
                <w:color w:val="FFFFFF"/>
                <w:sz w:val="20"/>
                <w:lang w:val="en-IN"/>
              </w:rPr>
              <w:t xml:space="preserve"> Environment</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880529" w:rsidRPr="00210C8C" w:rsidRDefault="00880529" w:rsidP="00487F4B">
            <w:pPr>
              <w:suppressAutoHyphens/>
              <w:spacing w:line="276" w:lineRule="auto"/>
              <w:ind w:left="14" w:right="159"/>
              <w:rPr>
                <w:rFonts w:ascii="Verdana" w:hAnsi="Verdana" w:cs="Arial"/>
                <w:lang w:val="en-IN"/>
              </w:rPr>
            </w:pPr>
            <w:r w:rsidRPr="00A84CE6">
              <w:rPr>
                <w:rFonts w:ascii="Verdana" w:hAnsi="Verdana" w:cs="Arial"/>
                <w:lang w:val="en-IN"/>
              </w:rPr>
              <w:t xml:space="preserve"> </w:t>
            </w:r>
            <w:r>
              <w:rPr>
                <w:rFonts w:ascii="Verdana" w:hAnsi="Verdana" w:cs="Arial"/>
                <w:lang w:val="en-IN"/>
              </w:rPr>
              <w:t xml:space="preserve">Spring Portlet, </w:t>
            </w:r>
            <w:r w:rsidRPr="00A84CE6">
              <w:rPr>
                <w:rFonts w:ascii="Verdana" w:hAnsi="Verdana" w:cs="Arial"/>
                <w:lang w:val="en-IN"/>
              </w:rPr>
              <w:t>Liferay 6.2 CE, Maven,</w:t>
            </w:r>
            <w:r>
              <w:rPr>
                <w:rFonts w:ascii="Verdana" w:hAnsi="Verdana" w:cs="Arial"/>
                <w:lang w:val="en-IN"/>
              </w:rPr>
              <w:t xml:space="preserve"> Lucene,</w:t>
            </w:r>
            <w:r w:rsidRPr="00A84CE6">
              <w:rPr>
                <w:rFonts w:ascii="Verdana" w:hAnsi="Verdana" w:cs="Arial"/>
                <w:lang w:val="en-IN"/>
              </w:rPr>
              <w:t xml:space="preserve"> Postgre SQL 9.1.</w:t>
            </w:r>
          </w:p>
        </w:tc>
      </w:tr>
      <w:tr w:rsidR="00880529" w:rsidRPr="00A84CE6" w:rsidTr="00487F4B">
        <w:trPr>
          <w:trHeight w:val="362"/>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center"/>
            <w:hideMark/>
          </w:tcPr>
          <w:p w:rsidR="00880529" w:rsidRPr="00A84CE6" w:rsidRDefault="00880529" w:rsidP="00487F4B">
            <w:pPr>
              <w:pStyle w:val="Standard"/>
              <w:spacing w:line="276" w:lineRule="auto"/>
              <w:rPr>
                <w:rFonts w:ascii="Verdana" w:hAnsi="Verdana" w:cs="Arial"/>
                <w:b/>
                <w:color w:val="FFFFFF"/>
                <w:sz w:val="20"/>
                <w:lang w:val="en-IN"/>
              </w:rPr>
            </w:pPr>
            <w:r w:rsidRPr="00A84CE6">
              <w:rPr>
                <w:rFonts w:ascii="Verdana" w:hAnsi="Verdana" w:cs="Arial"/>
                <w:b/>
                <w:color w:val="FFFFFF"/>
                <w:sz w:val="20"/>
                <w:lang w:val="en-IN"/>
              </w:rPr>
              <w:lastRenderedPageBreak/>
              <w:t xml:space="preserve"> Description</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880529" w:rsidRPr="00A84CE6" w:rsidRDefault="00880529" w:rsidP="00487F4B">
            <w:pPr>
              <w:suppressAutoHyphens/>
              <w:spacing w:line="276" w:lineRule="auto"/>
              <w:ind w:left="14" w:right="159"/>
              <w:rPr>
                <w:rFonts w:ascii="Verdana" w:hAnsi="Verdana" w:cs="Arial"/>
                <w:lang w:val="en-IN" w:eastAsia="ar-SA"/>
              </w:rPr>
            </w:pPr>
            <w:r>
              <w:rPr>
                <w:rFonts w:ascii="Verdana" w:hAnsi="Verdana" w:cs="Arial"/>
                <w:lang w:val="en-IN"/>
              </w:rPr>
              <w:t xml:space="preserve"> </w:t>
            </w:r>
            <w:r w:rsidRPr="00A84CE6">
              <w:rPr>
                <w:rFonts w:ascii="Verdana" w:hAnsi="Verdana" w:cs="Arial"/>
                <w:lang w:val="en-IN"/>
              </w:rPr>
              <w:t>The purpose of this portal is to provide Shelte</w:t>
            </w:r>
            <w:r>
              <w:rPr>
                <w:rFonts w:ascii="Verdana" w:hAnsi="Verdana" w:cs="Arial"/>
                <w:lang w:val="en-IN"/>
              </w:rPr>
              <w:t xml:space="preserve">r Management for Pets by an NGO </w:t>
            </w:r>
            <w:r w:rsidRPr="00A84CE6">
              <w:rPr>
                <w:rFonts w:ascii="Verdana" w:hAnsi="Verdana" w:cs="Arial"/>
                <w:lang w:val="en-IN"/>
              </w:rPr>
              <w:t xml:space="preserve">where the User can do charity by donating materials to Pets, Portal also </w:t>
            </w:r>
            <w:r>
              <w:rPr>
                <w:rFonts w:ascii="Verdana" w:hAnsi="Verdana" w:cs="Arial"/>
                <w:lang w:val="en-IN"/>
              </w:rPr>
              <w:t>conducts</w:t>
            </w:r>
            <w:r w:rsidRPr="00A84CE6">
              <w:rPr>
                <w:rFonts w:ascii="Verdana" w:hAnsi="Verdana" w:cs="Arial"/>
                <w:lang w:val="en-IN"/>
              </w:rPr>
              <w:t xml:space="preserve"> contests for Pets and give prizes based on votes by users.</w:t>
            </w:r>
          </w:p>
        </w:tc>
      </w:tr>
      <w:tr w:rsidR="00880529" w:rsidRPr="00A84CE6" w:rsidTr="00487F4B">
        <w:trPr>
          <w:trHeight w:val="470"/>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center"/>
            <w:hideMark/>
          </w:tcPr>
          <w:p w:rsidR="00880529" w:rsidRPr="00A84CE6" w:rsidRDefault="00880529" w:rsidP="00487F4B">
            <w:pPr>
              <w:pStyle w:val="Standard"/>
              <w:spacing w:line="276" w:lineRule="auto"/>
              <w:ind w:left="-135"/>
              <w:rPr>
                <w:rFonts w:ascii="Verdana" w:hAnsi="Verdana" w:cs="Arial"/>
                <w:b/>
                <w:color w:val="FFFFFF"/>
                <w:sz w:val="20"/>
                <w:lang w:val="en-IN"/>
              </w:rPr>
            </w:pPr>
            <w:r w:rsidRPr="00A84CE6">
              <w:rPr>
                <w:rFonts w:ascii="Verdana" w:hAnsi="Verdana" w:cs="Arial"/>
                <w:b/>
                <w:color w:val="FFFFFF"/>
                <w:sz w:val="20"/>
                <w:lang w:val="en-IN"/>
              </w:rPr>
              <w:t xml:space="preserve">   Contribution</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880529" w:rsidRPr="00A84CE6" w:rsidRDefault="00880529" w:rsidP="00487F4B">
            <w:pPr>
              <w:numPr>
                <w:ilvl w:val="0"/>
                <w:numId w:val="2"/>
              </w:numPr>
              <w:autoSpaceDE w:val="0"/>
              <w:autoSpaceDN w:val="0"/>
              <w:adjustRightInd w:val="0"/>
              <w:spacing w:line="276" w:lineRule="auto"/>
              <w:ind w:left="614"/>
              <w:rPr>
                <w:rFonts w:ascii="Verdana" w:hAnsi="Verdana" w:cs="Arial"/>
                <w:lang w:val="en-IN" w:eastAsia="ar-SA"/>
              </w:rPr>
            </w:pPr>
            <w:r w:rsidRPr="00A84CE6">
              <w:rPr>
                <w:rFonts w:ascii="Verdana" w:hAnsi="Verdana" w:cs="Arial"/>
                <w:lang w:val="en-IN"/>
              </w:rPr>
              <w:t>Development of Contest</w:t>
            </w:r>
            <w:r>
              <w:rPr>
                <w:rFonts w:ascii="Verdana" w:hAnsi="Verdana" w:cs="Arial"/>
                <w:lang w:val="en-IN"/>
              </w:rPr>
              <w:t xml:space="preserve"> &amp; Shelter</w:t>
            </w:r>
            <w:r w:rsidRPr="00A84CE6">
              <w:rPr>
                <w:rFonts w:ascii="Verdana" w:hAnsi="Verdana" w:cs="Arial"/>
                <w:lang w:val="en-IN"/>
              </w:rPr>
              <w:t xml:space="preserve"> Management </w:t>
            </w:r>
            <w:r>
              <w:rPr>
                <w:rFonts w:ascii="Verdana" w:hAnsi="Verdana" w:cs="Arial"/>
                <w:lang w:val="en-IN"/>
              </w:rPr>
              <w:t>Module.</w:t>
            </w:r>
          </w:p>
          <w:p w:rsidR="00880529" w:rsidRDefault="00880529" w:rsidP="00487F4B">
            <w:pPr>
              <w:numPr>
                <w:ilvl w:val="0"/>
                <w:numId w:val="2"/>
              </w:numPr>
              <w:autoSpaceDE w:val="0"/>
              <w:autoSpaceDN w:val="0"/>
              <w:adjustRightInd w:val="0"/>
              <w:spacing w:line="276" w:lineRule="auto"/>
              <w:ind w:left="614"/>
              <w:rPr>
                <w:rFonts w:ascii="Verdana" w:hAnsi="Verdana" w:cs="Arial"/>
                <w:lang w:val="en-IN"/>
              </w:rPr>
            </w:pPr>
            <w:r>
              <w:rPr>
                <w:rFonts w:ascii="Verdana" w:hAnsi="Verdana" w:cs="Arial"/>
                <w:lang w:val="en-IN"/>
              </w:rPr>
              <w:t xml:space="preserve">Indexing the documents into Lucene, </w:t>
            </w:r>
            <w:r w:rsidRPr="00A84CE6">
              <w:rPr>
                <w:rFonts w:ascii="Verdana" w:hAnsi="Verdana" w:cs="Arial"/>
                <w:lang w:val="en-IN"/>
              </w:rPr>
              <w:t>Searching and Filtering</w:t>
            </w:r>
            <w:r>
              <w:rPr>
                <w:rFonts w:ascii="Verdana" w:hAnsi="Verdana" w:cs="Arial"/>
                <w:lang w:val="en-IN"/>
              </w:rPr>
              <w:t xml:space="preserve"> of</w:t>
            </w:r>
            <w:r w:rsidRPr="00A84CE6">
              <w:rPr>
                <w:rFonts w:ascii="Verdana" w:hAnsi="Verdana" w:cs="Arial"/>
                <w:lang w:val="en-IN"/>
              </w:rPr>
              <w:t xml:space="preserve"> </w:t>
            </w:r>
            <w:r>
              <w:rPr>
                <w:rFonts w:ascii="Verdana" w:hAnsi="Verdana" w:cs="Arial"/>
                <w:lang w:val="en-IN"/>
              </w:rPr>
              <w:t>Shelter and Contests based on search criteria such as location country etc.</w:t>
            </w:r>
          </w:p>
          <w:p w:rsidR="00880529" w:rsidRPr="00A112E5" w:rsidRDefault="00880529" w:rsidP="00487F4B">
            <w:pPr>
              <w:numPr>
                <w:ilvl w:val="0"/>
                <w:numId w:val="2"/>
              </w:numPr>
              <w:autoSpaceDE w:val="0"/>
              <w:autoSpaceDN w:val="0"/>
              <w:adjustRightInd w:val="0"/>
              <w:spacing w:line="276" w:lineRule="auto"/>
              <w:ind w:left="614"/>
              <w:rPr>
                <w:rFonts w:ascii="Verdana" w:hAnsi="Verdana" w:cs="Arial"/>
                <w:lang w:val="en-IN"/>
              </w:rPr>
            </w:pPr>
            <w:r>
              <w:rPr>
                <w:rFonts w:ascii="Verdana" w:hAnsi="Verdana" w:cs="Arial"/>
                <w:lang w:val="en-IN"/>
              </w:rPr>
              <w:t xml:space="preserve">Customized the search portlet of liferay to show the search results for the contests and shelters across the different locations. </w:t>
            </w:r>
          </w:p>
          <w:p w:rsidR="00880529" w:rsidRPr="00A84CE6" w:rsidRDefault="00880529" w:rsidP="00487F4B">
            <w:pPr>
              <w:numPr>
                <w:ilvl w:val="0"/>
                <w:numId w:val="2"/>
              </w:numPr>
              <w:autoSpaceDE w:val="0"/>
              <w:autoSpaceDN w:val="0"/>
              <w:adjustRightInd w:val="0"/>
              <w:spacing w:line="276" w:lineRule="auto"/>
              <w:ind w:left="614"/>
              <w:rPr>
                <w:rFonts w:ascii="Verdana" w:hAnsi="Verdana" w:cs="Arial"/>
                <w:lang w:val="en-IN"/>
              </w:rPr>
            </w:pPr>
            <w:r>
              <w:rPr>
                <w:rFonts w:ascii="Verdana" w:hAnsi="Verdana" w:cs="Arial"/>
                <w:lang w:val="en-IN"/>
              </w:rPr>
              <w:t>Worked on Voting Module Where End User can vote the participants, and admin can see the vote statistics in the control panel.</w:t>
            </w:r>
          </w:p>
          <w:p w:rsidR="00880529" w:rsidRPr="00A84CE6" w:rsidRDefault="00880529" w:rsidP="00487F4B">
            <w:pPr>
              <w:numPr>
                <w:ilvl w:val="0"/>
                <w:numId w:val="2"/>
              </w:numPr>
              <w:autoSpaceDE w:val="0"/>
              <w:autoSpaceDN w:val="0"/>
              <w:adjustRightInd w:val="0"/>
              <w:spacing w:line="276" w:lineRule="auto"/>
              <w:ind w:left="614"/>
              <w:rPr>
                <w:rFonts w:ascii="Verdana" w:hAnsi="Verdana" w:cs="Arial"/>
                <w:lang w:val="en-IN" w:eastAsia="ar-SA"/>
              </w:rPr>
            </w:pPr>
            <w:r w:rsidRPr="00A84CE6">
              <w:rPr>
                <w:rFonts w:ascii="Verdana" w:hAnsi="Verdana" w:cs="Arial"/>
                <w:lang w:val="en-IN"/>
              </w:rPr>
              <w:t>Bug Fixing Activities and Sliders development</w:t>
            </w:r>
            <w:r>
              <w:rPr>
                <w:rFonts w:ascii="Verdana" w:hAnsi="Verdana" w:cs="Arial"/>
                <w:lang w:val="en-IN"/>
              </w:rPr>
              <w:t xml:space="preserve"> for Contest Winners and Blogs.</w:t>
            </w:r>
          </w:p>
          <w:p w:rsidR="00880529" w:rsidRPr="00A84CE6" w:rsidRDefault="00880529" w:rsidP="00487F4B">
            <w:pPr>
              <w:autoSpaceDE w:val="0"/>
              <w:autoSpaceDN w:val="0"/>
              <w:adjustRightInd w:val="0"/>
              <w:spacing w:line="276" w:lineRule="auto"/>
              <w:ind w:left="614"/>
              <w:rPr>
                <w:rFonts w:ascii="Verdana" w:hAnsi="Verdana" w:cs="Arial"/>
                <w:lang w:val="en-IN" w:eastAsia="ar-SA"/>
              </w:rPr>
            </w:pPr>
          </w:p>
        </w:tc>
      </w:tr>
    </w:tbl>
    <w:p w:rsidR="00880529" w:rsidRDefault="00880529" w:rsidP="00880529">
      <w:pPr>
        <w:pStyle w:val="NoSpacing"/>
      </w:pPr>
    </w:p>
    <w:p w:rsidR="00880529" w:rsidRDefault="00880529" w:rsidP="00880529">
      <w:pPr>
        <w:pStyle w:val="Caption"/>
        <w:rPr>
          <w:rFonts w:ascii="Verdana" w:hAnsi="Verdana" w:cs="Arial"/>
        </w:rPr>
      </w:pPr>
    </w:p>
    <w:p w:rsidR="00880529" w:rsidRDefault="00880529" w:rsidP="00880529">
      <w:pPr>
        <w:pStyle w:val="NoSpacing"/>
      </w:pPr>
    </w:p>
    <w:p w:rsidR="00880529" w:rsidRPr="00DB7203" w:rsidRDefault="00880529" w:rsidP="00880529">
      <w:pPr>
        <w:pStyle w:val="NoSpacing"/>
        <w:rPr>
          <w:rFonts w:ascii="Verdana" w:hAnsi="Verdana"/>
          <w:b/>
        </w:rPr>
      </w:pPr>
      <w:r w:rsidRPr="00DB7203">
        <w:rPr>
          <w:rFonts w:ascii="Verdana" w:hAnsi="Verdana"/>
          <w:b/>
        </w:rPr>
        <w:t>Carama</w:t>
      </w:r>
    </w:p>
    <w:tbl>
      <w:tblPr>
        <w:tblpPr w:leftFromText="180" w:rightFromText="180" w:vertAnchor="text" w:horzAnchor="margin" w:tblpY="171"/>
        <w:tblW w:w="10485" w:type="dxa"/>
        <w:tblLayout w:type="fixed"/>
        <w:tblCellMar>
          <w:left w:w="10" w:type="dxa"/>
          <w:right w:w="10" w:type="dxa"/>
        </w:tblCellMar>
        <w:tblLook w:val="04A0" w:firstRow="1" w:lastRow="0" w:firstColumn="1" w:lastColumn="0" w:noHBand="0" w:noVBand="1"/>
      </w:tblPr>
      <w:tblGrid>
        <w:gridCol w:w="2557"/>
        <w:gridCol w:w="7928"/>
      </w:tblGrid>
      <w:tr w:rsidR="00880529" w:rsidRPr="00A84CE6" w:rsidTr="00487F4B">
        <w:trPr>
          <w:trHeight w:val="186"/>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bottom"/>
            <w:hideMark/>
          </w:tcPr>
          <w:p w:rsidR="00880529" w:rsidRPr="00A84CE6" w:rsidRDefault="00880529" w:rsidP="00487F4B">
            <w:pPr>
              <w:pStyle w:val="Standard"/>
              <w:spacing w:line="276" w:lineRule="auto"/>
              <w:rPr>
                <w:rFonts w:ascii="Verdana" w:hAnsi="Verdana" w:cs="Arial"/>
                <w:b/>
                <w:color w:val="FFFFFF"/>
                <w:sz w:val="20"/>
                <w:lang w:val="en-IN"/>
              </w:rPr>
            </w:pPr>
            <w:r>
              <w:rPr>
                <w:rFonts w:ascii="Verdana" w:hAnsi="Verdana" w:cs="Arial"/>
                <w:b/>
                <w:color w:val="FFFFFF"/>
                <w:sz w:val="20"/>
                <w:lang w:val="en-IN"/>
              </w:rPr>
              <w:t xml:space="preserve"> </w:t>
            </w:r>
            <w:r w:rsidRPr="00A84CE6">
              <w:rPr>
                <w:rFonts w:ascii="Verdana" w:hAnsi="Verdana" w:cs="Arial"/>
                <w:b/>
                <w:color w:val="FFFFFF"/>
                <w:sz w:val="20"/>
                <w:lang w:val="en-IN"/>
              </w:rPr>
              <w:t>Client</w:t>
            </w:r>
          </w:p>
        </w:tc>
        <w:tc>
          <w:tcPr>
            <w:tcW w:w="7928" w:type="dxa"/>
            <w:tcBorders>
              <w:top w:val="single" w:sz="4" w:space="0" w:color="000001"/>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880529" w:rsidRPr="00A84CE6" w:rsidRDefault="00880529" w:rsidP="00487F4B">
            <w:pPr>
              <w:pStyle w:val="Default"/>
              <w:tabs>
                <w:tab w:val="left" w:pos="180"/>
                <w:tab w:val="left" w:pos="1418"/>
              </w:tabs>
              <w:spacing w:line="276" w:lineRule="auto"/>
              <w:jc w:val="both"/>
              <w:rPr>
                <w:rFonts w:ascii="Verdana" w:eastAsia="Arial" w:hAnsi="Verdana"/>
                <w:color w:val="00000A"/>
                <w:sz w:val="20"/>
                <w:szCs w:val="20"/>
              </w:rPr>
            </w:pPr>
            <w:r w:rsidRPr="00A84CE6">
              <w:rPr>
                <w:rFonts w:ascii="Verdana" w:eastAsia="Arial" w:hAnsi="Verdana"/>
                <w:color w:val="00000A"/>
                <w:sz w:val="20"/>
                <w:szCs w:val="20"/>
              </w:rPr>
              <w:t xml:space="preserve"> Carama</w:t>
            </w:r>
          </w:p>
        </w:tc>
      </w:tr>
      <w:tr w:rsidR="00880529" w:rsidRPr="00A84CE6" w:rsidTr="00487F4B">
        <w:trPr>
          <w:trHeight w:val="186"/>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bottom"/>
            <w:hideMark/>
          </w:tcPr>
          <w:p w:rsidR="00880529" w:rsidRPr="00A84CE6" w:rsidRDefault="00880529" w:rsidP="00487F4B">
            <w:pPr>
              <w:pStyle w:val="Standard"/>
              <w:spacing w:line="276" w:lineRule="auto"/>
              <w:ind w:right="255"/>
              <w:rPr>
                <w:rFonts w:ascii="Verdana" w:hAnsi="Verdana" w:cs="Arial"/>
                <w:b/>
                <w:color w:val="FFFFFF"/>
                <w:sz w:val="20"/>
                <w:lang w:val="en-IN"/>
              </w:rPr>
            </w:pPr>
            <w:r>
              <w:rPr>
                <w:rFonts w:ascii="Verdana" w:hAnsi="Verdana" w:cs="Arial"/>
                <w:b/>
                <w:color w:val="FFFFFF"/>
                <w:sz w:val="20"/>
                <w:lang w:val="en-IN"/>
              </w:rPr>
              <w:t xml:space="preserve"> </w:t>
            </w:r>
            <w:r w:rsidRPr="00A84CE6">
              <w:rPr>
                <w:rFonts w:ascii="Verdana" w:hAnsi="Verdana" w:cs="Arial"/>
                <w:b/>
                <w:color w:val="FFFFFF"/>
                <w:sz w:val="20"/>
                <w:lang w:val="en-IN"/>
              </w:rPr>
              <w:t>Role</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880529" w:rsidRPr="00A84CE6" w:rsidRDefault="00880529" w:rsidP="00487F4B">
            <w:pPr>
              <w:pStyle w:val="Standard"/>
              <w:spacing w:line="276" w:lineRule="auto"/>
              <w:ind w:left="14" w:right="159"/>
              <w:jc w:val="both"/>
              <w:rPr>
                <w:rFonts w:ascii="Verdana" w:hAnsi="Verdana" w:cs="Arial"/>
                <w:sz w:val="20"/>
                <w:lang w:val="en-IN"/>
              </w:rPr>
            </w:pPr>
            <w:r w:rsidRPr="00A84CE6">
              <w:rPr>
                <w:rFonts w:ascii="Verdana" w:hAnsi="Verdana" w:cs="Arial"/>
                <w:sz w:val="20"/>
                <w:lang w:val="en-IN"/>
              </w:rPr>
              <w:t xml:space="preserve"> </w:t>
            </w:r>
            <w:r>
              <w:rPr>
                <w:rFonts w:ascii="Verdana" w:hAnsi="Verdana" w:cs="Arial"/>
                <w:sz w:val="20"/>
                <w:lang w:val="en-IN"/>
              </w:rPr>
              <w:t>Software Engineer</w:t>
            </w:r>
          </w:p>
        </w:tc>
      </w:tr>
      <w:tr w:rsidR="00880529" w:rsidRPr="00A84CE6" w:rsidTr="00487F4B">
        <w:trPr>
          <w:trHeight w:val="240"/>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bottom"/>
            <w:hideMark/>
          </w:tcPr>
          <w:p w:rsidR="00880529" w:rsidRPr="00A84CE6" w:rsidRDefault="00880529" w:rsidP="00487F4B">
            <w:pPr>
              <w:pStyle w:val="Standard"/>
              <w:spacing w:line="276" w:lineRule="auto"/>
              <w:rPr>
                <w:rFonts w:ascii="Verdana" w:hAnsi="Verdana" w:cs="Arial"/>
                <w:b/>
                <w:color w:val="FFFFFF"/>
                <w:sz w:val="20"/>
                <w:lang w:val="en-IN"/>
              </w:rPr>
            </w:pPr>
            <w:r>
              <w:rPr>
                <w:rFonts w:ascii="Verdana" w:hAnsi="Verdana" w:cs="Arial"/>
                <w:b/>
                <w:color w:val="FFFFFF"/>
                <w:sz w:val="20"/>
                <w:lang w:val="en-IN"/>
              </w:rPr>
              <w:t xml:space="preserve"> </w:t>
            </w:r>
            <w:r w:rsidRPr="00A84CE6">
              <w:rPr>
                <w:rFonts w:ascii="Verdana" w:hAnsi="Verdana" w:cs="Arial"/>
                <w:b/>
                <w:color w:val="FFFFFF"/>
                <w:sz w:val="20"/>
                <w:lang w:val="en-IN"/>
              </w:rPr>
              <w:t>Environment</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880529" w:rsidRPr="00A84CE6" w:rsidRDefault="00880529" w:rsidP="00487F4B">
            <w:pPr>
              <w:suppressAutoHyphens/>
              <w:spacing w:line="276" w:lineRule="auto"/>
              <w:ind w:left="14" w:right="159"/>
              <w:jc w:val="both"/>
              <w:rPr>
                <w:rFonts w:ascii="Verdana" w:hAnsi="Verdana" w:cs="Arial"/>
                <w:bCs/>
                <w:lang w:val="en-IN" w:eastAsia="ar-SA"/>
              </w:rPr>
            </w:pPr>
            <w:r w:rsidRPr="00A84CE6">
              <w:rPr>
                <w:rFonts w:ascii="Verdana" w:hAnsi="Verdana" w:cs="Arial"/>
                <w:bCs/>
                <w:lang w:val="en-IN"/>
              </w:rPr>
              <w:t xml:space="preserve"> Java, </w:t>
            </w:r>
            <w:r w:rsidRPr="00A84CE6">
              <w:rPr>
                <w:rFonts w:ascii="Verdana" w:hAnsi="Verdana" w:cs="Arial"/>
                <w:lang w:val="en-IN"/>
              </w:rPr>
              <w:t>Liferay 6.1.2 EE, Tomcat and MySQL, Maven</w:t>
            </w:r>
          </w:p>
        </w:tc>
      </w:tr>
      <w:tr w:rsidR="00880529" w:rsidRPr="00A84CE6" w:rsidTr="00487F4B">
        <w:trPr>
          <w:trHeight w:val="362"/>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center"/>
            <w:hideMark/>
          </w:tcPr>
          <w:p w:rsidR="00880529" w:rsidRPr="00A84CE6" w:rsidRDefault="00880529" w:rsidP="00487F4B">
            <w:pPr>
              <w:pStyle w:val="Standard"/>
              <w:spacing w:line="276" w:lineRule="auto"/>
              <w:rPr>
                <w:rFonts w:ascii="Verdana" w:hAnsi="Verdana" w:cs="Arial"/>
                <w:b/>
                <w:color w:val="FFFFFF"/>
                <w:sz w:val="20"/>
                <w:lang w:val="en-IN"/>
              </w:rPr>
            </w:pPr>
            <w:r>
              <w:rPr>
                <w:rFonts w:ascii="Verdana" w:hAnsi="Verdana" w:cs="Arial"/>
                <w:b/>
                <w:color w:val="FFFFFF"/>
                <w:sz w:val="20"/>
                <w:lang w:val="en-IN"/>
              </w:rPr>
              <w:t xml:space="preserve"> </w:t>
            </w:r>
            <w:r w:rsidRPr="00A84CE6">
              <w:rPr>
                <w:rFonts w:ascii="Verdana" w:hAnsi="Verdana" w:cs="Arial"/>
                <w:b/>
                <w:color w:val="FFFFFF"/>
                <w:sz w:val="20"/>
                <w:lang w:val="en-IN"/>
              </w:rPr>
              <w:t>Description</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880529" w:rsidRPr="00A84CE6" w:rsidRDefault="00880529" w:rsidP="00487F4B">
            <w:pPr>
              <w:suppressAutoHyphens/>
              <w:spacing w:line="276" w:lineRule="auto"/>
              <w:ind w:left="14" w:right="159"/>
              <w:jc w:val="both"/>
              <w:rPr>
                <w:rFonts w:ascii="Verdana" w:hAnsi="Verdana" w:cs="Arial"/>
                <w:lang w:val="en-IN" w:eastAsia="ar-SA"/>
              </w:rPr>
            </w:pPr>
            <w:r w:rsidRPr="00A84CE6">
              <w:rPr>
                <w:rFonts w:ascii="Verdana" w:hAnsi="Verdana" w:cs="Arial"/>
                <w:lang w:val="en-IN"/>
              </w:rPr>
              <w:t xml:space="preserve"> The purpose of this portal is to provide Car repair related services</w:t>
            </w:r>
            <w:r>
              <w:rPr>
                <w:rFonts w:ascii="Verdana" w:hAnsi="Verdana" w:cs="Arial"/>
                <w:lang w:val="en-IN"/>
              </w:rPr>
              <w:t xml:space="preserve"> of Different Car Brands and Their variants with the estimation of service fee and spare charges</w:t>
            </w:r>
            <w:r w:rsidRPr="00A84CE6">
              <w:rPr>
                <w:rFonts w:ascii="Verdana" w:hAnsi="Verdana" w:cs="Arial"/>
                <w:lang w:val="en-IN"/>
              </w:rPr>
              <w:t>.</w:t>
            </w:r>
            <w:r>
              <w:rPr>
                <w:rFonts w:ascii="Verdana" w:hAnsi="Verdana" w:cs="Arial"/>
                <w:lang w:val="en-IN"/>
              </w:rPr>
              <w:t xml:space="preserve"> User can search for the nearest workshop and book for a service.</w:t>
            </w:r>
          </w:p>
        </w:tc>
      </w:tr>
      <w:tr w:rsidR="00880529" w:rsidRPr="00A84CE6" w:rsidTr="00487F4B">
        <w:trPr>
          <w:trHeight w:val="470"/>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center"/>
            <w:hideMark/>
          </w:tcPr>
          <w:p w:rsidR="00880529" w:rsidRPr="00A84CE6" w:rsidRDefault="00880529" w:rsidP="00487F4B">
            <w:pPr>
              <w:pStyle w:val="Standard"/>
              <w:spacing w:line="276" w:lineRule="auto"/>
              <w:ind w:left="-135"/>
              <w:rPr>
                <w:rFonts w:ascii="Verdana" w:hAnsi="Verdana" w:cs="Arial"/>
                <w:b/>
                <w:color w:val="FFFFFF"/>
                <w:sz w:val="20"/>
                <w:lang w:val="en-IN"/>
              </w:rPr>
            </w:pPr>
            <w:r w:rsidRPr="00A84CE6">
              <w:rPr>
                <w:rFonts w:ascii="Verdana" w:hAnsi="Verdana" w:cs="Arial"/>
                <w:b/>
                <w:color w:val="FFFFFF"/>
                <w:sz w:val="20"/>
                <w:lang w:val="en-IN"/>
              </w:rPr>
              <w:t xml:space="preserve">  </w:t>
            </w:r>
            <w:r>
              <w:rPr>
                <w:rFonts w:ascii="Verdana" w:hAnsi="Verdana" w:cs="Arial"/>
                <w:b/>
                <w:color w:val="FFFFFF"/>
                <w:sz w:val="20"/>
                <w:lang w:val="en-IN"/>
              </w:rPr>
              <w:t xml:space="preserve"> </w:t>
            </w:r>
            <w:r w:rsidRPr="00A84CE6">
              <w:rPr>
                <w:rFonts w:ascii="Verdana" w:hAnsi="Verdana" w:cs="Arial"/>
                <w:b/>
                <w:color w:val="FFFFFF"/>
                <w:sz w:val="20"/>
                <w:lang w:val="en-IN"/>
              </w:rPr>
              <w:t>Contribution</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880529" w:rsidRPr="00A84CE6" w:rsidRDefault="00880529" w:rsidP="00487F4B">
            <w:pPr>
              <w:numPr>
                <w:ilvl w:val="0"/>
                <w:numId w:val="2"/>
              </w:numPr>
              <w:autoSpaceDE w:val="0"/>
              <w:autoSpaceDN w:val="0"/>
              <w:adjustRightInd w:val="0"/>
              <w:spacing w:line="276" w:lineRule="auto"/>
              <w:ind w:left="614"/>
              <w:rPr>
                <w:rFonts w:ascii="Verdana" w:hAnsi="Verdana" w:cs="Arial"/>
                <w:lang w:val="en-IN"/>
              </w:rPr>
            </w:pPr>
            <w:r w:rsidRPr="00A84CE6">
              <w:rPr>
                <w:rFonts w:ascii="Verdana" w:hAnsi="Verdana" w:cs="Arial"/>
                <w:lang w:val="en-IN"/>
              </w:rPr>
              <w:t>Involved in Resolving Friendly URL issue</w:t>
            </w:r>
            <w:r>
              <w:rPr>
                <w:rFonts w:ascii="Verdana" w:hAnsi="Verdana" w:cs="Arial"/>
                <w:lang w:val="en-IN"/>
              </w:rPr>
              <w:t>s of portlets</w:t>
            </w:r>
          </w:p>
          <w:p w:rsidR="00880529" w:rsidRDefault="00880529" w:rsidP="00487F4B">
            <w:pPr>
              <w:numPr>
                <w:ilvl w:val="0"/>
                <w:numId w:val="2"/>
              </w:numPr>
              <w:autoSpaceDE w:val="0"/>
              <w:autoSpaceDN w:val="0"/>
              <w:adjustRightInd w:val="0"/>
              <w:spacing w:line="276" w:lineRule="auto"/>
              <w:ind w:left="614"/>
              <w:rPr>
                <w:rFonts w:ascii="Verdana" w:hAnsi="Verdana" w:cs="Arial"/>
                <w:lang w:val="en-IN" w:eastAsia="ar-SA"/>
              </w:rPr>
            </w:pPr>
            <w:r w:rsidRPr="00A84CE6">
              <w:rPr>
                <w:rFonts w:ascii="Verdana" w:hAnsi="Verdana" w:cs="Arial"/>
                <w:lang w:val="en-IN"/>
              </w:rPr>
              <w:t>Working on bug fixing and enhancements in Workshop, My Car.</w:t>
            </w:r>
          </w:p>
          <w:p w:rsidR="00880529" w:rsidRDefault="00880529" w:rsidP="00487F4B">
            <w:pPr>
              <w:numPr>
                <w:ilvl w:val="0"/>
                <w:numId w:val="2"/>
              </w:numPr>
              <w:autoSpaceDE w:val="0"/>
              <w:autoSpaceDN w:val="0"/>
              <w:adjustRightInd w:val="0"/>
              <w:spacing w:line="276" w:lineRule="auto"/>
              <w:ind w:left="614"/>
              <w:rPr>
                <w:rFonts w:ascii="Verdana" w:hAnsi="Verdana" w:cs="Arial"/>
                <w:lang w:val="en-IN" w:eastAsia="ar-SA"/>
              </w:rPr>
            </w:pPr>
            <w:r>
              <w:rPr>
                <w:rFonts w:ascii="Verdana" w:hAnsi="Verdana" w:cs="Arial"/>
                <w:lang w:val="en-IN"/>
              </w:rPr>
              <w:t>Worked in Showing the Workshops in the Google Maps.</w:t>
            </w:r>
          </w:p>
          <w:p w:rsidR="00880529" w:rsidRDefault="00880529" w:rsidP="00487F4B">
            <w:pPr>
              <w:numPr>
                <w:ilvl w:val="0"/>
                <w:numId w:val="2"/>
              </w:numPr>
              <w:autoSpaceDE w:val="0"/>
              <w:autoSpaceDN w:val="0"/>
              <w:adjustRightInd w:val="0"/>
              <w:spacing w:line="276" w:lineRule="auto"/>
              <w:ind w:left="614"/>
              <w:rPr>
                <w:rFonts w:ascii="Verdana" w:hAnsi="Verdana" w:cs="Arial"/>
                <w:lang w:val="en-IN" w:eastAsia="ar-SA"/>
              </w:rPr>
            </w:pPr>
            <w:r>
              <w:rPr>
                <w:rFonts w:ascii="Verdana" w:hAnsi="Verdana" w:cs="Arial"/>
                <w:lang w:val="en-IN"/>
              </w:rPr>
              <w:t>Worked on Vehicle history module where the user can browse the history of his car service and its details.</w:t>
            </w:r>
          </w:p>
          <w:p w:rsidR="00880529" w:rsidRPr="00A84CE6" w:rsidRDefault="00880529" w:rsidP="00487F4B">
            <w:pPr>
              <w:numPr>
                <w:ilvl w:val="0"/>
                <w:numId w:val="2"/>
              </w:numPr>
              <w:autoSpaceDE w:val="0"/>
              <w:autoSpaceDN w:val="0"/>
              <w:adjustRightInd w:val="0"/>
              <w:spacing w:line="276" w:lineRule="auto"/>
              <w:ind w:left="614"/>
              <w:rPr>
                <w:rFonts w:ascii="Verdana" w:hAnsi="Verdana" w:cs="Arial"/>
                <w:lang w:val="en-IN" w:eastAsia="ar-SA"/>
              </w:rPr>
            </w:pPr>
            <w:r>
              <w:rPr>
                <w:rFonts w:ascii="Verdana" w:hAnsi="Verdana" w:cs="Arial"/>
                <w:lang w:val="en-IN"/>
              </w:rPr>
              <w:t xml:space="preserve">Workshop Import and export functionality Using Apache POI, using which the admin can import a list of workshops into the database or he can filter the list of available workshops and export them as .xl file. </w:t>
            </w:r>
          </w:p>
          <w:p w:rsidR="00880529" w:rsidRPr="00A84CE6" w:rsidRDefault="00880529" w:rsidP="00487F4B">
            <w:pPr>
              <w:autoSpaceDE w:val="0"/>
              <w:autoSpaceDN w:val="0"/>
              <w:adjustRightInd w:val="0"/>
              <w:spacing w:line="276" w:lineRule="auto"/>
              <w:ind w:left="614"/>
              <w:rPr>
                <w:rFonts w:ascii="Verdana" w:hAnsi="Verdana" w:cs="Arial"/>
                <w:lang w:val="en-IN" w:eastAsia="ar-SA"/>
              </w:rPr>
            </w:pPr>
          </w:p>
        </w:tc>
      </w:tr>
    </w:tbl>
    <w:p w:rsidR="00880529" w:rsidRDefault="00880529" w:rsidP="00880529">
      <w:pPr>
        <w:pStyle w:val="Caption"/>
        <w:rPr>
          <w:rFonts w:ascii="Verdana" w:hAnsi="Verdana" w:cs="Arial"/>
        </w:rPr>
      </w:pPr>
    </w:p>
    <w:p w:rsidR="00880529" w:rsidRDefault="00880529" w:rsidP="00880529">
      <w:pPr>
        <w:pStyle w:val="Caption"/>
        <w:rPr>
          <w:rFonts w:ascii="Verdana" w:hAnsi="Verdana" w:cs="Arial"/>
        </w:rPr>
      </w:pPr>
    </w:p>
    <w:p w:rsidR="008E24FE" w:rsidRDefault="008E24FE" w:rsidP="008E24FE">
      <w:pPr>
        <w:rPr>
          <w:lang w:eastAsia="ar-SA"/>
        </w:rPr>
      </w:pPr>
    </w:p>
    <w:p w:rsidR="008E24FE" w:rsidRPr="00333CD3" w:rsidRDefault="008E24FE" w:rsidP="008E24FE">
      <w:pPr>
        <w:pStyle w:val="Heading3"/>
        <w:spacing w:before="0" w:after="0"/>
      </w:pPr>
      <w:r>
        <w:rPr>
          <w:caps w:val="0"/>
        </w:rPr>
        <w:t>CAREER HIGHLIGHTS</w:t>
      </w:r>
    </w:p>
    <w:p w:rsidR="008E24FE" w:rsidRDefault="008E24FE" w:rsidP="00880529">
      <w:pPr>
        <w:pStyle w:val="Caption"/>
        <w:rPr>
          <w:rFonts w:ascii="Verdana" w:hAnsi="Verdana" w:cs="Arial"/>
        </w:rPr>
      </w:pPr>
    </w:p>
    <w:p w:rsidR="00880529" w:rsidRDefault="00880529" w:rsidP="00880529">
      <w:pPr>
        <w:pStyle w:val="Caption"/>
        <w:rPr>
          <w:rFonts w:ascii="Verdana" w:hAnsi="Verdana" w:cs="Arial"/>
        </w:rPr>
      </w:pPr>
      <w:r w:rsidRPr="00A84CE6">
        <w:rPr>
          <w:rFonts w:ascii="Verdana" w:hAnsi="Verdana" w:cs="Arial"/>
        </w:rPr>
        <w:t>Wego Flight</w:t>
      </w:r>
      <w:r>
        <w:rPr>
          <w:rFonts w:ascii="Verdana" w:hAnsi="Verdana" w:cs="Arial"/>
        </w:rPr>
        <w:t xml:space="preserve"> Service</w:t>
      </w:r>
      <w:r w:rsidRPr="00A84CE6">
        <w:rPr>
          <w:rFonts w:ascii="Verdana" w:hAnsi="Verdana" w:cs="Arial"/>
        </w:rPr>
        <w:t xml:space="preserve"> Integration </w:t>
      </w:r>
    </w:p>
    <w:p w:rsidR="00880529" w:rsidRDefault="00880529" w:rsidP="00880529">
      <w:pPr>
        <w:pStyle w:val="NoSpacing"/>
      </w:pPr>
    </w:p>
    <w:tbl>
      <w:tblPr>
        <w:tblW w:w="10490" w:type="dxa"/>
        <w:tblInd w:w="-5" w:type="dxa"/>
        <w:tblLayout w:type="fixed"/>
        <w:tblCellMar>
          <w:left w:w="0" w:type="dxa"/>
          <w:right w:w="0" w:type="dxa"/>
        </w:tblCellMar>
        <w:tblLook w:val="04A0" w:firstRow="1" w:lastRow="0" w:firstColumn="1" w:lastColumn="0" w:noHBand="0" w:noVBand="1"/>
      </w:tblPr>
      <w:tblGrid>
        <w:gridCol w:w="2562"/>
        <w:gridCol w:w="7928"/>
      </w:tblGrid>
      <w:tr w:rsidR="00880529" w:rsidRPr="00A84CE6" w:rsidTr="00487F4B">
        <w:trPr>
          <w:trHeight w:val="137"/>
        </w:trPr>
        <w:tc>
          <w:tcPr>
            <w:tcW w:w="2562" w:type="dxa"/>
            <w:tcBorders>
              <w:top w:val="single" w:sz="4" w:space="0" w:color="000000"/>
              <w:left w:val="single" w:sz="4" w:space="0" w:color="000000"/>
              <w:bottom w:val="single" w:sz="4" w:space="0" w:color="000000"/>
              <w:right w:val="nil"/>
            </w:tcBorders>
            <w:shd w:val="clear" w:color="auto" w:fill="EA4E4E" w:themeFill="accent1"/>
          </w:tcPr>
          <w:p w:rsidR="00880529" w:rsidRPr="00A84CE6" w:rsidRDefault="00880529" w:rsidP="00487F4B">
            <w:pPr>
              <w:suppressAutoHyphens/>
              <w:snapToGrid w:val="0"/>
              <w:spacing w:line="276" w:lineRule="auto"/>
              <w:rPr>
                <w:rFonts w:ascii="Verdana" w:hAnsi="Verdana" w:cs="Arial"/>
                <w:b/>
                <w:bCs/>
                <w:color w:val="FFFFFF"/>
                <w:lang w:val="en-IN"/>
              </w:rPr>
            </w:pPr>
            <w:r w:rsidRPr="00A84CE6">
              <w:rPr>
                <w:rFonts w:ascii="Verdana" w:hAnsi="Verdana" w:cs="Arial"/>
                <w:b/>
                <w:bCs/>
                <w:color w:val="FFFFFF" w:themeColor="background1"/>
              </w:rPr>
              <w:t>Client</w:t>
            </w:r>
          </w:p>
        </w:tc>
        <w:tc>
          <w:tcPr>
            <w:tcW w:w="7928" w:type="dxa"/>
            <w:tcBorders>
              <w:top w:val="single" w:sz="4" w:space="0" w:color="000000"/>
              <w:left w:val="nil"/>
              <w:bottom w:val="single" w:sz="4" w:space="0" w:color="000000"/>
              <w:right w:val="single" w:sz="4" w:space="0" w:color="000000"/>
            </w:tcBorders>
            <w:vAlign w:val="bottom"/>
          </w:tcPr>
          <w:p w:rsidR="00880529" w:rsidRPr="00A84CE6" w:rsidRDefault="00880529" w:rsidP="00487F4B">
            <w:pPr>
              <w:suppressAutoHyphens/>
              <w:snapToGrid w:val="0"/>
              <w:spacing w:line="276" w:lineRule="auto"/>
              <w:rPr>
                <w:rFonts w:ascii="Verdana" w:hAnsi="Verdana" w:cs="Arial"/>
                <w:lang w:val="en-IN"/>
              </w:rPr>
            </w:pPr>
            <w:r w:rsidRPr="00A84CE6">
              <w:rPr>
                <w:rFonts w:ascii="Verdana" w:hAnsi="Verdana" w:cs="Arial"/>
                <w:lang w:val="en-IN"/>
              </w:rPr>
              <w:t xml:space="preserve"> Wego</w:t>
            </w:r>
          </w:p>
        </w:tc>
      </w:tr>
      <w:tr w:rsidR="00880529" w:rsidRPr="00A84CE6" w:rsidTr="00487F4B">
        <w:trPr>
          <w:trHeight w:val="137"/>
        </w:trPr>
        <w:tc>
          <w:tcPr>
            <w:tcW w:w="2562" w:type="dxa"/>
            <w:tcBorders>
              <w:top w:val="single" w:sz="4" w:space="0" w:color="000000"/>
              <w:left w:val="single" w:sz="4" w:space="0" w:color="000000"/>
              <w:bottom w:val="single" w:sz="4" w:space="0" w:color="000000"/>
              <w:right w:val="nil"/>
            </w:tcBorders>
            <w:shd w:val="clear" w:color="auto" w:fill="EA4E4E" w:themeFill="accent1"/>
            <w:hideMark/>
          </w:tcPr>
          <w:p w:rsidR="00880529" w:rsidRPr="00A84CE6" w:rsidRDefault="00880529" w:rsidP="00487F4B">
            <w:pPr>
              <w:suppressAutoHyphens/>
              <w:snapToGrid w:val="0"/>
              <w:spacing w:line="276" w:lineRule="auto"/>
              <w:rPr>
                <w:rFonts w:ascii="Verdana" w:hAnsi="Verdana" w:cs="Arial"/>
                <w:b/>
                <w:bCs/>
                <w:color w:val="FFFFFF"/>
                <w:lang w:val="en-IN" w:eastAsia="ar-SA"/>
              </w:rPr>
            </w:pPr>
            <w:r>
              <w:rPr>
                <w:rFonts w:ascii="Verdana" w:hAnsi="Verdana" w:cs="Arial"/>
                <w:b/>
                <w:bCs/>
                <w:color w:val="FFFFFF"/>
                <w:lang w:val="en-IN"/>
              </w:rPr>
              <w:t xml:space="preserve"> </w:t>
            </w:r>
            <w:r w:rsidRPr="00A84CE6">
              <w:rPr>
                <w:rFonts w:ascii="Verdana" w:hAnsi="Verdana" w:cs="Arial"/>
                <w:b/>
                <w:bCs/>
                <w:color w:val="FFFFFF"/>
                <w:lang w:val="en-IN"/>
              </w:rPr>
              <w:t>Role</w:t>
            </w:r>
          </w:p>
        </w:tc>
        <w:tc>
          <w:tcPr>
            <w:tcW w:w="7928" w:type="dxa"/>
            <w:tcBorders>
              <w:top w:val="single" w:sz="4" w:space="0" w:color="000000"/>
              <w:left w:val="nil"/>
              <w:bottom w:val="single" w:sz="4" w:space="0" w:color="000000"/>
              <w:right w:val="single" w:sz="4" w:space="0" w:color="000000"/>
            </w:tcBorders>
            <w:vAlign w:val="bottom"/>
            <w:hideMark/>
          </w:tcPr>
          <w:p w:rsidR="00880529" w:rsidRPr="00A84CE6" w:rsidRDefault="00880529" w:rsidP="00487F4B">
            <w:pPr>
              <w:suppressAutoHyphens/>
              <w:snapToGrid w:val="0"/>
              <w:spacing w:line="276" w:lineRule="auto"/>
              <w:rPr>
                <w:rFonts w:ascii="Verdana" w:hAnsi="Verdana" w:cs="Arial"/>
                <w:lang w:val="en-IN" w:eastAsia="ar-SA"/>
              </w:rPr>
            </w:pPr>
            <w:r w:rsidRPr="00A84CE6">
              <w:rPr>
                <w:rFonts w:ascii="Verdana" w:hAnsi="Verdana" w:cs="Arial"/>
                <w:lang w:val="en-IN"/>
              </w:rPr>
              <w:t xml:space="preserve"> Java Developer</w:t>
            </w:r>
          </w:p>
        </w:tc>
      </w:tr>
      <w:tr w:rsidR="00880529" w:rsidRPr="00A84CE6" w:rsidTr="00487F4B">
        <w:trPr>
          <w:trHeight w:val="137"/>
        </w:trPr>
        <w:tc>
          <w:tcPr>
            <w:tcW w:w="2562" w:type="dxa"/>
            <w:tcBorders>
              <w:top w:val="single" w:sz="4" w:space="0" w:color="000000"/>
              <w:left w:val="single" w:sz="4" w:space="0" w:color="000000"/>
              <w:bottom w:val="single" w:sz="4" w:space="0" w:color="000000"/>
              <w:right w:val="nil"/>
            </w:tcBorders>
            <w:shd w:val="clear" w:color="auto" w:fill="EA4E4E" w:themeFill="accent1"/>
            <w:hideMark/>
          </w:tcPr>
          <w:p w:rsidR="00880529" w:rsidRPr="00A84CE6" w:rsidRDefault="00880529" w:rsidP="00487F4B">
            <w:pPr>
              <w:suppressAutoHyphens/>
              <w:snapToGrid w:val="0"/>
              <w:spacing w:line="276" w:lineRule="auto"/>
              <w:rPr>
                <w:rFonts w:ascii="Verdana" w:hAnsi="Verdana" w:cs="Arial"/>
                <w:b/>
                <w:bCs/>
                <w:color w:val="FFFFFF"/>
                <w:lang w:val="en-IN" w:eastAsia="ar-SA"/>
              </w:rPr>
            </w:pPr>
            <w:r>
              <w:rPr>
                <w:rFonts w:ascii="Verdana" w:hAnsi="Verdana" w:cs="Arial"/>
                <w:b/>
                <w:bCs/>
                <w:color w:val="FFFFFF"/>
                <w:lang w:val="en-IN"/>
              </w:rPr>
              <w:t xml:space="preserve"> </w:t>
            </w:r>
            <w:r w:rsidRPr="00A84CE6">
              <w:rPr>
                <w:rFonts w:ascii="Verdana" w:hAnsi="Verdana" w:cs="Arial"/>
                <w:b/>
                <w:bCs/>
                <w:color w:val="FFFFFF"/>
                <w:lang w:val="en-IN"/>
              </w:rPr>
              <w:t>Environment</w:t>
            </w:r>
          </w:p>
        </w:tc>
        <w:tc>
          <w:tcPr>
            <w:tcW w:w="7928" w:type="dxa"/>
            <w:tcBorders>
              <w:top w:val="nil"/>
              <w:left w:val="single" w:sz="4" w:space="0" w:color="000000"/>
              <w:bottom w:val="single" w:sz="4" w:space="0" w:color="000000"/>
              <w:right w:val="single" w:sz="4" w:space="0" w:color="000000"/>
            </w:tcBorders>
            <w:hideMark/>
          </w:tcPr>
          <w:p w:rsidR="00880529" w:rsidRPr="00A84CE6" w:rsidRDefault="00880529" w:rsidP="00487F4B">
            <w:pPr>
              <w:pStyle w:val="Default"/>
              <w:keepNext/>
              <w:tabs>
                <w:tab w:val="left" w:pos="0"/>
              </w:tabs>
              <w:spacing w:line="276" w:lineRule="auto"/>
              <w:jc w:val="both"/>
              <w:rPr>
                <w:rFonts w:ascii="Verdana" w:eastAsia="Arial" w:hAnsi="Verdana"/>
                <w:sz w:val="20"/>
                <w:szCs w:val="20"/>
              </w:rPr>
            </w:pPr>
            <w:r w:rsidRPr="00A84CE6">
              <w:rPr>
                <w:rFonts w:ascii="Verdana" w:hAnsi="Verdana"/>
                <w:sz w:val="20"/>
                <w:szCs w:val="20"/>
              </w:rPr>
              <w:t xml:space="preserve"> Java, Apache Libraries, JSON, JSOUP, XML, Flight Integration APIs, Maven, Git</w:t>
            </w:r>
          </w:p>
        </w:tc>
      </w:tr>
      <w:tr w:rsidR="00880529" w:rsidRPr="00A84CE6" w:rsidTr="00487F4B">
        <w:trPr>
          <w:trHeight w:val="306"/>
        </w:trPr>
        <w:tc>
          <w:tcPr>
            <w:tcW w:w="2562" w:type="dxa"/>
            <w:tcBorders>
              <w:top w:val="single" w:sz="4" w:space="0" w:color="000000"/>
              <w:left w:val="single" w:sz="4" w:space="0" w:color="000000"/>
              <w:bottom w:val="single" w:sz="4" w:space="0" w:color="000000"/>
              <w:right w:val="nil"/>
            </w:tcBorders>
            <w:shd w:val="clear" w:color="auto" w:fill="EA4E4E" w:themeFill="accent1"/>
            <w:hideMark/>
          </w:tcPr>
          <w:p w:rsidR="00880529" w:rsidRPr="00A84CE6" w:rsidRDefault="00880529" w:rsidP="00487F4B">
            <w:pPr>
              <w:suppressAutoHyphens/>
              <w:snapToGrid w:val="0"/>
              <w:spacing w:line="276" w:lineRule="auto"/>
              <w:rPr>
                <w:rFonts w:ascii="Verdana" w:hAnsi="Verdana" w:cs="Arial"/>
                <w:b/>
                <w:bCs/>
                <w:color w:val="FFFFFF"/>
                <w:lang w:val="en-IN" w:eastAsia="ar-SA"/>
              </w:rPr>
            </w:pPr>
            <w:r>
              <w:rPr>
                <w:rFonts w:ascii="Verdana" w:hAnsi="Verdana" w:cs="Arial"/>
                <w:b/>
                <w:bCs/>
                <w:color w:val="FFFFFF"/>
                <w:lang w:val="en-IN"/>
              </w:rPr>
              <w:lastRenderedPageBreak/>
              <w:t xml:space="preserve"> </w:t>
            </w:r>
            <w:r w:rsidRPr="00A84CE6">
              <w:rPr>
                <w:rFonts w:ascii="Verdana" w:hAnsi="Verdana" w:cs="Arial"/>
                <w:b/>
                <w:bCs/>
                <w:color w:val="FFFFFF"/>
                <w:lang w:val="en-IN"/>
              </w:rPr>
              <w:t>Description</w:t>
            </w:r>
          </w:p>
        </w:tc>
        <w:tc>
          <w:tcPr>
            <w:tcW w:w="7928" w:type="dxa"/>
            <w:tcBorders>
              <w:top w:val="nil"/>
              <w:left w:val="single" w:sz="4" w:space="0" w:color="000000"/>
              <w:bottom w:val="single" w:sz="4" w:space="0" w:color="000000"/>
              <w:right w:val="single" w:sz="4" w:space="0" w:color="000000"/>
            </w:tcBorders>
            <w:vAlign w:val="bottom"/>
            <w:hideMark/>
          </w:tcPr>
          <w:p w:rsidR="00880529" w:rsidRPr="00A84CE6" w:rsidRDefault="00880529" w:rsidP="00487F4B">
            <w:pPr>
              <w:pStyle w:val="HTMLPreformatted"/>
              <w:snapToGrid w:val="0"/>
              <w:spacing w:line="276" w:lineRule="auto"/>
              <w:rPr>
                <w:rFonts w:ascii="Verdana" w:hAnsi="Verdana" w:cs="Arial"/>
                <w:lang w:val="en-IN"/>
              </w:rPr>
            </w:pPr>
            <w:r w:rsidRPr="00A84CE6">
              <w:rPr>
                <w:rFonts w:ascii="Verdana" w:hAnsi="Verdana" w:cs="Arial"/>
                <w:lang w:val="en-IN"/>
              </w:rPr>
              <w:t xml:space="preserve"> </w:t>
            </w:r>
            <w:r>
              <w:rPr>
                <w:rFonts w:ascii="Verdana" w:hAnsi="Verdana" w:cs="Arial"/>
                <w:lang w:val="en-IN"/>
              </w:rPr>
              <w:t xml:space="preserve">Wego is an online booking site for Airlines, User can search for flights of many countries, airlines and choose the best flight tickets for their travelling, hundreds of Airline services APIs are integrated into single portal. </w:t>
            </w:r>
          </w:p>
        </w:tc>
      </w:tr>
      <w:tr w:rsidR="00880529" w:rsidRPr="00A84CE6" w:rsidTr="00487F4B">
        <w:trPr>
          <w:trHeight w:val="296"/>
        </w:trPr>
        <w:tc>
          <w:tcPr>
            <w:tcW w:w="2562" w:type="dxa"/>
            <w:tcBorders>
              <w:top w:val="single" w:sz="4" w:space="0" w:color="000000"/>
              <w:left w:val="single" w:sz="4" w:space="0" w:color="000000"/>
              <w:bottom w:val="single" w:sz="4" w:space="0" w:color="000000"/>
              <w:right w:val="nil"/>
            </w:tcBorders>
            <w:shd w:val="clear" w:color="auto" w:fill="EA4E4E" w:themeFill="accent1"/>
            <w:hideMark/>
          </w:tcPr>
          <w:p w:rsidR="00880529" w:rsidRPr="00A84CE6" w:rsidRDefault="00880529" w:rsidP="00487F4B">
            <w:pPr>
              <w:suppressAutoHyphens/>
              <w:snapToGrid w:val="0"/>
              <w:spacing w:line="276" w:lineRule="auto"/>
              <w:ind w:left="-135"/>
              <w:rPr>
                <w:rFonts w:ascii="Verdana" w:hAnsi="Verdana" w:cs="Arial"/>
                <w:b/>
                <w:bCs/>
                <w:color w:val="FFFFFF"/>
                <w:lang w:val="en-IN" w:eastAsia="ar-SA"/>
              </w:rPr>
            </w:pPr>
            <w:r w:rsidRPr="00A84CE6">
              <w:rPr>
                <w:rFonts w:ascii="Verdana" w:hAnsi="Verdana" w:cs="Arial"/>
                <w:b/>
                <w:bCs/>
                <w:color w:val="FFFFFF"/>
                <w:lang w:val="en-IN"/>
              </w:rPr>
              <w:t xml:space="preserve">  </w:t>
            </w:r>
            <w:r>
              <w:rPr>
                <w:rFonts w:ascii="Verdana" w:hAnsi="Verdana" w:cs="Arial"/>
                <w:b/>
                <w:bCs/>
                <w:color w:val="FFFFFF"/>
                <w:lang w:val="en-IN"/>
              </w:rPr>
              <w:t xml:space="preserve"> </w:t>
            </w:r>
            <w:r w:rsidRPr="00A84CE6">
              <w:rPr>
                <w:rFonts w:ascii="Verdana" w:hAnsi="Verdana" w:cs="Arial"/>
                <w:b/>
                <w:bCs/>
                <w:color w:val="FFFFFF"/>
                <w:lang w:val="en-IN"/>
              </w:rPr>
              <w:t>Contribution</w:t>
            </w:r>
          </w:p>
        </w:tc>
        <w:tc>
          <w:tcPr>
            <w:tcW w:w="7928" w:type="dxa"/>
            <w:tcBorders>
              <w:top w:val="nil"/>
              <w:left w:val="single" w:sz="4" w:space="0" w:color="000000"/>
              <w:bottom w:val="single" w:sz="4" w:space="0" w:color="000000"/>
              <w:right w:val="single" w:sz="4" w:space="0" w:color="000000"/>
            </w:tcBorders>
            <w:vAlign w:val="bottom"/>
            <w:hideMark/>
          </w:tcPr>
          <w:p w:rsidR="00880529" w:rsidRDefault="00880529" w:rsidP="00487F4B">
            <w:pPr>
              <w:numPr>
                <w:ilvl w:val="0"/>
                <w:numId w:val="2"/>
              </w:numPr>
              <w:autoSpaceDE w:val="0"/>
              <w:autoSpaceDN w:val="0"/>
              <w:adjustRightInd w:val="0"/>
              <w:spacing w:line="276" w:lineRule="auto"/>
              <w:ind w:left="614"/>
              <w:rPr>
                <w:rFonts w:ascii="Verdana" w:hAnsi="Verdana" w:cs="Arial"/>
                <w:lang w:val="en-IN"/>
              </w:rPr>
            </w:pPr>
            <w:r w:rsidRPr="00A84CE6">
              <w:rPr>
                <w:rFonts w:ascii="Verdana" w:hAnsi="Verdana" w:cs="Arial"/>
                <w:lang w:val="en-IN"/>
              </w:rPr>
              <w:t>Integrated many flight APIs into Wego application</w:t>
            </w:r>
            <w:r>
              <w:rPr>
                <w:rFonts w:ascii="Verdana" w:hAnsi="Verdana" w:cs="Arial"/>
                <w:lang w:val="en-IN"/>
              </w:rPr>
              <w:t>.</w:t>
            </w:r>
          </w:p>
          <w:p w:rsidR="00880529" w:rsidRPr="00A84CE6" w:rsidRDefault="00880529" w:rsidP="00487F4B">
            <w:pPr>
              <w:numPr>
                <w:ilvl w:val="0"/>
                <w:numId w:val="2"/>
              </w:numPr>
              <w:autoSpaceDE w:val="0"/>
              <w:autoSpaceDN w:val="0"/>
              <w:adjustRightInd w:val="0"/>
              <w:spacing w:line="276" w:lineRule="auto"/>
              <w:ind w:left="614"/>
              <w:rPr>
                <w:rFonts w:ascii="Verdana" w:hAnsi="Verdana" w:cs="Arial"/>
                <w:lang w:val="en-IN"/>
              </w:rPr>
            </w:pPr>
            <w:r>
              <w:rPr>
                <w:rFonts w:ascii="Verdana" w:hAnsi="Verdana" w:cs="Arial"/>
                <w:lang w:val="en-IN"/>
              </w:rPr>
              <w:t>Consumed the Web service of the different service providers by querying them with input parameters such as number of male, female children travellers, travel date etc. and parsing different data formats such as JSON XML, extracting the data such as seat availability details and cost, to Wego API Library.</w:t>
            </w:r>
          </w:p>
          <w:p w:rsidR="00880529" w:rsidRDefault="00880529" w:rsidP="00487F4B">
            <w:pPr>
              <w:numPr>
                <w:ilvl w:val="0"/>
                <w:numId w:val="2"/>
              </w:numPr>
              <w:autoSpaceDE w:val="0"/>
              <w:autoSpaceDN w:val="0"/>
              <w:adjustRightInd w:val="0"/>
              <w:spacing w:line="276" w:lineRule="auto"/>
              <w:ind w:left="614"/>
              <w:rPr>
                <w:rFonts w:ascii="Verdana" w:hAnsi="Verdana" w:cs="Arial"/>
                <w:lang w:val="en-IN"/>
              </w:rPr>
            </w:pPr>
            <w:r w:rsidRPr="00A84CE6">
              <w:rPr>
                <w:rFonts w:ascii="Verdana" w:hAnsi="Verdana" w:cs="Arial"/>
                <w:lang w:val="en-IN"/>
              </w:rPr>
              <w:t xml:space="preserve">Involved in fixing missing </w:t>
            </w:r>
            <w:r>
              <w:rPr>
                <w:rFonts w:ascii="Verdana" w:hAnsi="Verdana" w:cs="Arial"/>
                <w:lang w:val="en-IN"/>
              </w:rPr>
              <w:t>information retrieval for API’s. There were many Airlines APIs integrated which were missing some parameters such as Travelling Class, arrival &amp; departure date time.</w:t>
            </w:r>
          </w:p>
          <w:p w:rsidR="00880529" w:rsidRPr="00A84CE6" w:rsidRDefault="00880529" w:rsidP="00487F4B">
            <w:pPr>
              <w:numPr>
                <w:ilvl w:val="0"/>
                <w:numId w:val="2"/>
              </w:numPr>
              <w:autoSpaceDE w:val="0"/>
              <w:autoSpaceDN w:val="0"/>
              <w:adjustRightInd w:val="0"/>
              <w:spacing w:line="276" w:lineRule="auto"/>
              <w:ind w:left="614"/>
              <w:rPr>
                <w:rFonts w:ascii="Verdana" w:hAnsi="Verdana" w:cs="Arial"/>
                <w:lang w:val="en-IN"/>
              </w:rPr>
            </w:pPr>
            <w:r>
              <w:rPr>
                <w:rFonts w:ascii="Verdana" w:hAnsi="Verdana" w:cs="Arial"/>
                <w:lang w:val="en-IN"/>
              </w:rPr>
              <w:t>Validating the existing airlines API data to ensure the consistence of the data.</w:t>
            </w:r>
          </w:p>
          <w:p w:rsidR="00880529" w:rsidRPr="00A84CE6" w:rsidRDefault="00880529" w:rsidP="00487F4B">
            <w:pPr>
              <w:pStyle w:val="Textbodyindent"/>
              <w:tabs>
                <w:tab w:val="left" w:pos="-25952"/>
                <w:tab w:val="left" w:pos="-22712"/>
                <w:tab w:val="left" w:pos="-19472"/>
                <w:tab w:val="left" w:pos="-18736"/>
                <w:tab w:val="left" w:pos="-16232"/>
                <w:tab w:val="left" w:pos="-15496"/>
                <w:tab w:val="left" w:pos="-12256"/>
                <w:tab w:val="left" w:pos="-9016"/>
                <w:tab w:val="left" w:pos="-5776"/>
                <w:tab w:val="left" w:pos="-2536"/>
                <w:tab w:val="left" w:pos="704"/>
                <w:tab w:val="left" w:pos="7184"/>
                <w:tab w:val="left" w:pos="16200"/>
                <w:tab w:val="left" w:pos="16920"/>
                <w:tab w:val="left" w:pos="17640"/>
              </w:tabs>
              <w:spacing w:line="276" w:lineRule="auto"/>
              <w:rPr>
                <w:rFonts w:ascii="Verdana" w:hAnsi="Verdana" w:cs="Arial"/>
                <w:lang w:val="en-IN"/>
              </w:rPr>
            </w:pPr>
            <w:r w:rsidRPr="00A84CE6">
              <w:rPr>
                <w:rFonts w:ascii="Verdana" w:hAnsi="Verdana" w:cs="Arial"/>
                <w:lang w:val="en-IN"/>
              </w:rPr>
              <w:t xml:space="preserve"> </w:t>
            </w:r>
          </w:p>
        </w:tc>
      </w:tr>
    </w:tbl>
    <w:p w:rsidR="00722B1B" w:rsidRDefault="00722B1B" w:rsidP="00880529">
      <w:pPr>
        <w:tabs>
          <w:tab w:val="left" w:pos="1620"/>
        </w:tabs>
        <w:spacing w:line="276" w:lineRule="auto"/>
        <w:rPr>
          <w:rFonts w:ascii="Verdana" w:hAnsi="Verdana"/>
          <w:b/>
          <w:bCs/>
          <w:lang w:eastAsia="ar-SA"/>
        </w:rPr>
      </w:pPr>
    </w:p>
    <w:p w:rsidR="00880529" w:rsidRDefault="00880529" w:rsidP="00880529">
      <w:pPr>
        <w:tabs>
          <w:tab w:val="left" w:pos="1620"/>
        </w:tabs>
        <w:spacing w:line="276" w:lineRule="auto"/>
        <w:rPr>
          <w:rFonts w:ascii="Verdana" w:hAnsi="Verdana"/>
          <w:b/>
          <w:bCs/>
          <w:lang w:eastAsia="ar-SA"/>
        </w:rPr>
      </w:pPr>
      <w:r w:rsidRPr="00A84CE6">
        <w:rPr>
          <w:rFonts w:ascii="Verdana" w:hAnsi="Verdana"/>
          <w:b/>
          <w:bCs/>
          <w:lang w:eastAsia="ar-SA"/>
        </w:rPr>
        <w:t>ISupport Muscat-Oman</w:t>
      </w:r>
    </w:p>
    <w:p w:rsidR="00880529" w:rsidRDefault="00880529" w:rsidP="00880529">
      <w:pPr>
        <w:pStyle w:val="NoSpacing"/>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2"/>
        <w:gridCol w:w="7928"/>
      </w:tblGrid>
      <w:tr w:rsidR="00880529" w:rsidRPr="00A84CE6" w:rsidTr="00487F4B">
        <w:trPr>
          <w:trHeight w:val="255"/>
        </w:trPr>
        <w:tc>
          <w:tcPr>
            <w:tcW w:w="2562" w:type="dxa"/>
            <w:shd w:val="clear" w:color="auto" w:fill="EA4E4E" w:themeFill="accent1"/>
          </w:tcPr>
          <w:p w:rsidR="00880529" w:rsidRPr="00A84CE6" w:rsidRDefault="00880529" w:rsidP="00487F4B">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Client</w:t>
            </w:r>
          </w:p>
        </w:tc>
        <w:tc>
          <w:tcPr>
            <w:tcW w:w="7928" w:type="dxa"/>
            <w:vAlign w:val="bottom"/>
          </w:tcPr>
          <w:p w:rsidR="00880529" w:rsidRPr="00A84CE6" w:rsidRDefault="00880529" w:rsidP="00487F4B">
            <w:pPr>
              <w:snapToGrid w:val="0"/>
              <w:spacing w:line="276" w:lineRule="auto"/>
              <w:ind w:left="81"/>
              <w:rPr>
                <w:rFonts w:ascii="Verdana" w:hAnsi="Verdana" w:cs="Arial"/>
              </w:rPr>
            </w:pPr>
            <w:r w:rsidRPr="00A84CE6">
              <w:rPr>
                <w:rFonts w:ascii="Verdana" w:hAnsi="Verdana" w:cs="Arial"/>
              </w:rPr>
              <w:t>Muscat Govt Municipality</w:t>
            </w:r>
          </w:p>
        </w:tc>
      </w:tr>
      <w:tr w:rsidR="00880529" w:rsidRPr="00A84CE6" w:rsidTr="00487F4B">
        <w:trPr>
          <w:trHeight w:val="255"/>
        </w:trPr>
        <w:tc>
          <w:tcPr>
            <w:tcW w:w="2562" w:type="dxa"/>
            <w:shd w:val="clear" w:color="auto" w:fill="EA4E4E" w:themeFill="accent1"/>
          </w:tcPr>
          <w:p w:rsidR="00880529" w:rsidRPr="00A84CE6" w:rsidRDefault="00880529" w:rsidP="00487F4B">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Ro</w:t>
            </w:r>
            <w:r w:rsidRPr="00A84CE6">
              <w:rPr>
                <w:rFonts w:ascii="Verdana" w:hAnsi="Verdana"/>
                <w:b/>
                <w:bCs/>
                <w:color w:val="FFFFFF" w:themeColor="background1"/>
              </w:rPr>
              <w:t>l</w:t>
            </w:r>
            <w:r w:rsidRPr="00A84CE6">
              <w:rPr>
                <w:rFonts w:ascii="Verdana" w:hAnsi="Verdana" w:cs="Arial"/>
                <w:b/>
                <w:bCs/>
                <w:color w:val="FFFFFF" w:themeColor="background1"/>
              </w:rPr>
              <w:t>e</w:t>
            </w:r>
          </w:p>
        </w:tc>
        <w:tc>
          <w:tcPr>
            <w:tcW w:w="7928" w:type="dxa"/>
            <w:vAlign w:val="bottom"/>
          </w:tcPr>
          <w:p w:rsidR="00880529" w:rsidRPr="00A84CE6" w:rsidRDefault="00880529" w:rsidP="00487F4B">
            <w:pPr>
              <w:snapToGrid w:val="0"/>
              <w:spacing w:line="276" w:lineRule="auto"/>
              <w:ind w:left="81"/>
              <w:rPr>
                <w:rFonts w:ascii="Verdana" w:hAnsi="Verdana" w:cs="Arial"/>
              </w:rPr>
            </w:pPr>
            <w:r w:rsidRPr="00A84CE6">
              <w:rPr>
                <w:rFonts w:ascii="Verdana" w:hAnsi="Verdana" w:cs="Arial"/>
              </w:rPr>
              <w:t xml:space="preserve">Java Developer </w:t>
            </w:r>
          </w:p>
        </w:tc>
      </w:tr>
      <w:tr w:rsidR="00880529" w:rsidRPr="00A84CE6" w:rsidTr="00487F4B">
        <w:trPr>
          <w:trHeight w:val="255"/>
        </w:trPr>
        <w:tc>
          <w:tcPr>
            <w:tcW w:w="2562" w:type="dxa"/>
            <w:shd w:val="clear" w:color="auto" w:fill="EA4E4E" w:themeFill="accent1"/>
          </w:tcPr>
          <w:p w:rsidR="00880529" w:rsidRPr="00A84CE6" w:rsidRDefault="00880529" w:rsidP="00487F4B">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Environment</w:t>
            </w:r>
          </w:p>
        </w:tc>
        <w:tc>
          <w:tcPr>
            <w:tcW w:w="7928" w:type="dxa"/>
            <w:vAlign w:val="bottom"/>
          </w:tcPr>
          <w:p w:rsidR="00880529" w:rsidRPr="00A84CE6" w:rsidRDefault="00880529" w:rsidP="00487F4B">
            <w:pPr>
              <w:snapToGrid w:val="0"/>
              <w:spacing w:line="276" w:lineRule="auto"/>
              <w:ind w:left="81"/>
              <w:rPr>
                <w:rFonts w:ascii="Verdana" w:hAnsi="Verdana" w:cs="Segoe UI"/>
              </w:rPr>
            </w:pPr>
            <w:r w:rsidRPr="00A84CE6">
              <w:rPr>
                <w:rFonts w:ascii="Verdana" w:hAnsi="Verdana" w:cs="Arial"/>
              </w:rPr>
              <w:t>Java, Oracle E-Business Suite, J2EE and JSP</w:t>
            </w:r>
          </w:p>
        </w:tc>
      </w:tr>
      <w:tr w:rsidR="00880529" w:rsidRPr="00A84CE6" w:rsidTr="00487F4B">
        <w:trPr>
          <w:trHeight w:val="278"/>
        </w:trPr>
        <w:tc>
          <w:tcPr>
            <w:tcW w:w="2562" w:type="dxa"/>
            <w:shd w:val="clear" w:color="auto" w:fill="EA4E4E" w:themeFill="accent1"/>
          </w:tcPr>
          <w:p w:rsidR="00880529" w:rsidRPr="00A84CE6" w:rsidRDefault="00880529" w:rsidP="00487F4B">
            <w:pPr>
              <w:snapToGrid w:val="0"/>
              <w:spacing w:line="276" w:lineRule="auto"/>
              <w:rPr>
                <w:rFonts w:ascii="Verdana" w:hAnsi="Verdana" w:cs="Arial"/>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Description</w:t>
            </w:r>
          </w:p>
        </w:tc>
        <w:tc>
          <w:tcPr>
            <w:tcW w:w="7928" w:type="dxa"/>
            <w:vAlign w:val="bottom"/>
          </w:tcPr>
          <w:p w:rsidR="00880529" w:rsidRPr="00A84CE6" w:rsidRDefault="00880529" w:rsidP="00487F4B">
            <w:pPr>
              <w:snapToGrid w:val="0"/>
              <w:spacing w:line="276" w:lineRule="auto"/>
              <w:ind w:left="81"/>
              <w:rPr>
                <w:rFonts w:ascii="Verdana" w:hAnsi="Verdana"/>
              </w:rPr>
            </w:pPr>
            <w:r w:rsidRPr="00A84CE6">
              <w:rPr>
                <w:rStyle w:val="wrapl"/>
                <w:rFonts w:ascii="Verdana" w:hAnsi="Verdana"/>
              </w:rPr>
              <w:t>This project is aimed to give online services to citizens of Oman such as Company registration in Oman, Rental Agreement, Vehicle registration, Building Permits, Municipal licensing, Parking Permission handling and Traffic Violation handling and some Service Request Handling in the Oman Country.</w:t>
            </w:r>
          </w:p>
        </w:tc>
      </w:tr>
      <w:tr w:rsidR="00880529" w:rsidRPr="00A84CE6" w:rsidTr="00487F4B">
        <w:trPr>
          <w:trHeight w:val="953"/>
        </w:trPr>
        <w:tc>
          <w:tcPr>
            <w:tcW w:w="2562" w:type="dxa"/>
            <w:shd w:val="clear" w:color="auto" w:fill="EA4E4E" w:themeFill="accent1"/>
          </w:tcPr>
          <w:p w:rsidR="00880529" w:rsidRPr="00A84CE6" w:rsidRDefault="00880529" w:rsidP="00487F4B">
            <w:pPr>
              <w:snapToGrid w:val="0"/>
              <w:spacing w:line="276" w:lineRule="auto"/>
              <w:ind w:left="-135"/>
              <w:rPr>
                <w:rFonts w:ascii="Verdana" w:hAnsi="Verdana" w:cs="Arial"/>
                <w:b/>
                <w:bCs/>
                <w:color w:val="FFFFFF" w:themeColor="background1"/>
              </w:rPr>
            </w:pPr>
            <w:r w:rsidRPr="00A84CE6">
              <w:rPr>
                <w:rFonts w:ascii="Verdana" w:hAnsi="Verdana" w:cs="Arial"/>
                <w:b/>
                <w:bCs/>
                <w:color w:val="FFFFFF" w:themeColor="background1"/>
              </w:rPr>
              <w:t xml:space="preserve">  </w:t>
            </w:r>
            <w:r>
              <w:rPr>
                <w:rFonts w:ascii="Verdana" w:hAnsi="Verdana" w:cs="Arial"/>
                <w:b/>
                <w:bCs/>
                <w:color w:val="FFFFFF" w:themeColor="background1"/>
              </w:rPr>
              <w:t xml:space="preserve"> </w:t>
            </w:r>
            <w:r w:rsidRPr="00A84CE6">
              <w:rPr>
                <w:rFonts w:ascii="Verdana" w:hAnsi="Verdana" w:cs="Arial"/>
                <w:b/>
                <w:bCs/>
                <w:color w:val="FFFFFF" w:themeColor="background1"/>
              </w:rPr>
              <w:t>Contribution</w:t>
            </w:r>
          </w:p>
        </w:tc>
        <w:tc>
          <w:tcPr>
            <w:tcW w:w="7928" w:type="dxa"/>
            <w:vAlign w:val="bottom"/>
          </w:tcPr>
          <w:p w:rsidR="00880529" w:rsidRPr="00A84CE6" w:rsidRDefault="00880529" w:rsidP="00487F4B">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Involved in bug fixing, support &amp; maintenance.</w:t>
            </w:r>
          </w:p>
          <w:p w:rsidR="00880529" w:rsidRDefault="00880529" w:rsidP="00487F4B">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Involved Search Request Module, where user can search the Service requests and get its status.</w:t>
            </w:r>
          </w:p>
          <w:p w:rsidR="00880529" w:rsidRPr="00A84CE6" w:rsidRDefault="00880529" w:rsidP="00487F4B">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Requests are searched from the existing oracle apps and the web service is exposed to the other Govt downstream systems.</w:t>
            </w:r>
          </w:p>
          <w:p w:rsidR="00880529" w:rsidRPr="00A84CE6" w:rsidRDefault="00880529" w:rsidP="00487F4B">
            <w:pPr>
              <w:pStyle w:val="BodyTextIndent"/>
              <w:tabs>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584"/>
                <w:tab w:val="left" w:pos="12600"/>
                <w:tab w:val="left" w:pos="13320"/>
                <w:tab w:val="left" w:pos="14040"/>
              </w:tabs>
              <w:suppressAutoHyphens/>
              <w:snapToGrid w:val="0"/>
              <w:spacing w:after="0" w:line="276" w:lineRule="auto"/>
              <w:rPr>
                <w:rFonts w:ascii="Verdana" w:hAnsi="Verdana" w:cs="Arial"/>
                <w:sz w:val="20"/>
                <w:szCs w:val="20"/>
              </w:rPr>
            </w:pPr>
          </w:p>
        </w:tc>
      </w:tr>
    </w:tbl>
    <w:p w:rsidR="00880529" w:rsidRPr="00333CD3" w:rsidRDefault="00880529" w:rsidP="008E24FE">
      <w:pPr>
        <w:pStyle w:val="Heading3"/>
      </w:pPr>
    </w:p>
    <w:sectPr w:rsidR="00880529" w:rsidRPr="00333CD3" w:rsidSect="00EF7CC9">
      <w:headerReference w:type="default" r:id="rId9"/>
      <w:footerReference w:type="default" r:id="rId10"/>
      <w:footerReference w:type="first" r:id="rId11"/>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447" w:rsidRDefault="006B6447" w:rsidP="00713050">
      <w:pPr>
        <w:spacing w:line="240" w:lineRule="auto"/>
      </w:pPr>
      <w:r>
        <w:separator/>
      </w:r>
    </w:p>
  </w:endnote>
  <w:endnote w:type="continuationSeparator" w:id="0">
    <w:p w:rsidR="006B6447" w:rsidRDefault="006B6447"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ockwell">
    <w:altName w:val="Arial"/>
    <w:panose1 w:val="02060603020205020403"/>
    <w:charset w:val="00"/>
    <w:family w:val="roman"/>
    <w:pitch w:val="variable"/>
    <w:sig w:usb0="00000001" w:usb1="00000000" w:usb2="00000000" w:usb3="00000000" w:csb0="00000003"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altName w:val="Arial"/>
    <w:panose1 w:val="020B0604030504040204"/>
    <w:charset w:val="00"/>
    <w:family w:val="swiss"/>
    <w:pitch w:val="variable"/>
    <w:sig w:usb0="A10006FF" w:usb1="4000205B" w:usb2="00000010" w:usb3="00000000" w:csb0="0000019F" w:csb1="00000000"/>
  </w:font>
  <w:font w:name="Segoe UI">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4650553"/>
      <w:docPartObj>
        <w:docPartGallery w:val="Page Numbers (Bottom of Page)"/>
        <w:docPartUnique/>
      </w:docPartObj>
    </w:sdtPr>
    <w:sdtEndPr>
      <w:rPr>
        <w:noProof/>
      </w:rPr>
    </w:sdtEndPr>
    <w:sdtContent>
      <w:p w:rsidR="007408C7" w:rsidRDefault="004F1793">
        <w:pPr>
          <w:pStyle w:val="Footer"/>
          <w:jc w:val="right"/>
        </w:pPr>
        <w:r>
          <w:fldChar w:fldCharType="begin"/>
        </w:r>
        <w:r w:rsidR="007408C7">
          <w:instrText xml:space="preserve"> PAGE   \* MERGEFORMAT </w:instrText>
        </w:r>
        <w:r>
          <w:fldChar w:fldCharType="separate"/>
        </w:r>
        <w:r w:rsidR="00206EF1">
          <w:rPr>
            <w:noProof/>
          </w:rPr>
          <w:t>2</w:t>
        </w:r>
        <w:r>
          <w:rPr>
            <w:noProof/>
          </w:rPr>
          <w:fldChar w:fldCharType="end"/>
        </w:r>
      </w:p>
    </w:sdtContent>
  </w:sdt>
  <w:p w:rsidR="007408C7" w:rsidRDefault="007408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Pr>
    <w:tblGrid>
      <w:gridCol w:w="2628"/>
      <w:gridCol w:w="2628"/>
      <w:gridCol w:w="2628"/>
      <w:gridCol w:w="2628"/>
    </w:tblGrid>
    <w:tr w:rsidR="007408C7" w:rsidTr="003C5528">
      <w:tc>
        <w:tcPr>
          <w:tcW w:w="2621" w:type="dxa"/>
          <w:tcMar>
            <w:top w:w="648" w:type="dxa"/>
            <w:left w:w="115" w:type="dxa"/>
            <w:bottom w:w="0" w:type="dxa"/>
            <w:right w:w="115" w:type="dxa"/>
          </w:tcMar>
        </w:tcPr>
        <w:p w:rsidR="007408C7" w:rsidRDefault="0013386F" w:rsidP="00217980">
          <w:pPr>
            <w:pStyle w:val="Footer"/>
          </w:pPr>
          <w:r>
            <w:rPr>
              <w:noProof/>
            </w:rPr>
            <mc:AlternateContent>
              <mc:Choice Requires="wpg">
                <w:drawing>
                  <wp:inline distT="0" distB="0" distL="0" distR="0">
                    <wp:extent cx="328930" cy="328930"/>
                    <wp:effectExtent l="0" t="0" r="0" b="0"/>
                    <wp:docPr id="12" name="Group 102" descr="Email icon"/>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8930" cy="328930"/>
                              <a:chOff x="0" y="0"/>
                              <a:chExt cx="7345" cy="7345"/>
                            </a:xfrm>
                          </wpg:grpSpPr>
                          <wps:wsp>
                            <wps:cNvPr id="13" name="Oval 28"/>
                            <wps:cNvSpPr>
                              <a:spLocks/>
                            </wps:cNvSpPr>
                            <wps:spPr bwMode="auto">
                              <a:xfrm>
                                <a:off x="0" y="0"/>
                                <a:ext cx="7345" cy="7345"/>
                              </a:xfrm>
                              <a:prstGeom prst="ellipse">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g:cNvPr id="14" name="Group 29"/>
                            <wpg:cNvGrpSpPr>
                              <a:grpSpLocks/>
                            </wpg:cNvGrpSpPr>
                            <wpg:grpSpPr bwMode="auto">
                              <a:xfrm>
                                <a:off x="1639" y="2458"/>
                                <a:ext cx="4067" cy="2429"/>
                                <a:chOff x="1639" y="2458"/>
                                <a:chExt cx="7278" cy="4347"/>
                              </a:xfrm>
                            </wpg:grpSpPr>
                            <wps:wsp>
                              <wps:cNvPr id="15" name="Freeform 30"/>
                              <wps:cNvSpPr>
                                <a:spLocks/>
                              </wps:cNvSpPr>
                              <wps:spPr bwMode="auto">
                                <a:xfrm flipV="1">
                                  <a:off x="1639" y="4715"/>
                                  <a:ext cx="7279" cy="2090"/>
                                </a:xfrm>
                                <a:custGeom>
                                  <a:avLst/>
                                  <a:gdLst>
                                    <a:gd name="T0" fmla="*/ 266223 w 785097"/>
                                    <a:gd name="T1" fmla="*/ 209029 h 209029"/>
                                    <a:gd name="T2" fmla="*/ 363931 w 785097"/>
                                    <a:gd name="T3" fmla="*/ 138910 h 209029"/>
                                    <a:gd name="T4" fmla="*/ 464020 w 785097"/>
                                    <a:gd name="T5" fmla="*/ 209029 h 209029"/>
                                    <a:gd name="T6" fmla="*/ 727861 w 785097"/>
                                    <a:gd name="T7" fmla="*/ 0 h 209029"/>
                                    <a:gd name="T8" fmla="*/ 0 w 785097"/>
                                    <a:gd name="T9" fmla="*/ 0 h 209029"/>
                                    <a:gd name="T10" fmla="*/ 266223 w 785097"/>
                                    <a:gd name="T11" fmla="*/ 209029 h 209029"/>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6" name="Isosceles Triangle 90"/>
                              <wps:cNvSpPr>
                                <a:spLocks/>
                              </wps:cNvSpPr>
                              <wps:spPr bwMode="auto">
                                <a:xfrm rot="5400000" flipV="1">
                                  <a:off x="5838" y="3384"/>
                                  <a:ext cx="3725" cy="2434"/>
                                </a:xfrm>
                                <a:custGeom>
                                  <a:avLst/>
                                  <a:gdLst>
                                    <a:gd name="T0" fmla="*/ 0 w 372486"/>
                                    <a:gd name="T1" fmla="*/ 243343 h 243343"/>
                                    <a:gd name="T2" fmla="*/ 179100 w 372486"/>
                                    <a:gd name="T3" fmla="*/ 0 h 243343"/>
                                    <a:gd name="T4" fmla="*/ 372486 w 372486"/>
                                    <a:gd name="T5" fmla="*/ 243343 h 243343"/>
                                    <a:gd name="T6" fmla="*/ 0 w 372486"/>
                                    <a:gd name="T7" fmla="*/ 243343 h 243343"/>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72486" h="243343">
                                      <a:moveTo>
                                        <a:pt x="0" y="243343"/>
                                      </a:moveTo>
                                      <a:lnTo>
                                        <a:pt x="179100" y="0"/>
                                      </a:lnTo>
                                      <a:lnTo>
                                        <a:pt x="372486" y="243343"/>
                                      </a:lnTo>
                                      <a:lnTo>
                                        <a:pt x="0" y="243343"/>
                                      </a:lnTo>
                                      <a:close/>
                                    </a:path>
                                  </a:pathLst>
                                </a:custGeom>
                                <a:solidFill>
                                  <a:schemeClr val="tx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7" name="Isosceles Triangle 90"/>
                              <wps:cNvSpPr>
                                <a:spLocks/>
                              </wps:cNvSpPr>
                              <wps:spPr bwMode="auto">
                                <a:xfrm rot="-5400000" flipH="1" flipV="1">
                                  <a:off x="996" y="3412"/>
                                  <a:ext cx="3725" cy="2434"/>
                                </a:xfrm>
                                <a:custGeom>
                                  <a:avLst/>
                                  <a:gdLst>
                                    <a:gd name="T0" fmla="*/ 0 w 372486"/>
                                    <a:gd name="T1" fmla="*/ 243343 h 243343"/>
                                    <a:gd name="T2" fmla="*/ 179100 w 372486"/>
                                    <a:gd name="T3" fmla="*/ 0 h 243343"/>
                                    <a:gd name="T4" fmla="*/ 372486 w 372486"/>
                                    <a:gd name="T5" fmla="*/ 243343 h 243343"/>
                                    <a:gd name="T6" fmla="*/ 0 w 372486"/>
                                    <a:gd name="T7" fmla="*/ 243343 h 243343"/>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72486" h="243343">
                                      <a:moveTo>
                                        <a:pt x="0" y="243343"/>
                                      </a:moveTo>
                                      <a:lnTo>
                                        <a:pt x="179100" y="0"/>
                                      </a:lnTo>
                                      <a:lnTo>
                                        <a:pt x="372486" y="243343"/>
                                      </a:lnTo>
                                      <a:lnTo>
                                        <a:pt x="0" y="243343"/>
                                      </a:lnTo>
                                      <a:close/>
                                    </a:path>
                                  </a:pathLst>
                                </a:custGeom>
                                <a:solidFill>
                                  <a:schemeClr val="tx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 name="Isosceles Triangle 33"/>
                              <wps:cNvSpPr>
                                <a:spLocks/>
                              </wps:cNvSpPr>
                              <wps:spPr bwMode="auto">
                                <a:xfrm flipV="1">
                                  <a:off x="1687" y="2458"/>
                                  <a:ext cx="7231" cy="2648"/>
                                </a:xfrm>
                                <a:prstGeom prst="triangle">
                                  <a:avLst>
                                    <a:gd name="adj" fmla="val 50000"/>
                                  </a:avLst>
                                </a:prstGeom>
                                <a:solidFill>
                                  <a:schemeClr val="tx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001A455F" id="Group 102" o:spid="_x0000_s1026" alt="Email icon" style="width:25.9pt;height:25.9pt;mso-position-horizontal-relative:char;mso-position-vertical-relative:line" coordsize="7345,734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">
                    <v:oval id="Oval 28" o:spid="_x0000_s1027" style="position:absolute;width:7345;height:7345;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" fillcolor="#ea4e4e [3204]" stroked="f" strokeweight="1pt">
                      <v:stroke joinstyle="miter"/>
                      <v:path arrowok="t"/>
                    </v:oval>
                    <v:group id="Group 29" o:spid="_x0000_s1028" style="position:absolute;left:1639;top:2458;width:4067;height:2429" coordorigin="1639,2458" coordsize="7278,434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">
                      <v:shape id="Freeform 30" o:spid="_x0000_s1029" style="position:absolute;left:1639;top:4715;width:7279;height:2090;flip:y;visibility:visible;mso-wrap-style:square;v-text-anchor:middle" coordsize="785097,20902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" path="m287158,209029l392549,138910r107960,70119l785097,,,,287158,209029xe" fillcolor="black [3213]" stroked="f" strokeweight="1pt">
                        <v:stroke joinstyle="miter"/>
                        <v:path arrowok="t" o:connecttype="custom" o:connectlocs="2468,2090;3374,1389;4302,2090;6748,0;0,0;2468,2090" o:connectangles="0,0,0,0,0,0"/>
                      </v:shape>
                      <v:shape id="Isosceles Triangle 90" o:spid="_x0000_s1030" style="position:absolute;left:5838;top:3384;width:3725;height:2434;rotation:-90;flip:y;visibility:visible;mso-wrap-style:square;v-text-anchor:middle" coordsize="372486,2433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" path="m,243343l179100,,372486,243343,,243343xe" fillcolor="black [3213]" stroked="f" strokeweight="1pt">
                        <v:stroke joinstyle="miter"/>
                        <v:path arrowok="t" o:connecttype="custom" o:connectlocs="0,2434;1791,0;3725,2434;0,2434" o:connectangles="0,0,0,0"/>
                      </v:shape>
                      <v:shape id="Isosceles Triangle 90" o:spid="_x0000_s1031" style="position:absolute;left:996;top:3412;width:3725;height:2434;rotation:-90;flip:x y;visibility:visible;mso-wrap-style:square;v-text-anchor:middle" coordsize="372486,2433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" path="m,243343l179100,,372486,243343,,243343xe" fillcolor="black [3213]" stroked="f" strokeweight="1pt">
                        <v:stroke joinstyle="miter"/>
                        <v:path arrowok="t" o:connecttype="custom" o:connectlocs="0,2434;1791,0;3725,2434;0,2434"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" fillcolor="black [3213]" stroked="f" strokeweight="1pt">
                        <v:path arrowok="t"/>
                      </v:shape>
                    </v:group>
                    <w10:anchorlock/>
                  </v:group>
                </w:pict>
              </mc:Fallback>
            </mc:AlternateContent>
          </w:r>
        </w:p>
      </w:tc>
      <w:tc>
        <w:tcPr>
          <w:tcW w:w="2621" w:type="dxa"/>
          <w:tcMar>
            <w:top w:w="648" w:type="dxa"/>
            <w:left w:w="115" w:type="dxa"/>
            <w:bottom w:w="0" w:type="dxa"/>
            <w:right w:w="115" w:type="dxa"/>
          </w:tcMar>
        </w:tcPr>
        <w:p w:rsidR="007408C7" w:rsidRDefault="0013386F" w:rsidP="00217980">
          <w:pPr>
            <w:pStyle w:val="Footer"/>
          </w:pPr>
          <w:r>
            <w:rPr>
              <w:noProof/>
            </w:rPr>
            <mc:AlternateContent>
              <mc:Choice Requires="wpg">
                <w:drawing>
                  <wp:inline distT="0" distB="0" distL="0" distR="0">
                    <wp:extent cx="328930" cy="328930"/>
                    <wp:effectExtent l="0" t="0" r="0" b="0"/>
                    <wp:docPr id="9" name="Group 4" descr="Twitter icon"/>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8930" cy="328930"/>
                              <a:chOff x="0" y="0"/>
                              <a:chExt cx="430" cy="430"/>
                            </a:xfrm>
                          </wpg:grpSpPr>
                          <wps:wsp>
                            <wps:cNvPr id="10" name="Circle around Twitter symbol"/>
                            <wps:cNvSpPr>
                              <a:spLocks/>
                            </wps:cNvSpPr>
                            <wps:spPr bwMode="auto">
                              <a:xfrm>
                                <a:off x="0" y="0"/>
                                <a:ext cx="430" cy="430"/>
                              </a:xfrm>
                              <a:custGeom>
                                <a:avLst/>
                                <a:gdLst>
                                  <a:gd name="T0" fmla="*/ 228 w 3441"/>
                                  <a:gd name="T1" fmla="*/ 0 h 3441"/>
                                  <a:gd name="T2" fmla="*/ 254 w 3441"/>
                                  <a:gd name="T3" fmla="*/ 4 h 3441"/>
                                  <a:gd name="T4" fmla="*/ 278 w 3441"/>
                                  <a:gd name="T5" fmla="*/ 9 h 3441"/>
                                  <a:gd name="T6" fmla="*/ 301 w 3441"/>
                                  <a:gd name="T7" fmla="*/ 18 h 3441"/>
                                  <a:gd name="T8" fmla="*/ 323 w 3441"/>
                                  <a:gd name="T9" fmla="*/ 29 h 3441"/>
                                  <a:gd name="T10" fmla="*/ 344 w 3441"/>
                                  <a:gd name="T11" fmla="*/ 43 h 3441"/>
                                  <a:gd name="T12" fmla="*/ 363 w 3441"/>
                                  <a:gd name="T13" fmla="*/ 59 h 3441"/>
                                  <a:gd name="T14" fmla="*/ 379 w 3441"/>
                                  <a:gd name="T15" fmla="*/ 77 h 3441"/>
                                  <a:gd name="T16" fmla="*/ 394 w 3441"/>
                                  <a:gd name="T17" fmla="*/ 96 h 3441"/>
                                  <a:gd name="T18" fmla="*/ 407 w 3441"/>
                                  <a:gd name="T19" fmla="*/ 117 h 3441"/>
                                  <a:gd name="T20" fmla="*/ 417 w 3441"/>
                                  <a:gd name="T21" fmla="*/ 140 h 3441"/>
                                  <a:gd name="T22" fmla="*/ 424 w 3441"/>
                                  <a:gd name="T23" fmla="*/ 164 h 3441"/>
                                  <a:gd name="T24" fmla="*/ 428 w 3441"/>
                                  <a:gd name="T25" fmla="*/ 189 h 3441"/>
                                  <a:gd name="T26" fmla="*/ 430 w 3441"/>
                                  <a:gd name="T27" fmla="*/ 215 h 3441"/>
                                  <a:gd name="T28" fmla="*/ 428 w 3441"/>
                                  <a:gd name="T29" fmla="*/ 241 h 3441"/>
                                  <a:gd name="T30" fmla="*/ 424 w 3441"/>
                                  <a:gd name="T31" fmla="*/ 266 h 3441"/>
                                  <a:gd name="T32" fmla="*/ 417 w 3441"/>
                                  <a:gd name="T33" fmla="*/ 290 h 3441"/>
                                  <a:gd name="T34" fmla="*/ 407 w 3441"/>
                                  <a:gd name="T35" fmla="*/ 313 h 3441"/>
                                  <a:gd name="T36" fmla="*/ 394 w 3441"/>
                                  <a:gd name="T37" fmla="*/ 334 h 3441"/>
                                  <a:gd name="T38" fmla="*/ 379 w 3441"/>
                                  <a:gd name="T39" fmla="*/ 354 h 3441"/>
                                  <a:gd name="T40" fmla="*/ 363 w 3441"/>
                                  <a:gd name="T41" fmla="*/ 371 h 3441"/>
                                  <a:gd name="T42" fmla="*/ 344 w 3441"/>
                                  <a:gd name="T43" fmla="*/ 387 h 3441"/>
                                  <a:gd name="T44" fmla="*/ 323 w 3441"/>
                                  <a:gd name="T45" fmla="*/ 401 h 3441"/>
                                  <a:gd name="T46" fmla="*/ 301 w 3441"/>
                                  <a:gd name="T47" fmla="*/ 412 h 3441"/>
                                  <a:gd name="T48" fmla="*/ 278 w 3441"/>
                                  <a:gd name="T49" fmla="*/ 421 h 3441"/>
                                  <a:gd name="T50" fmla="*/ 254 w 3441"/>
                                  <a:gd name="T51" fmla="*/ 427 h 3441"/>
                                  <a:gd name="T52" fmla="*/ 228 w 3441"/>
                                  <a:gd name="T53" fmla="*/ 430 h 3441"/>
                                  <a:gd name="T54" fmla="*/ 202 w 3441"/>
                                  <a:gd name="T55" fmla="*/ 430 h 3441"/>
                                  <a:gd name="T56" fmla="*/ 176 w 3441"/>
                                  <a:gd name="T57" fmla="*/ 427 h 3441"/>
                                  <a:gd name="T58" fmla="*/ 152 w 3441"/>
                                  <a:gd name="T59" fmla="*/ 421 h 3441"/>
                                  <a:gd name="T60" fmla="*/ 128 w 3441"/>
                                  <a:gd name="T61" fmla="*/ 412 h 3441"/>
                                  <a:gd name="T62" fmla="*/ 106 w 3441"/>
                                  <a:gd name="T63" fmla="*/ 401 h 3441"/>
                                  <a:gd name="T64" fmla="*/ 86 w 3441"/>
                                  <a:gd name="T65" fmla="*/ 387 h 3441"/>
                                  <a:gd name="T66" fmla="*/ 67 w 3441"/>
                                  <a:gd name="T67" fmla="*/ 371 h 3441"/>
                                  <a:gd name="T68" fmla="*/ 51 w 3441"/>
                                  <a:gd name="T69" fmla="*/ 354 h 3441"/>
                                  <a:gd name="T70" fmla="*/ 36 w 3441"/>
                                  <a:gd name="T71" fmla="*/ 334 h 3441"/>
                                  <a:gd name="T72" fmla="*/ 23 w 3441"/>
                                  <a:gd name="T73" fmla="*/ 313 h 3441"/>
                                  <a:gd name="T74" fmla="*/ 13 w 3441"/>
                                  <a:gd name="T75" fmla="*/ 290 h 3441"/>
                                  <a:gd name="T76" fmla="*/ 6 w 3441"/>
                                  <a:gd name="T77" fmla="*/ 266 h 3441"/>
                                  <a:gd name="T78" fmla="*/ 2 w 3441"/>
                                  <a:gd name="T79" fmla="*/ 241 h 3441"/>
                                  <a:gd name="T80" fmla="*/ 0 w 3441"/>
                                  <a:gd name="T81" fmla="*/ 215 h 3441"/>
                                  <a:gd name="T82" fmla="*/ 2 w 3441"/>
                                  <a:gd name="T83" fmla="*/ 189 h 3441"/>
                                  <a:gd name="T84" fmla="*/ 6 w 3441"/>
                                  <a:gd name="T85" fmla="*/ 164 h 3441"/>
                                  <a:gd name="T86" fmla="*/ 13 w 3441"/>
                                  <a:gd name="T87" fmla="*/ 140 h 3441"/>
                                  <a:gd name="T88" fmla="*/ 23 w 3441"/>
                                  <a:gd name="T89" fmla="*/ 117 h 3441"/>
                                  <a:gd name="T90" fmla="*/ 36 w 3441"/>
                                  <a:gd name="T91" fmla="*/ 96 h 3441"/>
                                  <a:gd name="T92" fmla="*/ 51 w 3441"/>
                                  <a:gd name="T93" fmla="*/ 77 h 3441"/>
                                  <a:gd name="T94" fmla="*/ 67 w 3441"/>
                                  <a:gd name="T95" fmla="*/ 59 h 3441"/>
                                  <a:gd name="T96" fmla="*/ 86 w 3441"/>
                                  <a:gd name="T97" fmla="*/ 43 h 3441"/>
                                  <a:gd name="T98" fmla="*/ 106 w 3441"/>
                                  <a:gd name="T99" fmla="*/ 29 h 3441"/>
                                  <a:gd name="T100" fmla="*/ 128 w 3441"/>
                                  <a:gd name="T101" fmla="*/ 18 h 3441"/>
                                  <a:gd name="T102" fmla="*/ 152 w 3441"/>
                                  <a:gd name="T103" fmla="*/ 9 h 3441"/>
                                  <a:gd name="T104" fmla="*/ 176 w 3441"/>
                                  <a:gd name="T105" fmla="*/ 4 h 3441"/>
                                  <a:gd name="T106" fmla="*/ 202 w 3441"/>
                                  <a:gd name="T107" fmla="*/ 0 h 3441"/>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lumMod val="100000"/>
                                  <a:lumOff val="0"/>
                                </a:schemeClr>
                              </a:solidFill>
                              <a:ln w="0">
                                <a:solidFill>
                                  <a:schemeClr val="accent1">
                                    <a:lumMod val="100000"/>
                                    <a:lumOff val="0"/>
                                  </a:schemeClr>
                                </a:solidFill>
                                <a:round/>
                                <a:headEnd/>
                                <a:tailEnd/>
                              </a:ln>
                            </wps:spPr>
                            <wps:bodyPr rot="0" vert="horz" wrap="square" lIns="91440" tIns="45720" rIns="91440" bIns="45720" anchor="t" anchorCtr="0" upright="1">
                              <a:noAutofit/>
                            </wps:bodyPr>
                          </wps:wsp>
                          <wps:wsp>
                            <wps:cNvPr id="11" name="Twitter symbol"/>
                            <wps:cNvSpPr>
                              <a:spLocks/>
                            </wps:cNvSpPr>
                            <wps:spPr bwMode="auto">
                              <a:xfrm>
                                <a:off x="104" y="119"/>
                                <a:ext cx="238" cy="211"/>
                              </a:xfrm>
                              <a:custGeom>
                                <a:avLst/>
                                <a:gdLst>
                                  <a:gd name="T0" fmla="*/ 176 w 1898"/>
                                  <a:gd name="T1" fmla="*/ 1 h 1692"/>
                                  <a:gd name="T2" fmla="*/ 192 w 1898"/>
                                  <a:gd name="T3" fmla="*/ 9 h 1692"/>
                                  <a:gd name="T4" fmla="*/ 209 w 1898"/>
                                  <a:gd name="T5" fmla="*/ 15 h 1692"/>
                                  <a:gd name="T6" fmla="*/ 231 w 1898"/>
                                  <a:gd name="T7" fmla="*/ 4 h 1692"/>
                                  <a:gd name="T8" fmla="*/ 223 w 1898"/>
                                  <a:gd name="T9" fmla="*/ 21 h 1692"/>
                                  <a:gd name="T10" fmla="*/ 210 w 1898"/>
                                  <a:gd name="T11" fmla="*/ 33 h 1692"/>
                                  <a:gd name="T12" fmla="*/ 231 w 1898"/>
                                  <a:gd name="T13" fmla="*/ 28 h 1692"/>
                                  <a:gd name="T14" fmla="*/ 229 w 1898"/>
                                  <a:gd name="T15" fmla="*/ 37 h 1692"/>
                                  <a:gd name="T16" fmla="*/ 214 w 1898"/>
                                  <a:gd name="T17" fmla="*/ 53 h 1692"/>
                                  <a:gd name="T18" fmla="*/ 213 w 1898"/>
                                  <a:gd name="T19" fmla="*/ 75 h 1692"/>
                                  <a:gd name="T20" fmla="*/ 209 w 1898"/>
                                  <a:gd name="T21" fmla="*/ 99 h 1692"/>
                                  <a:gd name="T22" fmla="*/ 201 w 1898"/>
                                  <a:gd name="T23" fmla="*/ 122 h 1692"/>
                                  <a:gd name="T24" fmla="*/ 190 w 1898"/>
                                  <a:gd name="T25" fmla="*/ 145 h 1692"/>
                                  <a:gd name="T26" fmla="*/ 175 w 1898"/>
                                  <a:gd name="T27" fmla="*/ 165 h 1692"/>
                                  <a:gd name="T28" fmla="*/ 157 w 1898"/>
                                  <a:gd name="T29" fmla="*/ 182 h 1692"/>
                                  <a:gd name="T30" fmla="*/ 136 w 1898"/>
                                  <a:gd name="T31" fmla="*/ 196 h 1692"/>
                                  <a:gd name="T32" fmla="*/ 112 w 1898"/>
                                  <a:gd name="T33" fmla="*/ 206 h 1692"/>
                                  <a:gd name="T34" fmla="*/ 85 w 1898"/>
                                  <a:gd name="T35" fmla="*/ 211 h 1692"/>
                                  <a:gd name="T36" fmla="*/ 55 w 1898"/>
                                  <a:gd name="T37" fmla="*/ 209 h 1692"/>
                                  <a:gd name="T38" fmla="*/ 26 w 1898"/>
                                  <a:gd name="T39" fmla="*/ 201 h 1692"/>
                                  <a:gd name="T40" fmla="*/ 0 w 1898"/>
                                  <a:gd name="T41" fmla="*/ 187 h 1692"/>
                                  <a:gd name="T42" fmla="*/ 20 w 1898"/>
                                  <a:gd name="T43" fmla="*/ 187 h 1692"/>
                                  <a:gd name="T44" fmla="*/ 44 w 1898"/>
                                  <a:gd name="T45" fmla="*/ 182 h 1692"/>
                                  <a:gd name="T46" fmla="*/ 66 w 1898"/>
                                  <a:gd name="T47" fmla="*/ 170 h 1692"/>
                                  <a:gd name="T48" fmla="*/ 61 w 1898"/>
                                  <a:gd name="T49" fmla="*/ 163 h 1692"/>
                                  <a:gd name="T50" fmla="*/ 46 w 1898"/>
                                  <a:gd name="T51" fmla="*/ 156 h 1692"/>
                                  <a:gd name="T52" fmla="*/ 34 w 1898"/>
                                  <a:gd name="T53" fmla="*/ 144 h 1692"/>
                                  <a:gd name="T54" fmla="*/ 27 w 1898"/>
                                  <a:gd name="T55" fmla="*/ 128 h 1692"/>
                                  <a:gd name="T56" fmla="*/ 40 w 1898"/>
                                  <a:gd name="T57" fmla="*/ 129 h 1692"/>
                                  <a:gd name="T58" fmla="*/ 43 w 1898"/>
                                  <a:gd name="T59" fmla="*/ 126 h 1692"/>
                                  <a:gd name="T60" fmla="*/ 29 w 1898"/>
                                  <a:gd name="T61" fmla="*/ 117 h 1692"/>
                                  <a:gd name="T62" fmla="*/ 17 w 1898"/>
                                  <a:gd name="T63" fmla="*/ 104 h 1692"/>
                                  <a:gd name="T64" fmla="*/ 11 w 1898"/>
                                  <a:gd name="T65" fmla="*/ 87 h 1692"/>
                                  <a:gd name="T66" fmla="*/ 10 w 1898"/>
                                  <a:gd name="T67" fmla="*/ 74 h 1692"/>
                                  <a:gd name="T68" fmla="*/ 26 w 1898"/>
                                  <a:gd name="T69" fmla="*/ 80 h 1692"/>
                                  <a:gd name="T70" fmla="*/ 24 w 1898"/>
                                  <a:gd name="T71" fmla="*/ 74 h 1692"/>
                                  <a:gd name="T72" fmla="*/ 15 w 1898"/>
                                  <a:gd name="T73" fmla="*/ 59 h 1692"/>
                                  <a:gd name="T74" fmla="*/ 10 w 1898"/>
                                  <a:gd name="T75" fmla="*/ 43 h 1692"/>
                                  <a:gd name="T76" fmla="*/ 11 w 1898"/>
                                  <a:gd name="T77" fmla="*/ 25 h 1692"/>
                                  <a:gd name="T78" fmla="*/ 17 w 1898"/>
                                  <a:gd name="T79" fmla="*/ 10 h 1692"/>
                                  <a:gd name="T80" fmla="*/ 37 w 1898"/>
                                  <a:gd name="T81" fmla="*/ 32 h 1692"/>
                                  <a:gd name="T82" fmla="*/ 61 w 1898"/>
                                  <a:gd name="T83" fmla="*/ 49 h 1692"/>
                                  <a:gd name="T84" fmla="*/ 88 w 1898"/>
                                  <a:gd name="T85" fmla="*/ 60 h 1692"/>
                                  <a:gd name="T86" fmla="*/ 117 w 1898"/>
                                  <a:gd name="T87" fmla="*/ 65 h 1692"/>
                                  <a:gd name="T88" fmla="*/ 116 w 1898"/>
                                  <a:gd name="T89" fmla="*/ 47 h 1692"/>
                                  <a:gd name="T90" fmla="*/ 122 w 1898"/>
                                  <a:gd name="T91" fmla="*/ 28 h 1692"/>
                                  <a:gd name="T92" fmla="*/ 132 w 1898"/>
                                  <a:gd name="T93" fmla="*/ 13 h 1692"/>
                                  <a:gd name="T94" fmla="*/ 147 w 1898"/>
                                  <a:gd name="T95" fmla="*/ 4 h 1692"/>
                                  <a:gd name="T96" fmla="*/ 165 w 1898"/>
                                  <a:gd name="T97" fmla="*/ 0 h 1692"/>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g:wgp>
                      </a:graphicData>
                    </a:graphic>
                  </wp:inline>
                </w:drawing>
              </mc:Choice>
              <mc:Fallback>
                <w:pict>
                  <v:group w14:anchorId="7EDB36D3" id="Group 4" o:spid="_x0000_s1026" alt="Twitter icon" style="width:25.9pt;height:25.9pt;mso-position-horizontal-relative:char;mso-position-vertical-relative:line" coordsize="430,43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">
                    <v:shape id="Circle around Twitter symbol" o:spid="_x0000_s1027" style="position:absolute;width:430;height:430;visibility:visible;mso-wrap-style:square;v-text-anchor:top" coordsize="3441,344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&#13;&#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8,0;32,0;35,1;38,2;40,4;43,5;45,7;47,10;49,12;51,15;52,17;53,20;53,24;54,27;53,30;53,33;52,36;51,39;49,42;47,44;45,46;43,48;40,50;38,51;35,53;32,53;28,54;25,54;22,53;19,53;16,51;13,50;11,48;8,46;6,44;4,42;3,39;2,36;1,33;0,30;0,27;0,24;1,20;2,17;3,15;4,12;6,10;8,7;11,5;13,4;16,2;19,1;22,0;25,0" o:connectangles="0,0,0,0,0,0,0,0,0,0,0,0,0,0,0,0,0,0,0,0,0,0,0,0,0,0,0,0,0,0,0,0,0,0,0,0,0,0,0,0,0,0,0,0,0,0,0,0,0,0,0,0,0,0"/>
                    </v:shape>
                    <v:shape id="Twitter symbol" o:spid="_x0000_s1028" style="position:absolute;left:104;top:119;width:238;height:211;visibility:visible;mso-wrap-style:square;v-text-anchor:top" coordsize="1898,16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&#13;&#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22,0;24,1;26,2;29,0;28,3;26,4;29,3;29,5;27,7;27,9;26,12;25,15;24,18;22,21;20,23;17,24;14,26;11,26;7,26;3,25;0,23;3,23;6,23;8,21;8,20;6,19;4,18;3,16;5,16;5,16;4,15;2,13;1,11;1,9;3,10;3,9;2,7;1,5;1,3;2,1;5,4;8,6;11,7;15,8;15,6;15,3;17,2;18,0;21,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7408C7" w:rsidRDefault="0013386F" w:rsidP="00217980">
          <w:pPr>
            <w:pStyle w:val="Footer"/>
          </w:pPr>
          <w:r>
            <w:rPr>
              <w:noProof/>
            </w:rPr>
            <mc:AlternateContent>
              <mc:Choice Requires="wpg">
                <w:drawing>
                  <wp:inline distT="0" distB="0" distL="0" distR="0">
                    <wp:extent cx="328930" cy="328930"/>
                    <wp:effectExtent l="0" t="0" r="0" b="0"/>
                    <wp:docPr id="6" name="Group 16" descr="LinkedIn icon"/>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8930" cy="328930"/>
                              <a:chOff x="0" y="0"/>
                              <a:chExt cx="431" cy="431"/>
                            </a:xfrm>
                          </wpg:grpSpPr>
                          <wps:wsp>
                            <wps:cNvPr id="7" name="Circle around LinkedIn symbol"/>
                            <wps:cNvSpPr>
                              <a:spLocks/>
                            </wps:cNvSpPr>
                            <wps:spPr bwMode="auto">
                              <a:xfrm>
                                <a:off x="0" y="0"/>
                                <a:ext cx="431" cy="431"/>
                              </a:xfrm>
                              <a:custGeom>
                                <a:avLst/>
                                <a:gdLst>
                                  <a:gd name="T0" fmla="*/ 215 w 3451"/>
                                  <a:gd name="T1" fmla="*/ 0 h 3451"/>
                                  <a:gd name="T2" fmla="*/ 241 w 3451"/>
                                  <a:gd name="T3" fmla="*/ 2 h 3451"/>
                                  <a:gd name="T4" fmla="*/ 267 w 3451"/>
                                  <a:gd name="T5" fmla="*/ 6 h 3451"/>
                                  <a:gd name="T6" fmla="*/ 291 w 3451"/>
                                  <a:gd name="T7" fmla="*/ 14 h 3451"/>
                                  <a:gd name="T8" fmla="*/ 313 w 3451"/>
                                  <a:gd name="T9" fmla="*/ 24 h 3451"/>
                                  <a:gd name="T10" fmla="*/ 335 w 3451"/>
                                  <a:gd name="T11" fmla="*/ 36 h 3451"/>
                                  <a:gd name="T12" fmla="*/ 354 w 3451"/>
                                  <a:gd name="T13" fmla="*/ 51 h 3451"/>
                                  <a:gd name="T14" fmla="*/ 372 w 3451"/>
                                  <a:gd name="T15" fmla="*/ 68 h 3451"/>
                                  <a:gd name="T16" fmla="*/ 388 w 3451"/>
                                  <a:gd name="T17" fmla="*/ 86 h 3451"/>
                                  <a:gd name="T18" fmla="*/ 402 w 3451"/>
                                  <a:gd name="T19" fmla="*/ 107 h 3451"/>
                                  <a:gd name="T20" fmla="*/ 413 w 3451"/>
                                  <a:gd name="T21" fmla="*/ 129 h 3451"/>
                                  <a:gd name="T22" fmla="*/ 421 w 3451"/>
                                  <a:gd name="T23" fmla="*/ 152 h 3451"/>
                                  <a:gd name="T24" fmla="*/ 427 w 3451"/>
                                  <a:gd name="T25" fmla="*/ 177 h 3451"/>
                                  <a:gd name="T26" fmla="*/ 431 w 3451"/>
                                  <a:gd name="T27" fmla="*/ 202 h 3451"/>
                                  <a:gd name="T28" fmla="*/ 431 w 3451"/>
                                  <a:gd name="T29" fmla="*/ 229 h 3451"/>
                                  <a:gd name="T30" fmla="*/ 427 w 3451"/>
                                  <a:gd name="T31" fmla="*/ 254 h 3451"/>
                                  <a:gd name="T32" fmla="*/ 421 w 3451"/>
                                  <a:gd name="T33" fmla="*/ 279 h 3451"/>
                                  <a:gd name="T34" fmla="*/ 413 w 3451"/>
                                  <a:gd name="T35" fmla="*/ 302 h 3451"/>
                                  <a:gd name="T36" fmla="*/ 402 w 3451"/>
                                  <a:gd name="T37" fmla="*/ 324 h 3451"/>
                                  <a:gd name="T38" fmla="*/ 388 w 3451"/>
                                  <a:gd name="T39" fmla="*/ 345 h 3451"/>
                                  <a:gd name="T40" fmla="*/ 372 w 3451"/>
                                  <a:gd name="T41" fmla="*/ 364 h 3451"/>
                                  <a:gd name="T42" fmla="*/ 354 w 3451"/>
                                  <a:gd name="T43" fmla="*/ 380 h 3451"/>
                                  <a:gd name="T44" fmla="*/ 335 w 3451"/>
                                  <a:gd name="T45" fmla="*/ 395 h 3451"/>
                                  <a:gd name="T46" fmla="*/ 313 w 3451"/>
                                  <a:gd name="T47" fmla="*/ 407 h 3451"/>
                                  <a:gd name="T48" fmla="*/ 291 w 3451"/>
                                  <a:gd name="T49" fmla="*/ 418 h 3451"/>
                                  <a:gd name="T50" fmla="*/ 267 w 3451"/>
                                  <a:gd name="T51" fmla="*/ 425 h 3451"/>
                                  <a:gd name="T52" fmla="*/ 241 w 3451"/>
                                  <a:gd name="T53" fmla="*/ 429 h 3451"/>
                                  <a:gd name="T54" fmla="*/ 215 w 3451"/>
                                  <a:gd name="T55" fmla="*/ 431 h 3451"/>
                                  <a:gd name="T56" fmla="*/ 189 w 3451"/>
                                  <a:gd name="T57" fmla="*/ 429 h 3451"/>
                                  <a:gd name="T58" fmla="*/ 164 w 3451"/>
                                  <a:gd name="T59" fmla="*/ 425 h 3451"/>
                                  <a:gd name="T60" fmla="*/ 140 w 3451"/>
                                  <a:gd name="T61" fmla="*/ 418 h 3451"/>
                                  <a:gd name="T62" fmla="*/ 118 w 3451"/>
                                  <a:gd name="T63" fmla="*/ 407 h 3451"/>
                                  <a:gd name="T64" fmla="*/ 96 w 3451"/>
                                  <a:gd name="T65" fmla="*/ 395 h 3451"/>
                                  <a:gd name="T66" fmla="*/ 77 w 3451"/>
                                  <a:gd name="T67" fmla="*/ 380 h 3451"/>
                                  <a:gd name="T68" fmla="*/ 59 w 3451"/>
                                  <a:gd name="T69" fmla="*/ 364 h 3451"/>
                                  <a:gd name="T70" fmla="*/ 43 w 3451"/>
                                  <a:gd name="T71" fmla="*/ 345 h 3451"/>
                                  <a:gd name="T72" fmla="*/ 29 w 3451"/>
                                  <a:gd name="T73" fmla="*/ 324 h 3451"/>
                                  <a:gd name="T74" fmla="*/ 18 w 3451"/>
                                  <a:gd name="T75" fmla="*/ 302 h 3451"/>
                                  <a:gd name="T76" fmla="*/ 9 w 3451"/>
                                  <a:gd name="T77" fmla="*/ 279 h 3451"/>
                                  <a:gd name="T78" fmla="*/ 3 w 3451"/>
                                  <a:gd name="T79" fmla="*/ 254 h 3451"/>
                                  <a:gd name="T80" fmla="*/ 0 w 3451"/>
                                  <a:gd name="T81" fmla="*/ 229 h 3451"/>
                                  <a:gd name="T82" fmla="*/ 0 w 3451"/>
                                  <a:gd name="T83" fmla="*/ 202 h 3451"/>
                                  <a:gd name="T84" fmla="*/ 3 w 3451"/>
                                  <a:gd name="T85" fmla="*/ 177 h 3451"/>
                                  <a:gd name="T86" fmla="*/ 9 w 3451"/>
                                  <a:gd name="T87" fmla="*/ 152 h 3451"/>
                                  <a:gd name="T88" fmla="*/ 18 w 3451"/>
                                  <a:gd name="T89" fmla="*/ 129 h 3451"/>
                                  <a:gd name="T90" fmla="*/ 29 w 3451"/>
                                  <a:gd name="T91" fmla="*/ 107 h 3451"/>
                                  <a:gd name="T92" fmla="*/ 43 w 3451"/>
                                  <a:gd name="T93" fmla="*/ 86 h 3451"/>
                                  <a:gd name="T94" fmla="*/ 59 w 3451"/>
                                  <a:gd name="T95" fmla="*/ 68 h 3451"/>
                                  <a:gd name="T96" fmla="*/ 77 w 3451"/>
                                  <a:gd name="T97" fmla="*/ 51 h 3451"/>
                                  <a:gd name="T98" fmla="*/ 96 w 3451"/>
                                  <a:gd name="T99" fmla="*/ 36 h 3451"/>
                                  <a:gd name="T100" fmla="*/ 118 w 3451"/>
                                  <a:gd name="T101" fmla="*/ 24 h 3451"/>
                                  <a:gd name="T102" fmla="*/ 140 w 3451"/>
                                  <a:gd name="T103" fmla="*/ 14 h 3451"/>
                                  <a:gd name="T104" fmla="*/ 164 w 3451"/>
                                  <a:gd name="T105" fmla="*/ 6 h 3451"/>
                                  <a:gd name="T106" fmla="*/ 189 w 3451"/>
                                  <a:gd name="T107" fmla="*/ 2 h 3451"/>
                                  <a:gd name="T108" fmla="*/ 215 w 3451"/>
                                  <a:gd name="T109" fmla="*/ 0 h 3451"/>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lumMod val="100000"/>
                                  <a:lumOff val="0"/>
                                </a:schemeClr>
                              </a:solidFill>
                              <a:ln w="0">
                                <a:solidFill>
                                  <a:schemeClr val="accent1">
                                    <a:lumMod val="100000"/>
                                    <a:lumOff val="0"/>
                                  </a:schemeClr>
                                </a:solidFill>
                                <a:round/>
                                <a:headEnd/>
                                <a:tailEnd/>
                              </a:ln>
                            </wps:spPr>
                            <wps:bodyPr rot="0" vert="horz" wrap="square" lIns="91440" tIns="45720" rIns="91440" bIns="45720" anchor="t" anchorCtr="0" upright="1">
                              <a:noAutofit/>
                            </wps:bodyPr>
                          </wps:wsp>
                          <wps:wsp>
                            <wps:cNvPr id="8" name="LinkedIn symbol"/>
                            <wps:cNvSpPr>
                              <a:spLocks/>
                            </wps:cNvSpPr>
                            <wps:spPr bwMode="auto">
                              <a:xfrm>
                                <a:off x="113" y="102"/>
                                <a:ext cx="203" cy="202"/>
                              </a:xfrm>
                              <a:custGeom>
                                <a:avLst/>
                                <a:gdLst>
                                  <a:gd name="T0" fmla="*/ 45 w 1619"/>
                                  <a:gd name="T1" fmla="*/ 67 h 1615"/>
                                  <a:gd name="T2" fmla="*/ 3 w 1619"/>
                                  <a:gd name="T3" fmla="*/ 202 h 1615"/>
                                  <a:gd name="T4" fmla="*/ 153 w 1619"/>
                                  <a:gd name="T5" fmla="*/ 64 h 1615"/>
                                  <a:gd name="T6" fmla="*/ 165 w 1619"/>
                                  <a:gd name="T7" fmla="*/ 65 h 1615"/>
                                  <a:gd name="T8" fmla="*/ 175 w 1619"/>
                                  <a:gd name="T9" fmla="*/ 67 h 1615"/>
                                  <a:gd name="T10" fmla="*/ 183 w 1619"/>
                                  <a:gd name="T11" fmla="*/ 71 h 1615"/>
                                  <a:gd name="T12" fmla="*/ 190 w 1619"/>
                                  <a:gd name="T13" fmla="*/ 77 h 1615"/>
                                  <a:gd name="T14" fmla="*/ 195 w 1619"/>
                                  <a:gd name="T15" fmla="*/ 84 h 1615"/>
                                  <a:gd name="T16" fmla="*/ 198 w 1619"/>
                                  <a:gd name="T17" fmla="*/ 92 h 1615"/>
                                  <a:gd name="T18" fmla="*/ 201 w 1619"/>
                                  <a:gd name="T19" fmla="*/ 101 h 1615"/>
                                  <a:gd name="T20" fmla="*/ 202 w 1619"/>
                                  <a:gd name="T21" fmla="*/ 112 h 1615"/>
                                  <a:gd name="T22" fmla="*/ 203 w 1619"/>
                                  <a:gd name="T23" fmla="*/ 122 h 1615"/>
                                  <a:gd name="T24" fmla="*/ 203 w 1619"/>
                                  <a:gd name="T25" fmla="*/ 202 h 1615"/>
                                  <a:gd name="T26" fmla="*/ 161 w 1619"/>
                                  <a:gd name="T27" fmla="*/ 136 h 1615"/>
                                  <a:gd name="T28" fmla="*/ 161 w 1619"/>
                                  <a:gd name="T29" fmla="*/ 130 h 1615"/>
                                  <a:gd name="T30" fmla="*/ 161 w 1619"/>
                                  <a:gd name="T31" fmla="*/ 124 h 1615"/>
                                  <a:gd name="T32" fmla="*/ 160 w 1619"/>
                                  <a:gd name="T33" fmla="*/ 118 h 1615"/>
                                  <a:gd name="T34" fmla="*/ 158 w 1619"/>
                                  <a:gd name="T35" fmla="*/ 113 h 1615"/>
                                  <a:gd name="T36" fmla="*/ 155 w 1619"/>
                                  <a:gd name="T37" fmla="*/ 108 h 1615"/>
                                  <a:gd name="T38" fmla="*/ 151 w 1619"/>
                                  <a:gd name="T39" fmla="*/ 104 h 1615"/>
                                  <a:gd name="T40" fmla="*/ 146 w 1619"/>
                                  <a:gd name="T41" fmla="*/ 102 h 1615"/>
                                  <a:gd name="T42" fmla="*/ 139 w 1619"/>
                                  <a:gd name="T43" fmla="*/ 101 h 1615"/>
                                  <a:gd name="T44" fmla="*/ 131 w 1619"/>
                                  <a:gd name="T45" fmla="*/ 102 h 1615"/>
                                  <a:gd name="T46" fmla="*/ 125 w 1619"/>
                                  <a:gd name="T47" fmla="*/ 104 h 1615"/>
                                  <a:gd name="T48" fmla="*/ 121 w 1619"/>
                                  <a:gd name="T49" fmla="*/ 108 h 1615"/>
                                  <a:gd name="T50" fmla="*/ 117 w 1619"/>
                                  <a:gd name="T51" fmla="*/ 113 h 1615"/>
                                  <a:gd name="T52" fmla="*/ 115 w 1619"/>
                                  <a:gd name="T53" fmla="*/ 118 h 1615"/>
                                  <a:gd name="T54" fmla="*/ 114 w 1619"/>
                                  <a:gd name="T55" fmla="*/ 125 h 1615"/>
                                  <a:gd name="T56" fmla="*/ 114 w 1619"/>
                                  <a:gd name="T57" fmla="*/ 132 h 1615"/>
                                  <a:gd name="T58" fmla="*/ 114 w 1619"/>
                                  <a:gd name="T59" fmla="*/ 202 h 1615"/>
                                  <a:gd name="T60" fmla="*/ 72 w 1619"/>
                                  <a:gd name="T61" fmla="*/ 67 h 1615"/>
                                  <a:gd name="T62" fmla="*/ 112 w 1619"/>
                                  <a:gd name="T63" fmla="*/ 86 h 1615"/>
                                  <a:gd name="T64" fmla="*/ 114 w 1619"/>
                                  <a:gd name="T65" fmla="*/ 83 h 1615"/>
                                  <a:gd name="T66" fmla="*/ 119 w 1619"/>
                                  <a:gd name="T67" fmla="*/ 77 h 1615"/>
                                  <a:gd name="T68" fmla="*/ 125 w 1619"/>
                                  <a:gd name="T69" fmla="*/ 72 h 1615"/>
                                  <a:gd name="T70" fmla="*/ 133 w 1619"/>
                                  <a:gd name="T71" fmla="*/ 68 h 1615"/>
                                  <a:gd name="T72" fmla="*/ 142 w 1619"/>
                                  <a:gd name="T73" fmla="*/ 65 h 1615"/>
                                  <a:gd name="T74" fmla="*/ 153 w 1619"/>
                                  <a:gd name="T75" fmla="*/ 64 h 1615"/>
                                  <a:gd name="T76" fmla="*/ 29 w 1619"/>
                                  <a:gd name="T77" fmla="*/ 0 h 1615"/>
                                  <a:gd name="T78" fmla="*/ 37 w 1619"/>
                                  <a:gd name="T79" fmla="*/ 3 h 1615"/>
                                  <a:gd name="T80" fmla="*/ 43 w 1619"/>
                                  <a:gd name="T81" fmla="*/ 9 h 1615"/>
                                  <a:gd name="T82" fmla="*/ 47 w 1619"/>
                                  <a:gd name="T83" fmla="*/ 16 h 1615"/>
                                  <a:gd name="T84" fmla="*/ 49 w 1619"/>
                                  <a:gd name="T85" fmla="*/ 24 h 1615"/>
                                  <a:gd name="T86" fmla="*/ 47 w 1619"/>
                                  <a:gd name="T87" fmla="*/ 33 h 1615"/>
                                  <a:gd name="T88" fmla="*/ 43 w 1619"/>
                                  <a:gd name="T89" fmla="*/ 40 h 1615"/>
                                  <a:gd name="T90" fmla="*/ 37 w 1619"/>
                                  <a:gd name="T91" fmla="*/ 45 h 1615"/>
                                  <a:gd name="T92" fmla="*/ 29 w 1619"/>
                                  <a:gd name="T93" fmla="*/ 48 h 1615"/>
                                  <a:gd name="T94" fmla="*/ 20 w 1619"/>
                                  <a:gd name="T95" fmla="*/ 48 h 1615"/>
                                  <a:gd name="T96" fmla="*/ 12 w 1619"/>
                                  <a:gd name="T97" fmla="*/ 45 h 1615"/>
                                  <a:gd name="T98" fmla="*/ 6 w 1619"/>
                                  <a:gd name="T99" fmla="*/ 40 h 1615"/>
                                  <a:gd name="T100" fmla="*/ 2 w 1619"/>
                                  <a:gd name="T101" fmla="*/ 33 h 1615"/>
                                  <a:gd name="T102" fmla="*/ 0 w 1619"/>
                                  <a:gd name="T103" fmla="*/ 24 h 1615"/>
                                  <a:gd name="T104" fmla="*/ 2 w 1619"/>
                                  <a:gd name="T105" fmla="*/ 16 h 1615"/>
                                  <a:gd name="T106" fmla="*/ 6 w 1619"/>
                                  <a:gd name="T107" fmla="*/ 9 h 1615"/>
                                  <a:gd name="T108" fmla="*/ 12 w 1619"/>
                                  <a:gd name="T109" fmla="*/ 3 h 1615"/>
                                  <a:gd name="T110" fmla="*/ 20 w 1619"/>
                                  <a:gd name="T111" fmla="*/ 0 h 1615"/>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g:wgp>
                      </a:graphicData>
                    </a:graphic>
                  </wp:inline>
                </w:drawing>
              </mc:Choice>
              <mc:Fallback>
                <w:pict>
                  <v:group w14:anchorId="1BA9A318" id="Group 16" o:spid="_x0000_s1026" alt="LinkedIn icon" style="width:25.9pt;height:25.9pt;mso-position-horizontal-relative:char;mso-position-vertical-relative:line" coordsize="431,43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">
                    <v:shape id="Circle around LinkedIn symbol" o:spid="_x0000_s1027" style="position:absolute;width:431;height:431;visibility:visible;mso-wrap-style:square;v-text-anchor:top" coordsize="3451,345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&#13;&#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7,0;30,0;33,1;36,2;39,3;42,4;44,6;46,8;48,11;50,13;52,16;53,19;53,22;54,25;54,29;53,32;53,35;52,38;50,40;48,43;46,45;44,47;42,49;39,51;36,52;33,53;30,54;27,54;24,54;20,53;17,52;15,51;12,49;10,47;7,45;5,43;4,40;2,38;1,35;0,32;0,29;0,25;0,22;1,19;2,16;4,13;5,11;7,8;10,6;12,4;15,3;17,2;20,1;24,0;27,0" o:connectangles="0,0,0,0,0,0,0,0,0,0,0,0,0,0,0,0,0,0,0,0,0,0,0,0,0,0,0,0,0,0,0,0,0,0,0,0,0,0,0,0,0,0,0,0,0,0,0,0,0,0,0,0,0,0,0"/>
                    </v:shape>
                    <v:shape id="LinkedIn symbol" o:spid="_x0000_s1028" style="position:absolute;left:113;top:102;width:203;height:202;visibility:visible;mso-wrap-style:square;v-text-anchor:top" coordsize="1619,161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&#13;&#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6,8;0,25;19,8;21,8;22,8;23,9;24,10;24,11;25,12;25,13;25,14;25,15;25,25;20,17;20,16;20,16;20,15;20,14;19,14;19,13;18,13;17,13;16,13;16,13;15,14;15,14;14,15;14,16;14,17;14,25;9,8;14,11;14,10;15,10;16,9;17,9;18,8;19,8;4,0;5,0;5,1;6,2;6,3;6,4;5,5;5,6;4,6;3,6;2,6;1,5;0,4;0,3;0,2;1,1;2,0;3,0" o:connectangles="0,0,0,0,0,0,0,0,0,0,0,0,0,0,0,0,0,0,0,0,0,0,0,0,0,0,0,0,0,0,0,0,0,0,0,0,0,0,0,0,0,0,0,0,0,0,0,0,0,0,0,0,0,0,0,0"/>
                    </v:shape>
                    <w10:anchorlock/>
                  </v:group>
                </w:pict>
              </mc:Fallback>
            </mc:AlternateContent>
          </w:r>
        </w:p>
      </w:tc>
      <w:tc>
        <w:tcPr>
          <w:tcW w:w="2621" w:type="dxa"/>
          <w:tcMar>
            <w:top w:w="648" w:type="dxa"/>
            <w:left w:w="115" w:type="dxa"/>
            <w:bottom w:w="0" w:type="dxa"/>
            <w:right w:w="115" w:type="dxa"/>
          </w:tcMar>
        </w:tcPr>
        <w:p w:rsidR="007408C7" w:rsidRDefault="0013386F" w:rsidP="00217980">
          <w:pPr>
            <w:pStyle w:val="Footer"/>
          </w:pPr>
          <w:r>
            <w:rPr>
              <w:noProof/>
            </w:rPr>
            <mc:AlternateContent>
              <mc:Choice Requires="wpg">
                <w:drawing>
                  <wp:inline distT="0" distB="0" distL="0" distR="0">
                    <wp:extent cx="328930" cy="328930"/>
                    <wp:effectExtent l="0" t="0" r="0" b="0"/>
                    <wp:docPr id="3" name="Group 10" descr="Telephone icon"/>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8930" cy="328930"/>
                              <a:chOff x="0" y="0"/>
                              <a:chExt cx="431" cy="431"/>
                            </a:xfrm>
                          </wpg:grpSpPr>
                          <wps:wsp>
                            <wps:cNvPr id="4" name="Circle around telephone symbol"/>
                            <wps:cNvSpPr>
                              <a:spLocks/>
                            </wps:cNvSpPr>
                            <wps:spPr bwMode="auto">
                              <a:xfrm>
                                <a:off x="0" y="0"/>
                                <a:ext cx="431" cy="431"/>
                              </a:xfrm>
                              <a:custGeom>
                                <a:avLst/>
                                <a:gdLst>
                                  <a:gd name="T0" fmla="*/ 229 w 3451"/>
                                  <a:gd name="T1" fmla="*/ 0 h 3450"/>
                                  <a:gd name="T2" fmla="*/ 254 w 3451"/>
                                  <a:gd name="T3" fmla="*/ 3 h 3450"/>
                                  <a:gd name="T4" fmla="*/ 279 w 3451"/>
                                  <a:gd name="T5" fmla="*/ 9 h 3450"/>
                                  <a:gd name="T6" fmla="*/ 302 w 3451"/>
                                  <a:gd name="T7" fmla="*/ 18 h 3450"/>
                                  <a:gd name="T8" fmla="*/ 324 w 3451"/>
                                  <a:gd name="T9" fmla="*/ 29 h 3450"/>
                                  <a:gd name="T10" fmla="*/ 345 w 3451"/>
                                  <a:gd name="T11" fmla="*/ 43 h 3450"/>
                                  <a:gd name="T12" fmla="*/ 363 w 3451"/>
                                  <a:gd name="T13" fmla="*/ 59 h 3450"/>
                                  <a:gd name="T14" fmla="*/ 380 w 3451"/>
                                  <a:gd name="T15" fmla="*/ 77 h 3450"/>
                                  <a:gd name="T16" fmla="*/ 395 w 3451"/>
                                  <a:gd name="T17" fmla="*/ 96 h 3450"/>
                                  <a:gd name="T18" fmla="*/ 407 w 3451"/>
                                  <a:gd name="T19" fmla="*/ 118 h 3450"/>
                                  <a:gd name="T20" fmla="*/ 417 w 3451"/>
                                  <a:gd name="T21" fmla="*/ 140 h 3450"/>
                                  <a:gd name="T22" fmla="*/ 425 w 3451"/>
                                  <a:gd name="T23" fmla="*/ 164 h 3450"/>
                                  <a:gd name="T24" fmla="*/ 429 w 3451"/>
                                  <a:gd name="T25" fmla="*/ 190 h 3450"/>
                                  <a:gd name="T26" fmla="*/ 431 w 3451"/>
                                  <a:gd name="T27" fmla="*/ 216 h 3450"/>
                                  <a:gd name="T28" fmla="*/ 429 w 3451"/>
                                  <a:gd name="T29" fmla="*/ 242 h 3450"/>
                                  <a:gd name="T30" fmla="*/ 425 w 3451"/>
                                  <a:gd name="T31" fmla="*/ 267 h 3450"/>
                                  <a:gd name="T32" fmla="*/ 417 w 3451"/>
                                  <a:gd name="T33" fmla="*/ 291 h 3450"/>
                                  <a:gd name="T34" fmla="*/ 407 w 3451"/>
                                  <a:gd name="T35" fmla="*/ 313 h 3450"/>
                                  <a:gd name="T36" fmla="*/ 395 w 3451"/>
                                  <a:gd name="T37" fmla="*/ 335 h 3450"/>
                                  <a:gd name="T38" fmla="*/ 380 w 3451"/>
                                  <a:gd name="T39" fmla="*/ 354 h 3450"/>
                                  <a:gd name="T40" fmla="*/ 363 w 3451"/>
                                  <a:gd name="T41" fmla="*/ 372 h 3450"/>
                                  <a:gd name="T42" fmla="*/ 345 w 3451"/>
                                  <a:gd name="T43" fmla="*/ 388 h 3450"/>
                                  <a:gd name="T44" fmla="*/ 324 w 3451"/>
                                  <a:gd name="T45" fmla="*/ 402 h 3450"/>
                                  <a:gd name="T46" fmla="*/ 302 w 3451"/>
                                  <a:gd name="T47" fmla="*/ 413 h 3450"/>
                                  <a:gd name="T48" fmla="*/ 279 w 3451"/>
                                  <a:gd name="T49" fmla="*/ 422 h 3450"/>
                                  <a:gd name="T50" fmla="*/ 254 w 3451"/>
                                  <a:gd name="T51" fmla="*/ 428 h 3450"/>
                                  <a:gd name="T52" fmla="*/ 229 w 3451"/>
                                  <a:gd name="T53" fmla="*/ 431 h 3450"/>
                                  <a:gd name="T54" fmla="*/ 202 w 3451"/>
                                  <a:gd name="T55" fmla="*/ 431 h 3450"/>
                                  <a:gd name="T56" fmla="*/ 177 w 3451"/>
                                  <a:gd name="T57" fmla="*/ 428 h 3450"/>
                                  <a:gd name="T58" fmla="*/ 152 w 3451"/>
                                  <a:gd name="T59" fmla="*/ 422 h 3450"/>
                                  <a:gd name="T60" fmla="*/ 129 w 3451"/>
                                  <a:gd name="T61" fmla="*/ 413 h 3450"/>
                                  <a:gd name="T62" fmla="*/ 107 w 3451"/>
                                  <a:gd name="T63" fmla="*/ 402 h 3450"/>
                                  <a:gd name="T64" fmla="*/ 86 w 3451"/>
                                  <a:gd name="T65" fmla="*/ 388 h 3450"/>
                                  <a:gd name="T66" fmla="*/ 67 w 3451"/>
                                  <a:gd name="T67" fmla="*/ 372 h 3450"/>
                                  <a:gd name="T68" fmla="*/ 51 w 3451"/>
                                  <a:gd name="T69" fmla="*/ 354 h 3450"/>
                                  <a:gd name="T70" fmla="*/ 36 w 3451"/>
                                  <a:gd name="T71" fmla="*/ 335 h 3450"/>
                                  <a:gd name="T72" fmla="*/ 24 w 3451"/>
                                  <a:gd name="T73" fmla="*/ 313 h 3450"/>
                                  <a:gd name="T74" fmla="*/ 13 w 3451"/>
                                  <a:gd name="T75" fmla="*/ 291 h 3450"/>
                                  <a:gd name="T76" fmla="*/ 6 w 3451"/>
                                  <a:gd name="T77" fmla="*/ 267 h 3450"/>
                                  <a:gd name="T78" fmla="*/ 2 w 3451"/>
                                  <a:gd name="T79" fmla="*/ 242 h 3450"/>
                                  <a:gd name="T80" fmla="*/ 0 w 3451"/>
                                  <a:gd name="T81" fmla="*/ 216 h 3450"/>
                                  <a:gd name="T82" fmla="*/ 2 w 3451"/>
                                  <a:gd name="T83" fmla="*/ 190 h 3450"/>
                                  <a:gd name="T84" fmla="*/ 6 w 3451"/>
                                  <a:gd name="T85" fmla="*/ 164 h 3450"/>
                                  <a:gd name="T86" fmla="*/ 13 w 3451"/>
                                  <a:gd name="T87" fmla="*/ 140 h 3450"/>
                                  <a:gd name="T88" fmla="*/ 24 w 3451"/>
                                  <a:gd name="T89" fmla="*/ 118 h 3450"/>
                                  <a:gd name="T90" fmla="*/ 36 w 3451"/>
                                  <a:gd name="T91" fmla="*/ 96 h 3450"/>
                                  <a:gd name="T92" fmla="*/ 51 w 3451"/>
                                  <a:gd name="T93" fmla="*/ 77 h 3450"/>
                                  <a:gd name="T94" fmla="*/ 67 w 3451"/>
                                  <a:gd name="T95" fmla="*/ 59 h 3450"/>
                                  <a:gd name="T96" fmla="*/ 86 w 3451"/>
                                  <a:gd name="T97" fmla="*/ 43 h 3450"/>
                                  <a:gd name="T98" fmla="*/ 107 w 3451"/>
                                  <a:gd name="T99" fmla="*/ 29 h 3450"/>
                                  <a:gd name="T100" fmla="*/ 129 w 3451"/>
                                  <a:gd name="T101" fmla="*/ 18 h 3450"/>
                                  <a:gd name="T102" fmla="*/ 152 w 3451"/>
                                  <a:gd name="T103" fmla="*/ 9 h 3450"/>
                                  <a:gd name="T104" fmla="*/ 177 w 3451"/>
                                  <a:gd name="T105" fmla="*/ 3 h 3450"/>
                                  <a:gd name="T106" fmla="*/ 202 w 3451"/>
                                  <a:gd name="T107" fmla="*/ 0 h 3450"/>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lumMod val="100000"/>
                                  <a:lumOff val="0"/>
                                </a:schemeClr>
                              </a:solidFill>
                              <a:ln w="0">
                                <a:solidFill>
                                  <a:schemeClr val="accent1">
                                    <a:lumMod val="100000"/>
                                    <a:lumOff val="0"/>
                                  </a:schemeClr>
                                </a:solidFill>
                                <a:round/>
                                <a:headEnd/>
                                <a:tailEnd/>
                              </a:ln>
                            </wps:spPr>
                            <wps:bodyPr rot="0" vert="horz" wrap="square" lIns="91440" tIns="45720" rIns="91440" bIns="45720" anchor="t" anchorCtr="0" upright="1">
                              <a:noAutofit/>
                            </wps:bodyPr>
                          </wps:wsp>
                          <wps:wsp>
                            <wps:cNvPr id="5" name="Telephone symbol"/>
                            <wps:cNvSpPr>
                              <a:spLocks/>
                            </wps:cNvSpPr>
                            <wps:spPr bwMode="auto">
                              <a:xfrm>
                                <a:off x="97" y="95"/>
                                <a:ext cx="237" cy="238"/>
                              </a:xfrm>
                              <a:custGeom>
                                <a:avLst/>
                                <a:gdLst>
                                  <a:gd name="T0" fmla="*/ 89 w 1894"/>
                                  <a:gd name="T1" fmla="*/ 62 h 1896"/>
                                  <a:gd name="T2" fmla="*/ 82 w 1894"/>
                                  <a:gd name="T3" fmla="*/ 70 h 1896"/>
                                  <a:gd name="T4" fmla="*/ 74 w 1894"/>
                                  <a:gd name="T5" fmla="*/ 77 h 1896"/>
                                  <a:gd name="T6" fmla="*/ 66 w 1894"/>
                                  <a:gd name="T7" fmla="*/ 83 h 1896"/>
                                  <a:gd name="T8" fmla="*/ 63 w 1894"/>
                                  <a:gd name="T9" fmla="*/ 87 h 1896"/>
                                  <a:gd name="T10" fmla="*/ 66 w 1894"/>
                                  <a:gd name="T11" fmla="*/ 92 h 1896"/>
                                  <a:gd name="T12" fmla="*/ 70 w 1894"/>
                                  <a:gd name="T13" fmla="*/ 99 h 1896"/>
                                  <a:gd name="T14" fmla="*/ 76 w 1894"/>
                                  <a:gd name="T15" fmla="*/ 108 h 1896"/>
                                  <a:gd name="T16" fmla="*/ 84 w 1894"/>
                                  <a:gd name="T17" fmla="*/ 118 h 1896"/>
                                  <a:gd name="T18" fmla="*/ 93 w 1894"/>
                                  <a:gd name="T19" fmla="*/ 129 h 1896"/>
                                  <a:gd name="T20" fmla="*/ 103 w 1894"/>
                                  <a:gd name="T21" fmla="*/ 140 h 1896"/>
                                  <a:gd name="T22" fmla="*/ 115 w 1894"/>
                                  <a:gd name="T23" fmla="*/ 151 h 1896"/>
                                  <a:gd name="T24" fmla="*/ 129 w 1894"/>
                                  <a:gd name="T25" fmla="*/ 162 h 1896"/>
                                  <a:gd name="T26" fmla="*/ 145 w 1894"/>
                                  <a:gd name="T27" fmla="*/ 172 h 1896"/>
                                  <a:gd name="T28" fmla="*/ 155 w 1894"/>
                                  <a:gd name="T29" fmla="*/ 172 h 1896"/>
                                  <a:gd name="T30" fmla="*/ 162 w 1894"/>
                                  <a:gd name="T31" fmla="*/ 162 h 1896"/>
                                  <a:gd name="T32" fmla="*/ 171 w 1894"/>
                                  <a:gd name="T33" fmla="*/ 153 h 1896"/>
                                  <a:gd name="T34" fmla="*/ 237 w 1894"/>
                                  <a:gd name="T35" fmla="*/ 200 h 1896"/>
                                  <a:gd name="T36" fmla="*/ 232 w 1894"/>
                                  <a:gd name="T37" fmla="*/ 206 h 1896"/>
                                  <a:gd name="T38" fmla="*/ 226 w 1894"/>
                                  <a:gd name="T39" fmla="*/ 212 h 1896"/>
                                  <a:gd name="T40" fmla="*/ 219 w 1894"/>
                                  <a:gd name="T41" fmla="*/ 217 h 1896"/>
                                  <a:gd name="T42" fmla="*/ 212 w 1894"/>
                                  <a:gd name="T43" fmla="*/ 222 h 1896"/>
                                  <a:gd name="T44" fmla="*/ 205 w 1894"/>
                                  <a:gd name="T45" fmla="*/ 227 h 1896"/>
                                  <a:gd name="T46" fmla="*/ 198 w 1894"/>
                                  <a:gd name="T47" fmla="*/ 231 h 1896"/>
                                  <a:gd name="T48" fmla="*/ 192 w 1894"/>
                                  <a:gd name="T49" fmla="*/ 234 h 1896"/>
                                  <a:gd name="T50" fmla="*/ 188 w 1894"/>
                                  <a:gd name="T51" fmla="*/ 237 h 1896"/>
                                  <a:gd name="T52" fmla="*/ 186 w 1894"/>
                                  <a:gd name="T53" fmla="*/ 238 h 1896"/>
                                  <a:gd name="T54" fmla="*/ 180 w 1894"/>
                                  <a:gd name="T55" fmla="*/ 236 h 1896"/>
                                  <a:gd name="T56" fmla="*/ 169 w 1894"/>
                                  <a:gd name="T57" fmla="*/ 232 h 1896"/>
                                  <a:gd name="T58" fmla="*/ 157 w 1894"/>
                                  <a:gd name="T59" fmla="*/ 227 h 1896"/>
                                  <a:gd name="T60" fmla="*/ 145 w 1894"/>
                                  <a:gd name="T61" fmla="*/ 221 h 1896"/>
                                  <a:gd name="T62" fmla="*/ 132 w 1894"/>
                                  <a:gd name="T63" fmla="*/ 215 h 1896"/>
                                  <a:gd name="T64" fmla="*/ 118 w 1894"/>
                                  <a:gd name="T65" fmla="*/ 207 h 1896"/>
                                  <a:gd name="T66" fmla="*/ 104 w 1894"/>
                                  <a:gd name="T67" fmla="*/ 199 h 1896"/>
                                  <a:gd name="T68" fmla="*/ 91 w 1894"/>
                                  <a:gd name="T69" fmla="*/ 189 h 1896"/>
                                  <a:gd name="T70" fmla="*/ 77 w 1894"/>
                                  <a:gd name="T71" fmla="*/ 177 h 1896"/>
                                  <a:gd name="T72" fmla="*/ 63 w 1894"/>
                                  <a:gd name="T73" fmla="*/ 164 h 1896"/>
                                  <a:gd name="T74" fmla="*/ 50 w 1894"/>
                                  <a:gd name="T75" fmla="*/ 148 h 1896"/>
                                  <a:gd name="T76" fmla="*/ 38 w 1894"/>
                                  <a:gd name="T77" fmla="*/ 131 h 1896"/>
                                  <a:gd name="T78" fmla="*/ 26 w 1894"/>
                                  <a:gd name="T79" fmla="*/ 112 h 1896"/>
                                  <a:gd name="T80" fmla="*/ 15 w 1894"/>
                                  <a:gd name="T81" fmla="*/ 90 h 1896"/>
                                  <a:gd name="T82" fmla="*/ 5 w 1894"/>
                                  <a:gd name="T83" fmla="*/ 66 h 1896"/>
                                  <a:gd name="T84" fmla="*/ 4 w 1894"/>
                                  <a:gd name="T85" fmla="*/ 45 h 1896"/>
                                  <a:gd name="T86" fmla="*/ 12 w 1894"/>
                                  <a:gd name="T87" fmla="*/ 31 h 1896"/>
                                  <a:gd name="T88" fmla="*/ 19 w 1894"/>
                                  <a:gd name="T89" fmla="*/ 20 h 1896"/>
                                  <a:gd name="T90" fmla="*/ 25 w 1894"/>
                                  <a:gd name="T91" fmla="*/ 12 h 1896"/>
                                  <a:gd name="T92" fmla="*/ 31 w 1894"/>
                                  <a:gd name="T93" fmla="*/ 6 h 1896"/>
                                  <a:gd name="T94" fmla="*/ 35 w 1894"/>
                                  <a:gd name="T95" fmla="*/ 2 h 1896"/>
                                  <a:gd name="T96" fmla="*/ 37 w 1894"/>
                                  <a:gd name="T97" fmla="*/ 0 h 189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g:wgp>
                      </a:graphicData>
                    </a:graphic>
                  </wp:inline>
                </w:drawing>
              </mc:Choice>
              <mc:Fallback>
                <w:pict>
                  <v:group w14:anchorId="3D927C66" id="Group 10" o:spid="_x0000_s1026" alt="Telephone icon" style="width:25.9pt;height:25.9pt;mso-position-horizontal-relative:char;mso-position-vertical-relative:line" coordsize="431,43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">
                    <v:shape id="Circle around telephone symbol" o:spid="_x0000_s1027" style="position:absolute;width:431;height:431;visibility:visible;mso-wrap-style:square;v-text-anchor:top" coordsize="3451,34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&#13;&#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9,0;32,0;35,1;38,2;40,4;43,5;45,7;47,10;49,12;51,15;52,17;53,20;54,24;54,27;54,30;53,33;52,36;51,39;49,42;47,44;45,46;43,48;40,50;38,52;35,53;32,53;29,54;25,54;22,53;19,53;16,52;13,50;11,48;8,46;6,44;4,42;3,39;2,36;1,33;0,30;0,27;0,24;1,20;2,17;3,15;4,12;6,10;8,7;11,5;13,4;16,2;19,1;22,0;25,0" o:connectangles="0,0,0,0,0,0,0,0,0,0,0,0,0,0,0,0,0,0,0,0,0,0,0,0,0,0,0,0,0,0,0,0,0,0,0,0,0,0,0,0,0,0,0,0,0,0,0,0,0,0,0,0,0,0"/>
                    </v:shape>
                    <v:shape id="Telephone symbol" o:spid="_x0000_s1028" style="position:absolute;left:97;top:95;width:237;height:238;visibility:visible;mso-wrap-style:square;v-text-anchor:top" coordsize="1894,18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&#13;&#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11,8;10,9;9,10;8,10;8,11;8,12;9,12;10,14;11,15;12,16;13,18;14,19;16,20;18,22;19,22;20,20;21,19;30,25;29,26;28,27;27,27;27,28;26,28;25,29;24,29;24,30;23,30;23,30;21,29;20,28;18,28;17,27;15,26;13,25;11,24;10,22;8,21;6,19;5,16;3,14;2,11;1,8;1,6;2,4;2,3;3,2;4,1;4,0;5,0" o:connectangles="0,0,0,0,0,0,0,0,0,0,0,0,0,0,0,0,0,0,0,0,0,0,0,0,0,0,0,0,0,0,0,0,0,0,0,0,0,0,0,0,0,0,0,0,0,0,0,0,0"/>
                    </v:shape>
                    <w10:anchorlock/>
                  </v:group>
                </w:pict>
              </mc:Fallback>
            </mc:AlternateContent>
          </w:r>
        </w:p>
      </w:tc>
    </w:tr>
    <w:tr w:rsidR="007408C7" w:rsidTr="006D76B1">
      <w:tc>
        <w:tcPr>
          <w:tcW w:w="2621" w:type="dxa"/>
          <w:tcMar>
            <w:top w:w="144" w:type="dxa"/>
            <w:left w:w="115" w:type="dxa"/>
            <w:right w:w="115" w:type="dxa"/>
          </w:tcMar>
        </w:tcPr>
        <w:p w:rsidR="007408C7" w:rsidRPr="00CA3DF1" w:rsidRDefault="00533AD1" w:rsidP="003C5528">
          <w:pPr>
            <w:pStyle w:val="Footer"/>
          </w:pPr>
          <w:sdt>
            <w:sdtPr>
              <w:alias w:val="Email:"/>
              <w:tag w:val="Email:"/>
              <w:id w:val="-1689822732"/>
              <w:placeholder>
                <w:docPart w:val="6955AFDC6A2C40678E9BDDED6962A73F"/>
              </w:placeholder>
              <w:dataBinding w:prefixMappings="xmlns:ns0='http://schemas.microsoft.com/office/2006/coverPageProps' " w:xpath="/ns0:CoverPageProperties[1]/ns0:CompanyEmail[1]" w:storeItemID="{55AF091B-3C7A-41E3-B477-F2FDAA23CFDA}"/>
              <w:text w:multiLine="1"/>
            </w:sdtPr>
            <w:sdtEndPr/>
            <w:sdtContent>
              <w:r w:rsidR="007408C7">
                <w:rPr>
                  <w:caps w:val="0"/>
                </w:rPr>
                <w:t>newsyedali@gmail.com</w:t>
              </w:r>
            </w:sdtContent>
          </w:sdt>
        </w:p>
      </w:tc>
      <w:tc>
        <w:tcPr>
          <w:tcW w:w="2621" w:type="dxa"/>
          <w:tcMar>
            <w:top w:w="144" w:type="dxa"/>
            <w:left w:w="115" w:type="dxa"/>
            <w:right w:w="115" w:type="dxa"/>
          </w:tcMar>
        </w:tcPr>
        <w:sdt>
          <w:sdtPr>
            <w:rPr>
              <w:caps w:val="0"/>
            </w:rPr>
            <w:alias w:val="Twitter handle:"/>
            <w:tag w:val="Twitter handle:"/>
            <w:id w:val="1081720897"/>
            <w:placeholder>
              <w:docPart w:val="557BF9331A174634AC30B4AAF60B4D8F"/>
            </w:placeholder>
            <w:dataBinding w:prefixMappings="xmlns:ns0='http://schemas.microsoft.com/office/2006/coverPageProps' " w:xpath="/ns0:CoverPageProperties[1]/ns0:CompanyAddress[1]" w:storeItemID="{55AF091B-3C7A-41E3-B477-F2FDAA23CFDA}"/>
            <w:text w:multiLine="1"/>
          </w:sdtPr>
          <w:sdtEndPr/>
          <w:sdtContent>
            <w:p w:rsidR="007408C7" w:rsidRPr="00C2098A" w:rsidRDefault="007408C7" w:rsidP="00601D38">
              <w:pPr>
                <w:pStyle w:val="Footer"/>
              </w:pPr>
              <w:r w:rsidRPr="008B538B">
                <w:rPr>
                  <w:caps w:val="0"/>
                </w:rPr>
                <w:t>https://twitter.com/</w:t>
              </w:r>
              <w:r>
                <w:rPr>
                  <w:caps w:val="0"/>
                </w:rPr>
                <w:t>IAmSyedali</w:t>
              </w:r>
            </w:p>
          </w:sdtContent>
        </w:sdt>
      </w:tc>
      <w:tc>
        <w:tcPr>
          <w:tcW w:w="2621" w:type="dxa"/>
          <w:tcMar>
            <w:top w:w="144" w:type="dxa"/>
            <w:left w:w="115" w:type="dxa"/>
            <w:right w:w="115" w:type="dxa"/>
          </w:tcMar>
        </w:tcPr>
        <w:sdt>
          <w:sdtPr>
            <w:alias w:val="Telephone:"/>
            <w:tag w:val="Telephone:"/>
            <w:id w:val="-389655527"/>
            <w:placeholder>
              <w:docPart w:val="F15681BC95604F47A5A6843EB6AD3C86"/>
            </w:placeholder>
            <w:dataBinding w:prefixMappings="xmlns:ns0='http://schemas.microsoft.com/office/2006/coverPageProps' " w:xpath="/ns0:CoverPageProperties[1]/ns0:CompanyPhone[1]" w:storeItemID="{55AF091B-3C7A-41E3-B477-F2FDAA23CFDA}"/>
            <w:text w:multiLine="1"/>
          </w:sdtPr>
          <w:sdtEndPr/>
          <w:sdtContent>
            <w:p w:rsidR="007408C7" w:rsidRPr="00C2098A" w:rsidRDefault="007408C7" w:rsidP="00217980">
              <w:pPr>
                <w:pStyle w:val="Footer"/>
              </w:pPr>
              <w:r w:rsidRPr="00662A07">
                <w:rPr>
                  <w:caps w:val="0"/>
                </w:rPr>
                <w:t>https://in.linkedin.com/in/syed-ali-54783157</w:t>
              </w:r>
            </w:p>
          </w:sdtContent>
        </w:sdt>
      </w:tc>
      <w:tc>
        <w:tcPr>
          <w:tcW w:w="2621" w:type="dxa"/>
          <w:tcMar>
            <w:top w:w="144" w:type="dxa"/>
            <w:left w:w="115" w:type="dxa"/>
            <w:right w:w="115" w:type="dxa"/>
          </w:tcMar>
        </w:tcPr>
        <w:sdt>
          <w:sdtPr>
            <w:alias w:val="LinkedIn URL:"/>
            <w:tag w:val="LinkedIn URL:"/>
            <w:id w:val="-1529023829"/>
            <w:dataBinding w:prefixMappings="xmlns:ns0='http://schemas.microsoft.com/office/2006/coverPageProps' " w:xpath="/ns0:CoverPageProperties[1]/ns0:CompanyFax[1]" w:storeItemID="{55AF091B-3C7A-41E3-B477-F2FDAA23CFDA}"/>
            <w:text w:multiLine="1"/>
          </w:sdtPr>
          <w:sdtEndPr/>
          <w:sdtContent>
            <w:p w:rsidR="007408C7" w:rsidRPr="00C2098A" w:rsidRDefault="007408C7" w:rsidP="00217980">
              <w:pPr>
                <w:pStyle w:val="Footer"/>
              </w:pPr>
              <w:r>
                <w:rPr>
                  <w:caps w:val="0"/>
                </w:rPr>
                <w:t>+91-9844474495</w:t>
              </w:r>
            </w:p>
          </w:sdtContent>
        </w:sdt>
      </w:tc>
    </w:tr>
  </w:tbl>
  <w:p w:rsidR="007408C7" w:rsidRDefault="007408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447" w:rsidRDefault="006B6447" w:rsidP="00713050">
      <w:pPr>
        <w:spacing w:line="240" w:lineRule="auto"/>
      </w:pPr>
      <w:r>
        <w:separator/>
      </w:r>
    </w:p>
  </w:footnote>
  <w:footnote w:type="continuationSeparator" w:id="0">
    <w:p w:rsidR="006B6447" w:rsidRDefault="006B6447"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8C7" w:rsidRDefault="007408C7" w:rsidP="00D620E6">
    <w:pPr>
      <w:pStyle w:val="NoSpacing"/>
      <w:rPr>
        <w:rFonts w:ascii="Verdana" w:hAnsi="Verdana"/>
        <w:b/>
        <w:sz w:val="22"/>
        <w:szCs w:val="22"/>
        <w:lang w:eastAsia="ar-SA"/>
      </w:rPr>
    </w:pPr>
  </w:p>
  <w:p w:rsidR="007408C7" w:rsidRDefault="007408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name w:val="WW8Num4"/>
    <w:lvl w:ilvl="0">
      <w:start w:val="1"/>
      <w:numFmt w:val="bullet"/>
      <w:lvlText w:val=""/>
      <w:lvlJc w:val="left"/>
      <w:pPr>
        <w:tabs>
          <w:tab w:val="num" w:pos="360"/>
        </w:tabs>
        <w:ind w:left="0" w:firstLine="0"/>
      </w:pPr>
      <w:rPr>
        <w:rFonts w:ascii="Symbol" w:hAnsi="Symbol"/>
      </w:rPr>
    </w:lvl>
  </w:abstractNum>
  <w:abstractNum w:abstractNumId="1" w15:restartNumberingAfterBreak="0">
    <w:nsid w:val="191B5737"/>
    <w:multiLevelType w:val="hybridMultilevel"/>
    <w:tmpl w:val="1EE23C2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53AD5A21"/>
    <w:multiLevelType w:val="hybridMultilevel"/>
    <w:tmpl w:val="EE70D8C0"/>
    <w:lvl w:ilvl="0" w:tplc="CAA4A2A2">
      <w:start w:val="1"/>
      <w:numFmt w:val="bullet"/>
      <w:lvlText w:val=""/>
      <w:lvlJc w:val="left"/>
      <w:pPr>
        <w:ind w:left="360" w:hanging="360"/>
      </w:pPr>
      <w:rPr>
        <w:rFonts w:ascii="Wingdings" w:hAnsi="Wingdings" w:hint="default"/>
        <w:b/>
        <w:u w:color="EA4E4E" w:themeColor="accent1"/>
      </w:rPr>
    </w:lvl>
    <w:lvl w:ilvl="1" w:tplc="40090003">
      <w:start w:val="1"/>
      <w:numFmt w:val="decimal"/>
      <w:lvlText w:val="%2."/>
      <w:lvlJc w:val="left"/>
      <w:pPr>
        <w:tabs>
          <w:tab w:val="num" w:pos="720"/>
        </w:tabs>
        <w:ind w:left="720" w:hanging="360"/>
      </w:pPr>
    </w:lvl>
    <w:lvl w:ilvl="2" w:tplc="40090005">
      <w:start w:val="1"/>
      <w:numFmt w:val="decimal"/>
      <w:lvlText w:val="%3."/>
      <w:lvlJc w:val="left"/>
      <w:pPr>
        <w:tabs>
          <w:tab w:val="num" w:pos="1440"/>
        </w:tabs>
        <w:ind w:left="1440" w:hanging="360"/>
      </w:pPr>
    </w:lvl>
    <w:lvl w:ilvl="3" w:tplc="40090001">
      <w:start w:val="1"/>
      <w:numFmt w:val="decimal"/>
      <w:lvlText w:val="%4."/>
      <w:lvlJc w:val="left"/>
      <w:pPr>
        <w:tabs>
          <w:tab w:val="num" w:pos="2160"/>
        </w:tabs>
        <w:ind w:left="2160" w:hanging="360"/>
      </w:pPr>
    </w:lvl>
    <w:lvl w:ilvl="4" w:tplc="40090003">
      <w:start w:val="1"/>
      <w:numFmt w:val="decimal"/>
      <w:lvlText w:val="%5."/>
      <w:lvlJc w:val="left"/>
      <w:pPr>
        <w:tabs>
          <w:tab w:val="num" w:pos="2880"/>
        </w:tabs>
        <w:ind w:left="2880" w:hanging="360"/>
      </w:pPr>
    </w:lvl>
    <w:lvl w:ilvl="5" w:tplc="40090005">
      <w:start w:val="1"/>
      <w:numFmt w:val="decimal"/>
      <w:lvlText w:val="%6."/>
      <w:lvlJc w:val="left"/>
      <w:pPr>
        <w:tabs>
          <w:tab w:val="num" w:pos="3600"/>
        </w:tabs>
        <w:ind w:left="3600" w:hanging="360"/>
      </w:pPr>
    </w:lvl>
    <w:lvl w:ilvl="6" w:tplc="40090001">
      <w:start w:val="1"/>
      <w:numFmt w:val="decimal"/>
      <w:lvlText w:val="%7."/>
      <w:lvlJc w:val="left"/>
      <w:pPr>
        <w:tabs>
          <w:tab w:val="num" w:pos="4320"/>
        </w:tabs>
        <w:ind w:left="4320" w:hanging="360"/>
      </w:pPr>
    </w:lvl>
    <w:lvl w:ilvl="7" w:tplc="40090003">
      <w:start w:val="1"/>
      <w:numFmt w:val="decimal"/>
      <w:lvlText w:val="%8."/>
      <w:lvlJc w:val="left"/>
      <w:pPr>
        <w:tabs>
          <w:tab w:val="num" w:pos="5040"/>
        </w:tabs>
        <w:ind w:left="5040" w:hanging="360"/>
      </w:pPr>
    </w:lvl>
    <w:lvl w:ilvl="8" w:tplc="40090005">
      <w:start w:val="1"/>
      <w:numFmt w:val="decimal"/>
      <w:lvlText w:val="%9."/>
      <w:lvlJc w:val="left"/>
      <w:pPr>
        <w:tabs>
          <w:tab w:val="num" w:pos="5760"/>
        </w:tabs>
        <w:ind w:left="576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attachedTemplate r:id="rId1"/>
  <w:defaultTabStop w:val="720"/>
  <w:characterSpacingControl w:val="doNotCompress"/>
  <w:hdrShapeDefaults>
    <o:shapedefaults v:ext="edit" spidmax="41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582"/>
    <w:rsid w:val="00000E5A"/>
    <w:rsid w:val="00001037"/>
    <w:rsid w:val="00002421"/>
    <w:rsid w:val="00003541"/>
    <w:rsid w:val="00003E80"/>
    <w:rsid w:val="00012429"/>
    <w:rsid w:val="00012EC2"/>
    <w:rsid w:val="0001466F"/>
    <w:rsid w:val="0001571F"/>
    <w:rsid w:val="00017CF4"/>
    <w:rsid w:val="00021A98"/>
    <w:rsid w:val="00022571"/>
    <w:rsid w:val="00023989"/>
    <w:rsid w:val="00026CF2"/>
    <w:rsid w:val="000278B9"/>
    <w:rsid w:val="00030632"/>
    <w:rsid w:val="000354C3"/>
    <w:rsid w:val="0003635F"/>
    <w:rsid w:val="000424CB"/>
    <w:rsid w:val="00050E66"/>
    <w:rsid w:val="0006002B"/>
    <w:rsid w:val="00061D64"/>
    <w:rsid w:val="00075117"/>
    <w:rsid w:val="0007607C"/>
    <w:rsid w:val="00081565"/>
    <w:rsid w:val="00083E3E"/>
    <w:rsid w:val="00091382"/>
    <w:rsid w:val="00093847"/>
    <w:rsid w:val="0009496E"/>
    <w:rsid w:val="000A5376"/>
    <w:rsid w:val="000A5ED9"/>
    <w:rsid w:val="000B0619"/>
    <w:rsid w:val="000B61CA"/>
    <w:rsid w:val="000B6C27"/>
    <w:rsid w:val="000C1619"/>
    <w:rsid w:val="000C270F"/>
    <w:rsid w:val="000C6230"/>
    <w:rsid w:val="000C6E7A"/>
    <w:rsid w:val="000C7899"/>
    <w:rsid w:val="000D39E8"/>
    <w:rsid w:val="000D4E2F"/>
    <w:rsid w:val="000D6538"/>
    <w:rsid w:val="000E13D6"/>
    <w:rsid w:val="000E5798"/>
    <w:rsid w:val="000E5E6D"/>
    <w:rsid w:val="000F60AA"/>
    <w:rsid w:val="000F7610"/>
    <w:rsid w:val="001043CA"/>
    <w:rsid w:val="00105145"/>
    <w:rsid w:val="00107994"/>
    <w:rsid w:val="00111C75"/>
    <w:rsid w:val="00114ED7"/>
    <w:rsid w:val="001246BC"/>
    <w:rsid w:val="00125A12"/>
    <w:rsid w:val="00127670"/>
    <w:rsid w:val="0013386F"/>
    <w:rsid w:val="00140B0E"/>
    <w:rsid w:val="00141919"/>
    <w:rsid w:val="00154FA0"/>
    <w:rsid w:val="00157582"/>
    <w:rsid w:val="00161BEE"/>
    <w:rsid w:val="0018482A"/>
    <w:rsid w:val="00190B6B"/>
    <w:rsid w:val="001915B8"/>
    <w:rsid w:val="00192A33"/>
    <w:rsid w:val="001A1B49"/>
    <w:rsid w:val="001A203E"/>
    <w:rsid w:val="001A4C36"/>
    <w:rsid w:val="001A5CA9"/>
    <w:rsid w:val="001A770A"/>
    <w:rsid w:val="001A7C91"/>
    <w:rsid w:val="001B2AC1"/>
    <w:rsid w:val="001B2B57"/>
    <w:rsid w:val="001B39EE"/>
    <w:rsid w:val="001B403A"/>
    <w:rsid w:val="001B7370"/>
    <w:rsid w:val="001C1486"/>
    <w:rsid w:val="001C2A9A"/>
    <w:rsid w:val="001D2266"/>
    <w:rsid w:val="001D2A21"/>
    <w:rsid w:val="001D34E4"/>
    <w:rsid w:val="001D680F"/>
    <w:rsid w:val="001D72BF"/>
    <w:rsid w:val="001E0DCF"/>
    <w:rsid w:val="001E3D1E"/>
    <w:rsid w:val="001E4DD9"/>
    <w:rsid w:val="001E526E"/>
    <w:rsid w:val="001E5BE3"/>
    <w:rsid w:val="001F107E"/>
    <w:rsid w:val="001F781C"/>
    <w:rsid w:val="0020431B"/>
    <w:rsid w:val="00205909"/>
    <w:rsid w:val="00206EF1"/>
    <w:rsid w:val="00210C8C"/>
    <w:rsid w:val="00211D71"/>
    <w:rsid w:val="00217980"/>
    <w:rsid w:val="00226B53"/>
    <w:rsid w:val="00233ADE"/>
    <w:rsid w:val="002363E9"/>
    <w:rsid w:val="00236774"/>
    <w:rsid w:val="00247442"/>
    <w:rsid w:val="00251D4B"/>
    <w:rsid w:val="00253215"/>
    <w:rsid w:val="002562E7"/>
    <w:rsid w:val="00262DA0"/>
    <w:rsid w:val="00263738"/>
    <w:rsid w:val="00263F34"/>
    <w:rsid w:val="00265F95"/>
    <w:rsid w:val="00270DD0"/>
    <w:rsid w:val="00271662"/>
    <w:rsid w:val="0027404F"/>
    <w:rsid w:val="00274125"/>
    <w:rsid w:val="002772AE"/>
    <w:rsid w:val="002805CE"/>
    <w:rsid w:val="00280CBA"/>
    <w:rsid w:val="0028550F"/>
    <w:rsid w:val="00287778"/>
    <w:rsid w:val="00287ED4"/>
    <w:rsid w:val="00290DD0"/>
    <w:rsid w:val="00293B83"/>
    <w:rsid w:val="00294AA3"/>
    <w:rsid w:val="00296F95"/>
    <w:rsid w:val="002A0009"/>
    <w:rsid w:val="002B091C"/>
    <w:rsid w:val="002B1B73"/>
    <w:rsid w:val="002B20D8"/>
    <w:rsid w:val="002B6BAC"/>
    <w:rsid w:val="002C05BF"/>
    <w:rsid w:val="002C1054"/>
    <w:rsid w:val="002C2CDD"/>
    <w:rsid w:val="002C6ECF"/>
    <w:rsid w:val="002C7C8C"/>
    <w:rsid w:val="002D018C"/>
    <w:rsid w:val="002D2FB0"/>
    <w:rsid w:val="002D3527"/>
    <w:rsid w:val="002D45C6"/>
    <w:rsid w:val="002D700A"/>
    <w:rsid w:val="002D7EC5"/>
    <w:rsid w:val="002F03FA"/>
    <w:rsid w:val="002F5346"/>
    <w:rsid w:val="00301805"/>
    <w:rsid w:val="00307991"/>
    <w:rsid w:val="00310307"/>
    <w:rsid w:val="003124A3"/>
    <w:rsid w:val="00313E86"/>
    <w:rsid w:val="003165D0"/>
    <w:rsid w:val="00323BD2"/>
    <w:rsid w:val="00324182"/>
    <w:rsid w:val="00327DBA"/>
    <w:rsid w:val="00333CD3"/>
    <w:rsid w:val="0033465C"/>
    <w:rsid w:val="00340365"/>
    <w:rsid w:val="003404E6"/>
    <w:rsid w:val="00342B64"/>
    <w:rsid w:val="00344759"/>
    <w:rsid w:val="00347089"/>
    <w:rsid w:val="00351FEC"/>
    <w:rsid w:val="00352C7B"/>
    <w:rsid w:val="00353242"/>
    <w:rsid w:val="00354B86"/>
    <w:rsid w:val="00360DD7"/>
    <w:rsid w:val="00364079"/>
    <w:rsid w:val="00375BF6"/>
    <w:rsid w:val="00377429"/>
    <w:rsid w:val="00380C86"/>
    <w:rsid w:val="0038459B"/>
    <w:rsid w:val="00394A87"/>
    <w:rsid w:val="00394DA9"/>
    <w:rsid w:val="003A454E"/>
    <w:rsid w:val="003B301E"/>
    <w:rsid w:val="003B32A7"/>
    <w:rsid w:val="003C33B1"/>
    <w:rsid w:val="003C5528"/>
    <w:rsid w:val="003C6B10"/>
    <w:rsid w:val="003C6F2C"/>
    <w:rsid w:val="003D1F8D"/>
    <w:rsid w:val="003D261C"/>
    <w:rsid w:val="003D2B31"/>
    <w:rsid w:val="003E1648"/>
    <w:rsid w:val="003E1CF0"/>
    <w:rsid w:val="003E1EEC"/>
    <w:rsid w:val="003E4140"/>
    <w:rsid w:val="003E440E"/>
    <w:rsid w:val="003F018A"/>
    <w:rsid w:val="003F541D"/>
    <w:rsid w:val="00404243"/>
    <w:rsid w:val="004077FB"/>
    <w:rsid w:val="00411C7E"/>
    <w:rsid w:val="004131BE"/>
    <w:rsid w:val="0041467C"/>
    <w:rsid w:val="00415C3E"/>
    <w:rsid w:val="00415C6D"/>
    <w:rsid w:val="00417187"/>
    <w:rsid w:val="004219DA"/>
    <w:rsid w:val="00423F15"/>
    <w:rsid w:val="00424DD9"/>
    <w:rsid w:val="00455893"/>
    <w:rsid w:val="0046104A"/>
    <w:rsid w:val="004615C6"/>
    <w:rsid w:val="00466D83"/>
    <w:rsid w:val="004676C2"/>
    <w:rsid w:val="004717C5"/>
    <w:rsid w:val="00474E46"/>
    <w:rsid w:val="004841A4"/>
    <w:rsid w:val="00486D61"/>
    <w:rsid w:val="00490CBE"/>
    <w:rsid w:val="00491DAC"/>
    <w:rsid w:val="00493FB0"/>
    <w:rsid w:val="0049436C"/>
    <w:rsid w:val="004A1191"/>
    <w:rsid w:val="004B27F3"/>
    <w:rsid w:val="004C31B0"/>
    <w:rsid w:val="004C741D"/>
    <w:rsid w:val="004C7920"/>
    <w:rsid w:val="004D1310"/>
    <w:rsid w:val="004E0DA3"/>
    <w:rsid w:val="004E12BC"/>
    <w:rsid w:val="004E3973"/>
    <w:rsid w:val="004F1793"/>
    <w:rsid w:val="004F2562"/>
    <w:rsid w:val="00500C55"/>
    <w:rsid w:val="005103DE"/>
    <w:rsid w:val="0051103C"/>
    <w:rsid w:val="00513F4D"/>
    <w:rsid w:val="00514C94"/>
    <w:rsid w:val="00516927"/>
    <w:rsid w:val="00523479"/>
    <w:rsid w:val="00523EDA"/>
    <w:rsid w:val="0052617E"/>
    <w:rsid w:val="00533AD1"/>
    <w:rsid w:val="005404F5"/>
    <w:rsid w:val="005410AD"/>
    <w:rsid w:val="00543DB7"/>
    <w:rsid w:val="00551CCF"/>
    <w:rsid w:val="005541E5"/>
    <w:rsid w:val="00562DDE"/>
    <w:rsid w:val="00565C32"/>
    <w:rsid w:val="005660C1"/>
    <w:rsid w:val="005729B0"/>
    <w:rsid w:val="005754F0"/>
    <w:rsid w:val="00575E5A"/>
    <w:rsid w:val="005865A1"/>
    <w:rsid w:val="00595455"/>
    <w:rsid w:val="00595823"/>
    <w:rsid w:val="005A227B"/>
    <w:rsid w:val="005A374E"/>
    <w:rsid w:val="005A4759"/>
    <w:rsid w:val="005A7201"/>
    <w:rsid w:val="005B2B50"/>
    <w:rsid w:val="005B6531"/>
    <w:rsid w:val="005C6577"/>
    <w:rsid w:val="005D06CA"/>
    <w:rsid w:val="005D488C"/>
    <w:rsid w:val="005E0337"/>
    <w:rsid w:val="005E122C"/>
    <w:rsid w:val="005E6095"/>
    <w:rsid w:val="005E73FB"/>
    <w:rsid w:val="005F2558"/>
    <w:rsid w:val="00601D38"/>
    <w:rsid w:val="006068DE"/>
    <w:rsid w:val="006122FA"/>
    <w:rsid w:val="00612FD9"/>
    <w:rsid w:val="006144F6"/>
    <w:rsid w:val="00621E00"/>
    <w:rsid w:val="006229A3"/>
    <w:rsid w:val="00625685"/>
    <w:rsid w:val="006258CE"/>
    <w:rsid w:val="00626D75"/>
    <w:rsid w:val="00627A76"/>
    <w:rsid w:val="0064090F"/>
    <w:rsid w:val="00640D4F"/>
    <w:rsid w:val="006410CE"/>
    <w:rsid w:val="00641630"/>
    <w:rsid w:val="00644532"/>
    <w:rsid w:val="006467E5"/>
    <w:rsid w:val="00650126"/>
    <w:rsid w:val="00650151"/>
    <w:rsid w:val="0065071B"/>
    <w:rsid w:val="00652667"/>
    <w:rsid w:val="006549D9"/>
    <w:rsid w:val="00655007"/>
    <w:rsid w:val="00657C44"/>
    <w:rsid w:val="00664A92"/>
    <w:rsid w:val="00671F50"/>
    <w:rsid w:val="006742E0"/>
    <w:rsid w:val="00680351"/>
    <w:rsid w:val="0068117F"/>
    <w:rsid w:val="00684488"/>
    <w:rsid w:val="006941D6"/>
    <w:rsid w:val="00697020"/>
    <w:rsid w:val="006A3CE7"/>
    <w:rsid w:val="006B6447"/>
    <w:rsid w:val="006C4C50"/>
    <w:rsid w:val="006C4FA8"/>
    <w:rsid w:val="006C62C2"/>
    <w:rsid w:val="006D1D26"/>
    <w:rsid w:val="006D5E4A"/>
    <w:rsid w:val="006D700C"/>
    <w:rsid w:val="006D74F5"/>
    <w:rsid w:val="006D76B1"/>
    <w:rsid w:val="006E62AF"/>
    <w:rsid w:val="006F254E"/>
    <w:rsid w:val="006F37A1"/>
    <w:rsid w:val="006F4011"/>
    <w:rsid w:val="006F4F29"/>
    <w:rsid w:val="006F5EB2"/>
    <w:rsid w:val="006F6C62"/>
    <w:rsid w:val="00700C31"/>
    <w:rsid w:val="007105AF"/>
    <w:rsid w:val="00713050"/>
    <w:rsid w:val="007143A6"/>
    <w:rsid w:val="007202AA"/>
    <w:rsid w:val="00722B1B"/>
    <w:rsid w:val="00724144"/>
    <w:rsid w:val="00726D23"/>
    <w:rsid w:val="007305D5"/>
    <w:rsid w:val="007310E5"/>
    <w:rsid w:val="007402E3"/>
    <w:rsid w:val="007408C7"/>
    <w:rsid w:val="00741125"/>
    <w:rsid w:val="007421A5"/>
    <w:rsid w:val="00746F7F"/>
    <w:rsid w:val="007512C4"/>
    <w:rsid w:val="007529C6"/>
    <w:rsid w:val="007544EB"/>
    <w:rsid w:val="007545CB"/>
    <w:rsid w:val="007569C1"/>
    <w:rsid w:val="00763832"/>
    <w:rsid w:val="00765612"/>
    <w:rsid w:val="00767D62"/>
    <w:rsid w:val="00770B82"/>
    <w:rsid w:val="0077607E"/>
    <w:rsid w:val="00781F81"/>
    <w:rsid w:val="0079190A"/>
    <w:rsid w:val="007927F5"/>
    <w:rsid w:val="007936F3"/>
    <w:rsid w:val="0079549D"/>
    <w:rsid w:val="007961D1"/>
    <w:rsid w:val="007A0708"/>
    <w:rsid w:val="007A0F0F"/>
    <w:rsid w:val="007A4867"/>
    <w:rsid w:val="007A5B2C"/>
    <w:rsid w:val="007B7D99"/>
    <w:rsid w:val="007D0A58"/>
    <w:rsid w:val="007D2696"/>
    <w:rsid w:val="007D7474"/>
    <w:rsid w:val="007E0557"/>
    <w:rsid w:val="007F136D"/>
    <w:rsid w:val="00811117"/>
    <w:rsid w:val="008270A1"/>
    <w:rsid w:val="00837051"/>
    <w:rsid w:val="00841146"/>
    <w:rsid w:val="008418BC"/>
    <w:rsid w:val="00847DFB"/>
    <w:rsid w:val="0085351A"/>
    <w:rsid w:val="00853E07"/>
    <w:rsid w:val="0085561F"/>
    <w:rsid w:val="00857D55"/>
    <w:rsid w:val="00871BD6"/>
    <w:rsid w:val="00871CFF"/>
    <w:rsid w:val="008751C2"/>
    <w:rsid w:val="00875C02"/>
    <w:rsid w:val="008762E3"/>
    <w:rsid w:val="00880529"/>
    <w:rsid w:val="00881D1F"/>
    <w:rsid w:val="0088504C"/>
    <w:rsid w:val="00892902"/>
    <w:rsid w:val="0089382B"/>
    <w:rsid w:val="008A0AFA"/>
    <w:rsid w:val="008A1907"/>
    <w:rsid w:val="008A3766"/>
    <w:rsid w:val="008A38C5"/>
    <w:rsid w:val="008A6993"/>
    <w:rsid w:val="008B538B"/>
    <w:rsid w:val="008C6BCA"/>
    <w:rsid w:val="008C734A"/>
    <w:rsid w:val="008C7B50"/>
    <w:rsid w:val="008D1306"/>
    <w:rsid w:val="008D4AEF"/>
    <w:rsid w:val="008D5A8B"/>
    <w:rsid w:val="008D6849"/>
    <w:rsid w:val="008E24FE"/>
    <w:rsid w:val="008E4EAB"/>
    <w:rsid w:val="008E6574"/>
    <w:rsid w:val="008F3CFB"/>
    <w:rsid w:val="00902217"/>
    <w:rsid w:val="00910794"/>
    <w:rsid w:val="009126BC"/>
    <w:rsid w:val="0091355D"/>
    <w:rsid w:val="00914528"/>
    <w:rsid w:val="009174D7"/>
    <w:rsid w:val="00923588"/>
    <w:rsid w:val="0092524A"/>
    <w:rsid w:val="0093446E"/>
    <w:rsid w:val="009461BC"/>
    <w:rsid w:val="00947533"/>
    <w:rsid w:val="009535AE"/>
    <w:rsid w:val="009545FA"/>
    <w:rsid w:val="009548C6"/>
    <w:rsid w:val="00956156"/>
    <w:rsid w:val="009624D1"/>
    <w:rsid w:val="00971735"/>
    <w:rsid w:val="009742E0"/>
    <w:rsid w:val="00974978"/>
    <w:rsid w:val="00974CA6"/>
    <w:rsid w:val="009756F9"/>
    <w:rsid w:val="00980B36"/>
    <w:rsid w:val="00983F3C"/>
    <w:rsid w:val="00984375"/>
    <w:rsid w:val="00985858"/>
    <w:rsid w:val="00986A18"/>
    <w:rsid w:val="009875D4"/>
    <w:rsid w:val="009941C1"/>
    <w:rsid w:val="009A0B93"/>
    <w:rsid w:val="009A3672"/>
    <w:rsid w:val="009A4EC0"/>
    <w:rsid w:val="009A7B4E"/>
    <w:rsid w:val="009B1E6D"/>
    <w:rsid w:val="009B3C40"/>
    <w:rsid w:val="009B4E09"/>
    <w:rsid w:val="009B50D2"/>
    <w:rsid w:val="009B6AC7"/>
    <w:rsid w:val="009C0CF7"/>
    <w:rsid w:val="009C152F"/>
    <w:rsid w:val="009C1CC9"/>
    <w:rsid w:val="009C1F9B"/>
    <w:rsid w:val="009C2FD5"/>
    <w:rsid w:val="009C32A3"/>
    <w:rsid w:val="009C4314"/>
    <w:rsid w:val="009C69DD"/>
    <w:rsid w:val="009D49C5"/>
    <w:rsid w:val="009E24B0"/>
    <w:rsid w:val="009E6F32"/>
    <w:rsid w:val="009E7113"/>
    <w:rsid w:val="009F29D5"/>
    <w:rsid w:val="009F2C94"/>
    <w:rsid w:val="00A072A2"/>
    <w:rsid w:val="00A112E5"/>
    <w:rsid w:val="00A121A3"/>
    <w:rsid w:val="00A252B1"/>
    <w:rsid w:val="00A25509"/>
    <w:rsid w:val="00A31B2D"/>
    <w:rsid w:val="00A339A2"/>
    <w:rsid w:val="00A365A9"/>
    <w:rsid w:val="00A36839"/>
    <w:rsid w:val="00A36AE5"/>
    <w:rsid w:val="00A37DEE"/>
    <w:rsid w:val="00A4161F"/>
    <w:rsid w:val="00A42540"/>
    <w:rsid w:val="00A425DB"/>
    <w:rsid w:val="00A50939"/>
    <w:rsid w:val="00A5581D"/>
    <w:rsid w:val="00A60476"/>
    <w:rsid w:val="00A678AA"/>
    <w:rsid w:val="00A70332"/>
    <w:rsid w:val="00A70806"/>
    <w:rsid w:val="00A759DE"/>
    <w:rsid w:val="00A85C26"/>
    <w:rsid w:val="00A87B26"/>
    <w:rsid w:val="00A92C80"/>
    <w:rsid w:val="00A93122"/>
    <w:rsid w:val="00A971BD"/>
    <w:rsid w:val="00AA2B4B"/>
    <w:rsid w:val="00AA511E"/>
    <w:rsid w:val="00AA5BAD"/>
    <w:rsid w:val="00AA6A40"/>
    <w:rsid w:val="00AB3E78"/>
    <w:rsid w:val="00AC2789"/>
    <w:rsid w:val="00AC297D"/>
    <w:rsid w:val="00AC38DC"/>
    <w:rsid w:val="00AC42C5"/>
    <w:rsid w:val="00AD0F02"/>
    <w:rsid w:val="00AE12D9"/>
    <w:rsid w:val="00AF1894"/>
    <w:rsid w:val="00B00BD2"/>
    <w:rsid w:val="00B02F5F"/>
    <w:rsid w:val="00B12C63"/>
    <w:rsid w:val="00B202D3"/>
    <w:rsid w:val="00B20CBC"/>
    <w:rsid w:val="00B26345"/>
    <w:rsid w:val="00B266F7"/>
    <w:rsid w:val="00B276AF"/>
    <w:rsid w:val="00B412CD"/>
    <w:rsid w:val="00B4569E"/>
    <w:rsid w:val="00B4790B"/>
    <w:rsid w:val="00B5664D"/>
    <w:rsid w:val="00B57E0F"/>
    <w:rsid w:val="00B6153B"/>
    <w:rsid w:val="00B63459"/>
    <w:rsid w:val="00B67971"/>
    <w:rsid w:val="00B73C6D"/>
    <w:rsid w:val="00B769F0"/>
    <w:rsid w:val="00B8471F"/>
    <w:rsid w:val="00B84EB7"/>
    <w:rsid w:val="00B8682E"/>
    <w:rsid w:val="00B907E2"/>
    <w:rsid w:val="00B9623A"/>
    <w:rsid w:val="00BA4844"/>
    <w:rsid w:val="00BA59C6"/>
    <w:rsid w:val="00BA5B40"/>
    <w:rsid w:val="00BB3767"/>
    <w:rsid w:val="00BC05D2"/>
    <w:rsid w:val="00BC0F15"/>
    <w:rsid w:val="00BC311C"/>
    <w:rsid w:val="00BD0206"/>
    <w:rsid w:val="00BD0733"/>
    <w:rsid w:val="00BD265E"/>
    <w:rsid w:val="00BD5B9D"/>
    <w:rsid w:val="00BD747F"/>
    <w:rsid w:val="00BE1213"/>
    <w:rsid w:val="00BE2A80"/>
    <w:rsid w:val="00BE34CF"/>
    <w:rsid w:val="00BE44CE"/>
    <w:rsid w:val="00BE4D5F"/>
    <w:rsid w:val="00BE4FD6"/>
    <w:rsid w:val="00BF25F4"/>
    <w:rsid w:val="00BF4C7B"/>
    <w:rsid w:val="00BF58DD"/>
    <w:rsid w:val="00C03C77"/>
    <w:rsid w:val="00C15A0C"/>
    <w:rsid w:val="00C176D7"/>
    <w:rsid w:val="00C2026D"/>
    <w:rsid w:val="00C2098A"/>
    <w:rsid w:val="00C21979"/>
    <w:rsid w:val="00C26E88"/>
    <w:rsid w:val="00C30F7B"/>
    <w:rsid w:val="00C33982"/>
    <w:rsid w:val="00C36730"/>
    <w:rsid w:val="00C414C5"/>
    <w:rsid w:val="00C4355F"/>
    <w:rsid w:val="00C5444A"/>
    <w:rsid w:val="00C564A0"/>
    <w:rsid w:val="00C57D8E"/>
    <w:rsid w:val="00C60A19"/>
    <w:rsid w:val="00C612DA"/>
    <w:rsid w:val="00C66CE0"/>
    <w:rsid w:val="00C67882"/>
    <w:rsid w:val="00C7741E"/>
    <w:rsid w:val="00C77E0D"/>
    <w:rsid w:val="00C80740"/>
    <w:rsid w:val="00C84724"/>
    <w:rsid w:val="00C875AB"/>
    <w:rsid w:val="00C97798"/>
    <w:rsid w:val="00CA0445"/>
    <w:rsid w:val="00CA3DF1"/>
    <w:rsid w:val="00CA4581"/>
    <w:rsid w:val="00CC3710"/>
    <w:rsid w:val="00CD276E"/>
    <w:rsid w:val="00CD5BC6"/>
    <w:rsid w:val="00CD7BCB"/>
    <w:rsid w:val="00CE18D5"/>
    <w:rsid w:val="00CF5285"/>
    <w:rsid w:val="00CF575E"/>
    <w:rsid w:val="00D04109"/>
    <w:rsid w:val="00D04884"/>
    <w:rsid w:val="00D04C3D"/>
    <w:rsid w:val="00D06C23"/>
    <w:rsid w:val="00D11A33"/>
    <w:rsid w:val="00D12C76"/>
    <w:rsid w:val="00D3449F"/>
    <w:rsid w:val="00D45923"/>
    <w:rsid w:val="00D47BD2"/>
    <w:rsid w:val="00D620E6"/>
    <w:rsid w:val="00D62772"/>
    <w:rsid w:val="00D65732"/>
    <w:rsid w:val="00D675B7"/>
    <w:rsid w:val="00D71688"/>
    <w:rsid w:val="00D7174D"/>
    <w:rsid w:val="00D7205C"/>
    <w:rsid w:val="00D835A5"/>
    <w:rsid w:val="00D848C2"/>
    <w:rsid w:val="00D949B8"/>
    <w:rsid w:val="00DA1ED4"/>
    <w:rsid w:val="00DA204E"/>
    <w:rsid w:val="00DA4F20"/>
    <w:rsid w:val="00DB0258"/>
    <w:rsid w:val="00DB11F7"/>
    <w:rsid w:val="00DB3A5E"/>
    <w:rsid w:val="00DB62C0"/>
    <w:rsid w:val="00DB6687"/>
    <w:rsid w:val="00DB7203"/>
    <w:rsid w:val="00DC076D"/>
    <w:rsid w:val="00DD0281"/>
    <w:rsid w:val="00DD129D"/>
    <w:rsid w:val="00DD6416"/>
    <w:rsid w:val="00DE4307"/>
    <w:rsid w:val="00DF2BE9"/>
    <w:rsid w:val="00DF39D9"/>
    <w:rsid w:val="00DF4E0A"/>
    <w:rsid w:val="00E00499"/>
    <w:rsid w:val="00E028A6"/>
    <w:rsid w:val="00E02A80"/>
    <w:rsid w:val="00E02DCD"/>
    <w:rsid w:val="00E12C60"/>
    <w:rsid w:val="00E13F00"/>
    <w:rsid w:val="00E1562A"/>
    <w:rsid w:val="00E178C9"/>
    <w:rsid w:val="00E219DD"/>
    <w:rsid w:val="00E22E87"/>
    <w:rsid w:val="00E23182"/>
    <w:rsid w:val="00E36223"/>
    <w:rsid w:val="00E36F37"/>
    <w:rsid w:val="00E40C15"/>
    <w:rsid w:val="00E5238E"/>
    <w:rsid w:val="00E5332F"/>
    <w:rsid w:val="00E539A1"/>
    <w:rsid w:val="00E54BB9"/>
    <w:rsid w:val="00E57630"/>
    <w:rsid w:val="00E60024"/>
    <w:rsid w:val="00E60E89"/>
    <w:rsid w:val="00E632BC"/>
    <w:rsid w:val="00E71231"/>
    <w:rsid w:val="00E71B83"/>
    <w:rsid w:val="00E71FA8"/>
    <w:rsid w:val="00E72CF7"/>
    <w:rsid w:val="00E7680C"/>
    <w:rsid w:val="00E81509"/>
    <w:rsid w:val="00E82E84"/>
    <w:rsid w:val="00E8537F"/>
    <w:rsid w:val="00E86C2B"/>
    <w:rsid w:val="00E95157"/>
    <w:rsid w:val="00EA5147"/>
    <w:rsid w:val="00EB63A8"/>
    <w:rsid w:val="00EB71AC"/>
    <w:rsid w:val="00EB78E6"/>
    <w:rsid w:val="00EC42F0"/>
    <w:rsid w:val="00ED0F1A"/>
    <w:rsid w:val="00EE1902"/>
    <w:rsid w:val="00EE1B66"/>
    <w:rsid w:val="00EF3F6F"/>
    <w:rsid w:val="00EF7CC9"/>
    <w:rsid w:val="00F05392"/>
    <w:rsid w:val="00F05DE1"/>
    <w:rsid w:val="00F06DD2"/>
    <w:rsid w:val="00F107F6"/>
    <w:rsid w:val="00F110E4"/>
    <w:rsid w:val="00F14D1E"/>
    <w:rsid w:val="00F14E9F"/>
    <w:rsid w:val="00F1556A"/>
    <w:rsid w:val="00F159AA"/>
    <w:rsid w:val="00F207C0"/>
    <w:rsid w:val="00F20AE5"/>
    <w:rsid w:val="00F21108"/>
    <w:rsid w:val="00F31FEF"/>
    <w:rsid w:val="00F3686A"/>
    <w:rsid w:val="00F445C8"/>
    <w:rsid w:val="00F449B8"/>
    <w:rsid w:val="00F4541E"/>
    <w:rsid w:val="00F4555B"/>
    <w:rsid w:val="00F47B2A"/>
    <w:rsid w:val="00F502B5"/>
    <w:rsid w:val="00F53EFB"/>
    <w:rsid w:val="00F55D27"/>
    <w:rsid w:val="00F645C7"/>
    <w:rsid w:val="00F64DC2"/>
    <w:rsid w:val="00F702DC"/>
    <w:rsid w:val="00F75D6A"/>
    <w:rsid w:val="00F76DF9"/>
    <w:rsid w:val="00F81590"/>
    <w:rsid w:val="00F94298"/>
    <w:rsid w:val="00FA3147"/>
    <w:rsid w:val="00FA420E"/>
    <w:rsid w:val="00FB5B5C"/>
    <w:rsid w:val="00FC1502"/>
    <w:rsid w:val="00FC2B8B"/>
    <w:rsid w:val="00FC7923"/>
    <w:rsid w:val="00FD02A9"/>
    <w:rsid w:val="00FD3A87"/>
    <w:rsid w:val="00FE10BC"/>
    <w:rsid w:val="00FE136D"/>
    <w:rsid w:val="00FE1C62"/>
    <w:rsid w:val="00FE2498"/>
    <w:rsid w:val="00FE7CA4"/>
    <w:rsid w:val="00FF4243"/>
    <w:rsid w:val="00FF6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113"/>
    <o:shapelayout v:ext="edit">
      <o:idmap v:ext="edit" data="1"/>
    </o:shapelayout>
  </w:shapeDefaults>
  <w:decimalSymbol w:val="."/>
  <w:listSeparator w:val=","/>
  <w14:docId w14:val="1769EDB7"/>
  <w15:docId w15:val="{BF683A63-8FD4-954C-B901-B26815F3B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AC1"/>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342B64"/>
    <w:pPr>
      <w:keepNext/>
      <w:keepLines/>
      <w:pBdr>
        <w:bottom w:val="single" w:sz="48" w:space="1" w:color="EA4E4E" w:themeColor="accent1"/>
      </w:pBdr>
      <w:spacing w:before="720" w:after="18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342B64"/>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CE18D5"/>
    <w:rPr>
      <w:color w:val="808080"/>
    </w:rPr>
  </w:style>
  <w:style w:type="character" w:customStyle="1" w:styleId="Heading4Char">
    <w:name w:val="Heading 4 Char"/>
    <w:basedOn w:val="DefaultParagraphFont"/>
    <w:link w:val="Heading4"/>
    <w:uiPriority w:val="9"/>
    <w:rsid w:val="00C2098A"/>
    <w:rPr>
      <w:rFonts w:asciiTheme="majorHAnsi" w:eastAsiaTheme="majorEastAsia" w:hAnsiTheme="majorHAnsi" w:cstheme="majorBidi"/>
      <w:iCs/>
      <w:caps/>
      <w:sz w:val="18"/>
      <w:szCs w:val="18"/>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odyTextIndent">
    <w:name w:val="Body Text Indent"/>
    <w:basedOn w:val="Normal"/>
    <w:link w:val="BodyTextIndentChar"/>
    <w:rsid w:val="00E5332F"/>
    <w:pPr>
      <w:spacing w:after="120" w:line="240" w:lineRule="auto"/>
      <w:ind w:left="360"/>
    </w:pPr>
    <w:rPr>
      <w:rFonts w:ascii="Times New Roman" w:eastAsia="Times New Roman" w:hAnsi="Times New Roman" w:cs="Times New Roman"/>
      <w:sz w:val="24"/>
      <w:szCs w:val="24"/>
      <w:lang w:val="en-GB"/>
    </w:rPr>
  </w:style>
  <w:style w:type="character" w:customStyle="1" w:styleId="BodyTextIndentChar">
    <w:name w:val="Body Text Indent Char"/>
    <w:basedOn w:val="DefaultParagraphFont"/>
    <w:link w:val="BodyTextIndent"/>
    <w:rsid w:val="00E5332F"/>
    <w:rPr>
      <w:rFonts w:ascii="Times New Roman" w:eastAsia="Times New Roman" w:hAnsi="Times New Roman" w:cs="Times New Roman"/>
      <w:sz w:val="24"/>
      <w:szCs w:val="24"/>
      <w:lang w:val="en-GB"/>
    </w:rPr>
  </w:style>
  <w:style w:type="paragraph" w:styleId="Caption">
    <w:name w:val="caption"/>
    <w:basedOn w:val="Normal"/>
    <w:next w:val="Normal"/>
    <w:qFormat/>
    <w:rsid w:val="00B26345"/>
    <w:pPr>
      <w:suppressAutoHyphens/>
      <w:spacing w:line="240" w:lineRule="auto"/>
    </w:pPr>
    <w:rPr>
      <w:rFonts w:ascii="Arial" w:eastAsia="Times New Roman" w:hAnsi="Arial" w:cs="Times New Roman"/>
      <w:b/>
      <w:bCs/>
      <w:lang w:eastAsia="ar-SA"/>
    </w:rPr>
  </w:style>
  <w:style w:type="paragraph" w:customStyle="1" w:styleId="Default">
    <w:name w:val="Default"/>
    <w:rsid w:val="00B26345"/>
    <w:pPr>
      <w:autoSpaceDE w:val="0"/>
      <w:autoSpaceDN w:val="0"/>
      <w:adjustRightInd w:val="0"/>
      <w:spacing w:line="240" w:lineRule="auto"/>
    </w:pPr>
    <w:rPr>
      <w:rFonts w:ascii="Arial" w:eastAsia="Times New Roman" w:hAnsi="Arial" w:cs="Arial"/>
      <w:color w:val="000000"/>
      <w:sz w:val="24"/>
      <w:szCs w:val="24"/>
    </w:rPr>
  </w:style>
  <w:style w:type="paragraph" w:customStyle="1" w:styleId="Standard">
    <w:name w:val="Standard"/>
    <w:rsid w:val="00B26345"/>
    <w:pPr>
      <w:suppressAutoHyphens/>
      <w:autoSpaceDN w:val="0"/>
      <w:spacing w:line="240" w:lineRule="auto"/>
      <w:textAlignment w:val="baseline"/>
    </w:pPr>
    <w:rPr>
      <w:rFonts w:ascii="Arial" w:eastAsia="Times New Roman" w:hAnsi="Arial" w:cs="Times New Roman"/>
      <w:kern w:val="3"/>
      <w:sz w:val="22"/>
      <w:lang w:eastAsia="ar-SA"/>
    </w:rPr>
  </w:style>
  <w:style w:type="paragraph" w:styleId="HTMLPreformatted">
    <w:name w:val="HTML Preformatted"/>
    <w:basedOn w:val="Normal"/>
    <w:link w:val="HTMLPreformattedChar"/>
    <w:rsid w:val="00F7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pPr>
    <w:rPr>
      <w:rFonts w:ascii="Courier New" w:eastAsia="Times New Roman" w:hAnsi="Courier New" w:cs="Courier New"/>
      <w:lang w:eastAsia="ar-SA"/>
    </w:rPr>
  </w:style>
  <w:style w:type="character" w:customStyle="1" w:styleId="HTMLPreformattedChar">
    <w:name w:val="HTML Preformatted Char"/>
    <w:basedOn w:val="DefaultParagraphFont"/>
    <w:link w:val="HTMLPreformatted"/>
    <w:rsid w:val="00F76DF9"/>
    <w:rPr>
      <w:rFonts w:ascii="Courier New" w:eastAsia="Times New Roman" w:hAnsi="Courier New" w:cs="Courier New"/>
      <w:lang w:eastAsia="ar-SA"/>
    </w:rPr>
  </w:style>
  <w:style w:type="paragraph" w:customStyle="1" w:styleId="Textbodyindent">
    <w:name w:val="Text body indent"/>
    <w:basedOn w:val="Normal"/>
    <w:rsid w:val="00F76DF9"/>
    <w:pPr>
      <w:tabs>
        <w:tab w:val="left" w:pos="-12992"/>
      </w:tabs>
      <w:suppressAutoHyphens/>
      <w:autoSpaceDN w:val="0"/>
      <w:spacing w:line="360" w:lineRule="auto"/>
      <w:ind w:left="3600" w:hanging="3600"/>
      <w:jc w:val="both"/>
    </w:pPr>
    <w:rPr>
      <w:rFonts w:ascii="Times New Roman" w:eastAsia="Times New Roman" w:hAnsi="Times New Roman" w:cs="Times New Roman"/>
      <w:kern w:val="3"/>
      <w:lang w:eastAsia="ar-SA"/>
    </w:rPr>
  </w:style>
  <w:style w:type="character" w:customStyle="1" w:styleId="wrapl">
    <w:name w:val="wrapl"/>
    <w:basedOn w:val="DefaultParagraphFont"/>
    <w:rsid w:val="00F76DF9"/>
  </w:style>
  <w:style w:type="paragraph" w:styleId="ListParagraph">
    <w:name w:val="List Paragraph"/>
    <w:basedOn w:val="Normal"/>
    <w:uiPriority w:val="34"/>
    <w:semiHidden/>
    <w:unhideWhenUsed/>
    <w:qFormat/>
    <w:rsid w:val="009C1CC9"/>
    <w:pPr>
      <w:ind w:left="720"/>
      <w:contextualSpacing/>
    </w:pPr>
  </w:style>
  <w:style w:type="paragraph" w:styleId="BalloonText">
    <w:name w:val="Balloon Text"/>
    <w:basedOn w:val="Normal"/>
    <w:link w:val="BalloonTextChar"/>
    <w:uiPriority w:val="99"/>
    <w:semiHidden/>
    <w:unhideWhenUsed/>
    <w:rsid w:val="00B73C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C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glossaryDocument" Target="glossary/document.xm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footer" Target="footer2.xml" /><Relationship Id="rId5" Type="http://schemas.openxmlformats.org/officeDocument/2006/relationships/settings" Target="settings.xml" /><Relationship Id="rId10" Type="http://schemas.openxmlformats.org/officeDocument/2006/relationships/footer" Target="footer1.xml" /><Relationship Id="rId4" Type="http://schemas.openxmlformats.org/officeDocument/2006/relationships/styles" Target="styles.xml" /><Relationship Id="rId9" Type="http://schemas.openxmlformats.org/officeDocument/2006/relationships/header" Target="head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ed%20Ali\AppData\Roaming\Microsoft\Templates\Polished%20resume,%20designed%20by%20MOO.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5BAEC7A2E64FF18140CC0DE7385D77"/>
        <w:category>
          <w:name w:val="General"/>
          <w:gallery w:val="placeholder"/>
        </w:category>
        <w:types>
          <w:type w:val="bbPlcHdr"/>
        </w:types>
        <w:behaviors>
          <w:behavior w:val="content"/>
        </w:behaviors>
        <w:guid w:val="{83F4BBA7-88F9-43DB-949A-D00972E0AF2F}"/>
      </w:docPartPr>
      <w:docPartBody>
        <w:p w:rsidR="00FE6B4B" w:rsidRDefault="000F37F5">
          <w:pPr>
            <w:pStyle w:val="8E5BAEC7A2E64FF18140CC0DE7385D77"/>
          </w:pPr>
          <w:r w:rsidRPr="00333CD3">
            <w:t>YN</w:t>
          </w:r>
        </w:p>
      </w:docPartBody>
    </w:docPart>
    <w:docPart>
      <w:docPartPr>
        <w:name w:val="641FEDD414224374A32EB4A6D7927FFB"/>
        <w:category>
          <w:name w:val="General"/>
          <w:gallery w:val="placeholder"/>
        </w:category>
        <w:types>
          <w:type w:val="bbPlcHdr"/>
        </w:types>
        <w:behaviors>
          <w:behavior w:val="content"/>
        </w:behaviors>
        <w:guid w:val="{474C10CE-A9EE-40A7-997E-B7C26DBAA2ED}"/>
      </w:docPartPr>
      <w:docPartBody>
        <w:p w:rsidR="00FE6B4B" w:rsidRDefault="000F37F5">
          <w:pPr>
            <w:pStyle w:val="641FEDD414224374A32EB4A6D7927FFB"/>
          </w:pPr>
          <w:r>
            <w:t>Your Name</w:t>
          </w:r>
        </w:p>
      </w:docPartBody>
    </w:docPart>
    <w:docPart>
      <w:docPartPr>
        <w:name w:val="3C1350976DA74C90AC17DDD228024A9B"/>
        <w:category>
          <w:name w:val="General"/>
          <w:gallery w:val="placeholder"/>
        </w:category>
        <w:types>
          <w:type w:val="bbPlcHdr"/>
        </w:types>
        <w:behaviors>
          <w:behavior w:val="content"/>
        </w:behaviors>
        <w:guid w:val="{C261B614-78BB-4E1A-88DD-E27B760C0ABD}"/>
      </w:docPartPr>
      <w:docPartBody>
        <w:p w:rsidR="00FE6B4B" w:rsidRDefault="000F37F5">
          <w:pPr>
            <w:pStyle w:val="3C1350976DA74C90AC17DDD228024A9B"/>
          </w:pPr>
          <w:r>
            <w:t>Profession or Industry</w:t>
          </w:r>
        </w:p>
      </w:docPartBody>
    </w:docPart>
    <w:docPart>
      <w:docPartPr>
        <w:name w:val="6955AFDC6A2C40678E9BDDED6962A73F"/>
        <w:category>
          <w:name w:val="General"/>
          <w:gallery w:val="placeholder"/>
        </w:category>
        <w:types>
          <w:type w:val="bbPlcHdr"/>
        </w:types>
        <w:behaviors>
          <w:behavior w:val="content"/>
        </w:behaviors>
        <w:guid w:val="{BC6F3600-C4CA-4AF0-85A3-6F612ADC94B9}"/>
      </w:docPartPr>
      <w:docPartBody>
        <w:p w:rsidR="00FE6B4B" w:rsidRDefault="000F37F5">
          <w:pPr>
            <w:pStyle w:val="6955AFDC6A2C40678E9BDDED6962A73F"/>
          </w:pPr>
          <w:r w:rsidRPr="00333CD3">
            <w:t>Date Earned</w:t>
          </w:r>
        </w:p>
      </w:docPartBody>
    </w:docPart>
    <w:docPart>
      <w:docPartPr>
        <w:name w:val="557BF9331A174634AC30B4AAF60B4D8F"/>
        <w:category>
          <w:name w:val="General"/>
          <w:gallery w:val="placeholder"/>
        </w:category>
        <w:types>
          <w:type w:val="bbPlcHdr"/>
        </w:types>
        <w:behaviors>
          <w:behavior w:val="content"/>
        </w:behaviors>
        <w:guid w:val="{85A7C051-ACBF-4847-A812-1AE8787B4152}"/>
      </w:docPartPr>
      <w:docPartBody>
        <w:p w:rsidR="00FE6B4B" w:rsidRDefault="000F37F5">
          <w:pPr>
            <w:pStyle w:val="557BF9331A174634AC30B4AAF60B4D8F"/>
          </w:pPr>
          <w:r w:rsidRPr="00333CD3">
            <w:t>On the Home tab of the ribbon, check out Styles to apply the formatting you need with just a click.</w:t>
          </w:r>
        </w:p>
      </w:docPartBody>
    </w:docPart>
    <w:docPart>
      <w:docPartPr>
        <w:name w:val="F15681BC95604F47A5A6843EB6AD3C86"/>
        <w:category>
          <w:name w:val="General"/>
          <w:gallery w:val="placeholder"/>
        </w:category>
        <w:types>
          <w:type w:val="bbPlcHdr"/>
        </w:types>
        <w:behaviors>
          <w:behavior w:val="content"/>
        </w:behaviors>
        <w:guid w:val="{096B83A6-DB43-4765-8A59-BBF24C497F32}"/>
      </w:docPartPr>
      <w:docPartBody>
        <w:p w:rsidR="00FE6B4B" w:rsidRDefault="000F37F5">
          <w:pPr>
            <w:pStyle w:val="F15681BC95604F47A5A6843EB6AD3C86"/>
          </w:pPr>
          <w:r w:rsidRPr="00333CD3">
            <w:t>Did you manage a team for your club, lead a project for your favorite charity, or edit your school newspaper? Go ahead and describe experiences that illustrate your leadership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ockwell">
    <w:altName w:val="Arial"/>
    <w:panose1 w:val="02060603020205020403"/>
    <w:charset w:val="00"/>
    <w:family w:val="roman"/>
    <w:pitch w:val="variable"/>
    <w:sig w:usb0="00000001" w:usb1="00000000" w:usb2="00000000" w:usb3="00000000" w:csb0="00000003"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altName w:val="Arial"/>
    <w:panose1 w:val="020B0604030504040204"/>
    <w:charset w:val="00"/>
    <w:family w:val="swiss"/>
    <w:pitch w:val="variable"/>
    <w:sig w:usb0="A10006FF" w:usb1="4000205B" w:usb2="00000010" w:usb3="00000000" w:csb0="0000019F" w:csb1="00000000"/>
  </w:font>
  <w:font w:name="Segoe UI">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14A43"/>
    <w:rsid w:val="000F37F5"/>
    <w:rsid w:val="0012064B"/>
    <w:rsid w:val="001732F3"/>
    <w:rsid w:val="001B5225"/>
    <w:rsid w:val="00380019"/>
    <w:rsid w:val="00381262"/>
    <w:rsid w:val="00550ACE"/>
    <w:rsid w:val="006E281F"/>
    <w:rsid w:val="00714A43"/>
    <w:rsid w:val="009164AF"/>
    <w:rsid w:val="00A45636"/>
    <w:rsid w:val="00C006A7"/>
    <w:rsid w:val="00C31A7F"/>
    <w:rsid w:val="00D26609"/>
    <w:rsid w:val="00DD4211"/>
    <w:rsid w:val="00FE6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66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5BAEC7A2E64FF18140CC0DE7385D77">
    <w:name w:val="8E5BAEC7A2E64FF18140CC0DE7385D77"/>
    <w:rsid w:val="00D26609"/>
  </w:style>
  <w:style w:type="paragraph" w:customStyle="1" w:styleId="D50369D065304946B183EFECB642A93C">
    <w:name w:val="D50369D065304946B183EFECB642A93C"/>
    <w:rsid w:val="00D26609"/>
  </w:style>
  <w:style w:type="paragraph" w:customStyle="1" w:styleId="EDD0D811FE314A1F81B890935B9C8A89">
    <w:name w:val="EDD0D811FE314A1F81B890935B9C8A89"/>
    <w:rsid w:val="00D26609"/>
  </w:style>
  <w:style w:type="paragraph" w:customStyle="1" w:styleId="CBBC23C0B1864F58BE4D14EFE83A9815">
    <w:name w:val="CBBC23C0B1864F58BE4D14EFE83A9815"/>
    <w:rsid w:val="00D26609"/>
  </w:style>
  <w:style w:type="paragraph" w:customStyle="1" w:styleId="85860E14353F4DD2BEFA0F3F640BC010">
    <w:name w:val="85860E14353F4DD2BEFA0F3F640BC010"/>
    <w:rsid w:val="00D26609"/>
  </w:style>
  <w:style w:type="paragraph" w:customStyle="1" w:styleId="641FEDD414224374A32EB4A6D7927FFB">
    <w:name w:val="641FEDD414224374A32EB4A6D7927FFB"/>
    <w:rsid w:val="00D26609"/>
  </w:style>
  <w:style w:type="paragraph" w:customStyle="1" w:styleId="3C1350976DA74C90AC17DDD228024A9B">
    <w:name w:val="3C1350976DA74C90AC17DDD228024A9B"/>
    <w:rsid w:val="00D26609"/>
  </w:style>
  <w:style w:type="paragraph" w:customStyle="1" w:styleId="EF2EDACFFDF0464AA2CB87FFE2972796">
    <w:name w:val="EF2EDACFFDF0464AA2CB87FFE2972796"/>
    <w:rsid w:val="00D26609"/>
  </w:style>
  <w:style w:type="paragraph" w:customStyle="1" w:styleId="7E2EC8EAF29E414A8297E2B309B64F21">
    <w:name w:val="7E2EC8EAF29E414A8297E2B309B64F21"/>
    <w:rsid w:val="00D26609"/>
  </w:style>
  <w:style w:type="paragraph" w:customStyle="1" w:styleId="87B74622A45D43B6B6A43F1102070C5A">
    <w:name w:val="87B74622A45D43B6B6A43F1102070C5A"/>
    <w:rsid w:val="00D26609"/>
  </w:style>
  <w:style w:type="paragraph" w:customStyle="1" w:styleId="BDB1F45D4F204BBF9D2855AB0E45875A">
    <w:name w:val="BDB1F45D4F204BBF9D2855AB0E45875A"/>
    <w:rsid w:val="00D26609"/>
  </w:style>
  <w:style w:type="paragraph" w:customStyle="1" w:styleId="15A532E178BE49DB94816EEF24291D09">
    <w:name w:val="15A532E178BE49DB94816EEF24291D09"/>
    <w:rsid w:val="00D26609"/>
  </w:style>
  <w:style w:type="paragraph" w:customStyle="1" w:styleId="E07FDAF3D58B47EA95E4D13724807657">
    <w:name w:val="E07FDAF3D58B47EA95E4D13724807657"/>
    <w:rsid w:val="00D26609"/>
  </w:style>
  <w:style w:type="paragraph" w:customStyle="1" w:styleId="88698F9C8E7D4EFA903BB426A0EA0110">
    <w:name w:val="88698F9C8E7D4EFA903BB426A0EA0110"/>
    <w:rsid w:val="00D26609"/>
  </w:style>
  <w:style w:type="paragraph" w:customStyle="1" w:styleId="76259D86BE004D3EB7808128706A1368">
    <w:name w:val="76259D86BE004D3EB7808128706A1368"/>
    <w:rsid w:val="00D26609"/>
  </w:style>
  <w:style w:type="paragraph" w:customStyle="1" w:styleId="A1C10103273741D19CD1F28A178A05C6">
    <w:name w:val="A1C10103273741D19CD1F28A178A05C6"/>
    <w:rsid w:val="00D26609"/>
  </w:style>
  <w:style w:type="paragraph" w:customStyle="1" w:styleId="A556FC2B17A34A43BC24C5C179EA07D6">
    <w:name w:val="A556FC2B17A34A43BC24C5C179EA07D6"/>
    <w:rsid w:val="00D26609"/>
  </w:style>
  <w:style w:type="paragraph" w:customStyle="1" w:styleId="CC743C0B2FD84B21AFBD8EA216039411">
    <w:name w:val="CC743C0B2FD84B21AFBD8EA216039411"/>
    <w:rsid w:val="00D26609"/>
  </w:style>
  <w:style w:type="paragraph" w:customStyle="1" w:styleId="1C45EA8B244F4A118CE86EAB66F96987">
    <w:name w:val="1C45EA8B244F4A118CE86EAB66F96987"/>
    <w:rsid w:val="00D26609"/>
  </w:style>
  <w:style w:type="paragraph" w:customStyle="1" w:styleId="2C86F56029BC4037AD6776920704705C">
    <w:name w:val="2C86F56029BC4037AD6776920704705C"/>
    <w:rsid w:val="00D26609"/>
  </w:style>
  <w:style w:type="paragraph" w:customStyle="1" w:styleId="C672EC4C297242C99320142C12013928">
    <w:name w:val="C672EC4C297242C99320142C12013928"/>
    <w:rsid w:val="00D26609"/>
  </w:style>
  <w:style w:type="paragraph" w:customStyle="1" w:styleId="AD276E25EB12465992546B9CEF4A3DB2">
    <w:name w:val="AD276E25EB12465992546B9CEF4A3DB2"/>
    <w:rsid w:val="00D26609"/>
  </w:style>
  <w:style w:type="paragraph" w:customStyle="1" w:styleId="6FCE70841E614D19925CC87360BE8720">
    <w:name w:val="6FCE70841E614D19925CC87360BE8720"/>
    <w:rsid w:val="00D26609"/>
  </w:style>
  <w:style w:type="paragraph" w:customStyle="1" w:styleId="6955AFDC6A2C40678E9BDDED6962A73F">
    <w:name w:val="6955AFDC6A2C40678E9BDDED6962A73F"/>
    <w:rsid w:val="00D26609"/>
  </w:style>
  <w:style w:type="paragraph" w:customStyle="1" w:styleId="CA4789025C0B47BB8CACAF6F9D988366">
    <w:name w:val="CA4789025C0B47BB8CACAF6F9D988366"/>
    <w:rsid w:val="00D26609"/>
  </w:style>
  <w:style w:type="paragraph" w:customStyle="1" w:styleId="557BF9331A174634AC30B4AAF60B4D8F">
    <w:name w:val="557BF9331A174634AC30B4AAF60B4D8F"/>
    <w:rsid w:val="00D26609"/>
  </w:style>
  <w:style w:type="paragraph" w:customStyle="1" w:styleId="259BEB2876584E5AAC2CAE5AFAD610CE">
    <w:name w:val="259BEB2876584E5AAC2CAE5AFAD610CE"/>
    <w:rsid w:val="00D26609"/>
  </w:style>
  <w:style w:type="paragraph" w:customStyle="1" w:styleId="F15681BC95604F47A5A6843EB6AD3C86">
    <w:name w:val="F15681BC95604F47A5A6843EB6AD3C86"/>
    <w:rsid w:val="00D26609"/>
  </w:style>
  <w:style w:type="paragraph" w:customStyle="1" w:styleId="0DD690A8058542C08C561D2F56EE5711">
    <w:name w:val="0DD690A8058542C08C561D2F56EE5711"/>
    <w:rsid w:val="00714A43"/>
  </w:style>
  <w:style w:type="paragraph" w:customStyle="1" w:styleId="21E9F90672B34A2EA5C9234DE959FA2D">
    <w:name w:val="21E9F90672B34A2EA5C9234DE959FA2D"/>
    <w:rsid w:val="00714A43"/>
  </w:style>
  <w:style w:type="paragraph" w:customStyle="1" w:styleId="68228AD900C8459FAA2F5748C1D05965">
    <w:name w:val="68228AD900C8459FAA2F5748C1D05965"/>
    <w:rsid w:val="00714A43"/>
  </w:style>
  <w:style w:type="paragraph" w:customStyle="1" w:styleId="58C34881F3F54623BE05C1C14125B183">
    <w:name w:val="58C34881F3F54623BE05C1C14125B183"/>
    <w:rsid w:val="00714A43"/>
  </w:style>
  <w:style w:type="paragraph" w:customStyle="1" w:styleId="B837FE7D59094CABA36731FC96D2422E">
    <w:name w:val="B837FE7D59094CABA36731FC96D2422E"/>
    <w:rsid w:val="00714A43"/>
  </w:style>
  <w:style w:type="paragraph" w:customStyle="1" w:styleId="4BCFBAEC6323466592DAEE75A9661BBF">
    <w:name w:val="4BCFBAEC6323466592DAEE75A9661BBF"/>
    <w:rsid w:val="00714A43"/>
  </w:style>
  <w:style w:type="paragraph" w:customStyle="1" w:styleId="3E46C7EB8C7541D998DD2D6F045B7F1F">
    <w:name w:val="3E46C7EB8C7541D998DD2D6F045B7F1F"/>
    <w:rsid w:val="00714A43"/>
  </w:style>
  <w:style w:type="paragraph" w:customStyle="1" w:styleId="43E48245AB244D53BFA4F19E2AA81440">
    <w:name w:val="43E48245AB244D53BFA4F19E2AA81440"/>
    <w:rsid w:val="00714A43"/>
  </w:style>
  <w:style w:type="paragraph" w:customStyle="1" w:styleId="535FEFE14EFB4695BF77E2C430B40F6B">
    <w:name w:val="535FEFE14EFB4695BF77E2C430B40F6B"/>
    <w:rsid w:val="00714A43"/>
  </w:style>
  <w:style w:type="paragraph" w:customStyle="1" w:styleId="BA3D2F6F38EF4B67A7B2210055784375">
    <w:name w:val="BA3D2F6F38EF4B67A7B2210055784375"/>
    <w:rsid w:val="00714A43"/>
  </w:style>
  <w:style w:type="paragraph" w:customStyle="1" w:styleId="B675D86576564A9C930CA8F4A6675E2B">
    <w:name w:val="B675D86576564A9C930CA8F4A6675E2B"/>
    <w:rsid w:val="00714A43"/>
  </w:style>
  <w:style w:type="paragraph" w:customStyle="1" w:styleId="175276E4AE854477A8E90AFD32342E13">
    <w:name w:val="175276E4AE854477A8E90AFD32342E13"/>
    <w:rsid w:val="00714A43"/>
  </w:style>
  <w:style w:type="paragraph" w:customStyle="1" w:styleId="50CAEE8EDC5D4653A17A9EE2DD64DE4E">
    <w:name w:val="50CAEE8EDC5D4653A17A9EE2DD64DE4E"/>
    <w:rsid w:val="00714A43"/>
  </w:style>
  <w:style w:type="paragraph" w:customStyle="1" w:styleId="1FE98AC4B3704B4CA8599DB8113C7B72">
    <w:name w:val="1FE98AC4B3704B4CA8599DB8113C7B72"/>
    <w:rsid w:val="00714A43"/>
  </w:style>
  <w:style w:type="paragraph" w:customStyle="1" w:styleId="C07A39169A614110841FDBAA3FBFC514">
    <w:name w:val="C07A39169A614110841FDBAA3FBFC514"/>
    <w:rsid w:val="00714A43"/>
  </w:style>
  <w:style w:type="paragraph" w:customStyle="1" w:styleId="1471CACC11CB40F7A8BC6C8A0C720160">
    <w:name w:val="1471CACC11CB40F7A8BC6C8A0C720160"/>
    <w:rsid w:val="00714A43"/>
  </w:style>
  <w:style w:type="paragraph" w:customStyle="1" w:styleId="E423382FC75648ADA17BFF46CFBFD713">
    <w:name w:val="E423382FC75648ADA17BFF46CFBFD713"/>
    <w:rsid w:val="00714A43"/>
  </w:style>
  <w:style w:type="paragraph" w:customStyle="1" w:styleId="BB811B78CF8B44A6BA2EDD5AA2C46587">
    <w:name w:val="BB811B78CF8B44A6BA2EDD5AA2C46587"/>
    <w:rsid w:val="00714A43"/>
  </w:style>
  <w:style w:type="paragraph" w:customStyle="1" w:styleId="1471C6F8916743FE944D386C424DFB13">
    <w:name w:val="1471C6F8916743FE944D386C424DFB13"/>
    <w:rsid w:val="00714A43"/>
  </w:style>
  <w:style w:type="paragraph" w:customStyle="1" w:styleId="972503810A654F94BEE4BF500EE160B9">
    <w:name w:val="972503810A654F94BEE4BF500EE160B9"/>
    <w:rsid w:val="00714A43"/>
  </w:style>
  <w:style w:type="paragraph" w:customStyle="1" w:styleId="62462520E708435EA352261798FE85FC">
    <w:name w:val="62462520E708435EA352261798FE85FC"/>
    <w:rsid w:val="00714A43"/>
  </w:style>
  <w:style w:type="paragraph" w:customStyle="1" w:styleId="D2420E24D19F4C47BB4CCD75F5813DF8">
    <w:name w:val="D2420E24D19F4C47BB4CCD75F5813DF8"/>
    <w:rsid w:val="00714A43"/>
  </w:style>
  <w:style w:type="paragraph" w:customStyle="1" w:styleId="3CCE2F262F0343E9A3155663B759E7D3">
    <w:name w:val="3CCE2F262F0343E9A3155663B759E7D3"/>
    <w:rsid w:val="00714A43"/>
  </w:style>
  <w:style w:type="paragraph" w:customStyle="1" w:styleId="997B63579A424BD99F6AC28D2928E1AA">
    <w:name w:val="997B63579A424BD99F6AC28D2928E1AA"/>
    <w:rsid w:val="00714A43"/>
  </w:style>
  <w:style w:type="paragraph" w:customStyle="1" w:styleId="F437026BC8FD4F8A83D3AF717F2140E9">
    <w:name w:val="F437026BC8FD4F8A83D3AF717F2140E9"/>
    <w:rsid w:val="00FE6B4B"/>
  </w:style>
  <w:style w:type="paragraph" w:customStyle="1" w:styleId="6F4E37CE542642A78EAE08D6522C2F38">
    <w:name w:val="6F4E37CE542642A78EAE08D6522C2F38"/>
    <w:rsid w:val="00FE6B4B"/>
  </w:style>
  <w:style w:type="paragraph" w:customStyle="1" w:styleId="49F22D956C8B41BB91CAD9A2B66D8279">
    <w:name w:val="49F22D956C8B41BB91CAD9A2B66D8279"/>
    <w:rsid w:val="00FE6B4B"/>
  </w:style>
  <w:style w:type="paragraph" w:customStyle="1" w:styleId="5B57F6E424D44A61B1C4909CC7355BE8">
    <w:name w:val="5B57F6E424D44A61B1C4909CC7355BE8"/>
    <w:rsid w:val="00FE6B4B"/>
  </w:style>
  <w:style w:type="paragraph" w:customStyle="1" w:styleId="CB121163F56544C48CD62D5C22933D4A">
    <w:name w:val="CB121163F56544C48CD62D5C22933D4A"/>
    <w:rsid w:val="00FE6B4B"/>
  </w:style>
  <w:style w:type="paragraph" w:customStyle="1" w:styleId="E82D9B8DE12B4716BD27B315B5B3622A">
    <w:name w:val="E82D9B8DE12B4716BD27B315B5B3622A"/>
    <w:rsid w:val="00FE6B4B"/>
  </w:style>
  <w:style w:type="paragraph" w:customStyle="1" w:styleId="88FA5DD3EA234C5C8496B992EE647698">
    <w:name w:val="88FA5DD3EA234C5C8496B992EE647698"/>
    <w:rsid w:val="00FE6B4B"/>
  </w:style>
  <w:style w:type="paragraph" w:customStyle="1" w:styleId="751E88ED46264384826FE88FC07D32BB">
    <w:name w:val="751E88ED46264384826FE88FC07D32BB"/>
    <w:rsid w:val="00FE6B4B"/>
  </w:style>
  <w:style w:type="paragraph" w:customStyle="1" w:styleId="213EB8EF2BB942FF8F09249420151962">
    <w:name w:val="213EB8EF2BB942FF8F09249420151962"/>
    <w:rsid w:val="00FE6B4B"/>
  </w:style>
  <w:style w:type="paragraph" w:customStyle="1" w:styleId="8D3ED72DF8A64D918630A365E84D5778">
    <w:name w:val="8D3ED72DF8A64D918630A365E84D5778"/>
    <w:rsid w:val="00FE6B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
  <CompanyAddress>https://twitter.com/IAmSyedali</CompanyAddress>
  <CompanyPhone>https://in.linkedin.com/in/syed-ali-54783157</CompanyPhone>
  <CompanyFax>+91-9844474495</CompanyFax>
  <CompanyEmail>newsyedali@gmail.com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3430EC-2258-5449-8627-ABA15A53E77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Polished%20resume,%20designed%20by%20MOO.dotx</Template>
  <TotalTime>1</TotalTime>
  <Pages>6</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SyedAli Resume Liferay Developer</vt:lpstr>
    </vt:vector>
  </TitlesOfParts>
  <Company>SA</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SyedAli Resume Liferay Developer</dc:title>
  <dc:subject>Software Consultant</dc:subject>
  <dc:creator>Syed Ali</dc:creator>
  <cp:keywords>Liferay</cp:keywords>
  <dc:description/>
  <cp:lastModifiedBy>Syed Ali</cp:lastModifiedBy>
  <cp:revision>3</cp:revision>
  <dcterms:created xsi:type="dcterms:W3CDTF">2018-04-10T08:54:00Z</dcterms:created>
  <dcterms:modified xsi:type="dcterms:W3CDTF">2018-04-10T08:54:00Z</dcterms:modified>
</cp:coreProperties>
</file>