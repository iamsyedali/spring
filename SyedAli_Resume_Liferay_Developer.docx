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rsidTr="00EF7CC9">
        <w:tc>
          <w:tcPr>
            <w:tcW w:w="3780" w:type="dxa"/>
            <w:tcMar>
              <w:top w:w="504" w:type="dxa"/>
              <w:right w:w="720" w:type="dxa"/>
            </w:tcMar>
          </w:tcPr>
          <w:p w:rsidR="00741125" w:rsidRPr="00333CD3" w:rsidRDefault="00E02DCD" w:rsidP="00E8537F">
            <w:pPr>
              <w:pStyle w:val="Initials"/>
              <w:spacing w:after="0"/>
            </w:pPr>
            <w:r>
              <w:rPr>
                <w:noProof/>
                <w:lang w:val="en-IN" w:eastAsia="en-IN"/>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3E1D67A"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606576828"/>
                <w:placeholder>
                  <w:docPart w:val="8E5BAEC7A2E64FF18140CC0DE7385D77"/>
                </w:placeholder>
                <w:dataBinding w:prefixMappings="xmlns:ns0='http://schemas.openxmlformats.org/officeDocument/2006/extended-properties' " w:xpath="/ns0:Properties[1]/ns0:Company[1]" w:storeItemID="{6668398D-A668-4E3E-A5EB-62B293D839F1}"/>
                <w15:appearance w15:val="hidden"/>
                <w:text/>
              </w:sdtPr>
              <w:sdtEndPr/>
              <w:sdtContent>
                <w:r w:rsidR="005754F0">
                  <w:t>SA</w:t>
                </w:r>
              </w:sdtContent>
            </w:sdt>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C612DA" w:rsidRPr="00333CD3" w:rsidTr="001B2AC1">
              <w:trPr>
                <w:trHeight w:hRule="exact" w:val="1152"/>
              </w:trPr>
              <w:tc>
                <w:tcPr>
                  <w:tcW w:w="6055" w:type="dxa"/>
                  <w:vAlign w:val="center"/>
                </w:tcPr>
                <w:p w:rsidR="00C612DA" w:rsidRPr="006D5E4A" w:rsidRDefault="006F031A" w:rsidP="00C612DA">
                  <w:pPr>
                    <w:pStyle w:val="Heading1"/>
                    <w:outlineLvl w:val="0"/>
                    <w:rPr>
                      <w:color w:val="FFFFFF" w:themeColor="background1"/>
                    </w:rPr>
                  </w:pPr>
                  <w:sdt>
                    <w:sdtPr>
                      <w:rPr>
                        <w:color w:val="FFFFFF" w:themeColor="background1"/>
                        <w:sz w:val="56"/>
                        <w:szCs w:val="56"/>
                      </w:rPr>
                      <w:alias w:val="Your Name:"/>
                      <w:tag w:val="Your Name:"/>
                      <w:id w:val="1982421306"/>
                      <w:placeholder>
                        <w:docPart w:val="641FEDD414224374A32EB4A6D7927FF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7582" w:rsidRPr="00E72CF7">
                        <w:rPr>
                          <w:color w:val="FFFFFF" w:themeColor="background1"/>
                          <w:sz w:val="56"/>
                          <w:szCs w:val="56"/>
                          <w:lang w:val="en-IN"/>
                        </w:rPr>
                        <w:t>Syed Ali</w:t>
                      </w:r>
                    </w:sdtContent>
                  </w:sdt>
                </w:p>
                <w:p w:rsidR="00C612DA" w:rsidRPr="00333CD3" w:rsidRDefault="006F031A" w:rsidP="00E02DCD">
                  <w:pPr>
                    <w:pStyle w:val="Heading2"/>
                    <w:outlineLvl w:val="1"/>
                  </w:pPr>
                  <w:sdt>
                    <w:sdtPr>
                      <w:rPr>
                        <w:color w:val="FFFFFF" w:themeColor="background1"/>
                        <w:sz w:val="32"/>
                        <w:szCs w:val="32"/>
                      </w:rPr>
                      <w:alias w:val="Profession or Industry:"/>
                      <w:tag w:val="Profession or Industry:"/>
                      <w:id w:val="-83681269"/>
                      <w:placeholder>
                        <w:docPart w:val="3C1350976DA74C90AC17DDD228024A9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01805">
                        <w:rPr>
                          <w:color w:val="FFFFFF" w:themeColor="background1"/>
                          <w:sz w:val="32"/>
                          <w:szCs w:val="32"/>
                          <w:lang w:val="en-IN"/>
                        </w:rPr>
                        <w:t>Liferay Developer</w:t>
                      </w:r>
                    </w:sdtContent>
                  </w:sdt>
                </w:p>
              </w:tc>
            </w:tr>
          </w:tbl>
          <w:p w:rsidR="00741125" w:rsidRPr="00333CD3" w:rsidRDefault="00741125" w:rsidP="00655007"/>
        </w:tc>
      </w:tr>
    </w:tbl>
    <w:p w:rsidR="00B907E2" w:rsidRDefault="00B907E2" w:rsidP="00A60476">
      <w:pPr>
        <w:pStyle w:val="Heading3"/>
        <w:spacing w:before="0" w:after="0"/>
      </w:pPr>
    </w:p>
    <w:p w:rsidR="00B907E2" w:rsidRPr="00333CD3" w:rsidRDefault="00BD0733" w:rsidP="009A7B4E">
      <w:pPr>
        <w:pStyle w:val="Heading3"/>
        <w:spacing w:after="0" w:line="240" w:lineRule="auto"/>
      </w:pPr>
      <w:r>
        <w:t>PROFESSIONAL</w:t>
      </w:r>
      <w:r w:rsidR="00B907E2">
        <w:t xml:space="preserve"> </w:t>
      </w:r>
      <w:r>
        <w:t>FORTE</w:t>
      </w:r>
    </w:p>
    <w:p w:rsidR="00C176D7" w:rsidRPr="001246BC" w:rsidRDefault="00026CF2" w:rsidP="001246BC">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Having </w:t>
      </w:r>
      <w:r w:rsidR="00422CD3">
        <w:rPr>
          <w:rFonts w:ascii="Verdana" w:hAnsi="Verdana"/>
        </w:rPr>
        <w:t>4.</w:t>
      </w:r>
      <w:bookmarkStart w:id="0" w:name="_GoBack"/>
      <w:bookmarkEnd w:id="0"/>
      <w:r w:rsidR="00422CD3">
        <w:rPr>
          <w:rFonts w:ascii="Verdana" w:hAnsi="Verdana"/>
        </w:rPr>
        <w:t xml:space="preserve">4 </w:t>
      </w:r>
      <w:r w:rsidR="001246BC">
        <w:rPr>
          <w:rFonts w:ascii="Verdana" w:hAnsi="Verdana"/>
        </w:rPr>
        <w:t>years</w:t>
      </w:r>
      <w:r w:rsidR="009C1CC9" w:rsidRPr="001246BC">
        <w:rPr>
          <w:rFonts w:ascii="Verdana" w:hAnsi="Verdana"/>
        </w:rPr>
        <w:t xml:space="preserve"> of Programming experience in Software D</w:t>
      </w:r>
      <w:r w:rsidR="00F110E4" w:rsidRPr="001246BC">
        <w:rPr>
          <w:rFonts w:ascii="Verdana" w:hAnsi="Verdana"/>
        </w:rPr>
        <w:t xml:space="preserve">evelopment using </w:t>
      </w:r>
      <w:r w:rsidR="009C1CC9" w:rsidRPr="001246BC">
        <w:rPr>
          <w:rFonts w:ascii="Verdana" w:hAnsi="Verdana"/>
        </w:rPr>
        <w:t xml:space="preserve">Liferay Portal </w:t>
      </w:r>
      <w:r w:rsidR="00F110E4" w:rsidRPr="001246BC">
        <w:rPr>
          <w:rFonts w:ascii="Verdana" w:hAnsi="Verdana"/>
        </w:rPr>
        <w:t xml:space="preserve">Technology </w:t>
      </w:r>
      <w:r w:rsidR="008D1306" w:rsidRPr="001246BC">
        <w:rPr>
          <w:rFonts w:ascii="Verdana" w:hAnsi="Verdana"/>
        </w:rPr>
        <w:t>and Java</w:t>
      </w:r>
      <w:r w:rsidR="009C1CC9" w:rsidRPr="001246BC">
        <w:rPr>
          <w:rFonts w:ascii="Verdana" w:hAnsi="Verdana"/>
        </w:rPr>
        <w:t>/J2EE technologies</w:t>
      </w:r>
      <w:r w:rsidR="00ED0F1A" w:rsidRPr="001246BC">
        <w:rPr>
          <w:rFonts w:ascii="Verdana" w:hAnsi="Verdana"/>
        </w:rPr>
        <w:t>,</w:t>
      </w:r>
      <w:r w:rsidR="009C1CC9" w:rsidRPr="001246BC">
        <w:rPr>
          <w:rFonts w:ascii="Verdana" w:hAnsi="Verdana"/>
        </w:rPr>
        <w:t xml:space="preserve"> Strong foundation in Object Oriented Programming </w:t>
      </w:r>
      <w:r w:rsidR="00DA4F20" w:rsidRPr="001246BC">
        <w:rPr>
          <w:rFonts w:ascii="Verdana" w:hAnsi="Verdana"/>
        </w:rPr>
        <w:t>Paradigms</w:t>
      </w:r>
      <w:r w:rsidR="009C1CC9" w:rsidRPr="001246BC">
        <w:rPr>
          <w:rFonts w:ascii="Verdana" w:hAnsi="Verdana"/>
        </w:rPr>
        <w:t xml:space="preserve"> and strictly adheres to the Best Practices of the respective technology.</w:t>
      </w:r>
    </w:p>
    <w:p w:rsidR="009C1CC9" w:rsidRPr="001F107E" w:rsidRDefault="00290DD0"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Extensive Experience in Liferay Portal Development Using Java/J2EE, JSP, JSTL </w:t>
      </w:r>
      <w:r w:rsidR="007A0F0F" w:rsidRPr="001F107E">
        <w:rPr>
          <w:rFonts w:ascii="Verdana" w:hAnsi="Verdana"/>
        </w:rPr>
        <w:t>HTML, JavaScript &amp; JQuery, Ajax,</w:t>
      </w:r>
      <w:r w:rsidRPr="001F107E">
        <w:rPr>
          <w:rFonts w:ascii="Verdana" w:hAnsi="Verdana"/>
        </w:rPr>
        <w:t xml:space="preserve"> different </w:t>
      </w:r>
      <w:r w:rsidR="001E4DD9" w:rsidRPr="001F107E">
        <w:rPr>
          <w:rFonts w:ascii="Verdana" w:hAnsi="Verdana"/>
        </w:rPr>
        <w:t>Plugins</w:t>
      </w:r>
      <w:r w:rsidRPr="001F107E">
        <w:rPr>
          <w:rFonts w:ascii="Verdana" w:hAnsi="Verdana"/>
        </w:rPr>
        <w:t xml:space="preserve"> of Liferay Such as Portlet</w:t>
      </w:r>
      <w:r w:rsidR="00FC2B8B" w:rsidRPr="001F107E">
        <w:rPr>
          <w:rFonts w:ascii="Verdana" w:hAnsi="Verdana"/>
        </w:rPr>
        <w:t>,</w:t>
      </w:r>
      <w:r w:rsidRPr="001F107E">
        <w:rPr>
          <w:rFonts w:ascii="Verdana" w:hAnsi="Verdana"/>
        </w:rPr>
        <w:t xml:space="preserve"> Hook, ext, theme</w:t>
      </w:r>
      <w:r w:rsidR="005865A1">
        <w:rPr>
          <w:rFonts w:ascii="Verdana" w:hAnsi="Verdana"/>
        </w:rPr>
        <w:t>,</w:t>
      </w:r>
      <w:r w:rsidRPr="001F107E">
        <w:rPr>
          <w:rFonts w:ascii="Verdana" w:hAnsi="Verdana"/>
        </w:rPr>
        <w:t xml:space="preserve"> Strong knowledge in </w:t>
      </w:r>
      <w:r w:rsidR="007A4867" w:rsidRPr="001F107E">
        <w:rPr>
          <w:rFonts w:ascii="Verdana" w:hAnsi="Verdana"/>
        </w:rPr>
        <w:t>Liferay Portal</w:t>
      </w:r>
      <w:r w:rsidRPr="001F107E">
        <w:rPr>
          <w:rFonts w:ascii="Verdana" w:hAnsi="Verdana"/>
        </w:rPr>
        <w:t xml:space="preserve"> Users, </w:t>
      </w:r>
      <w:r w:rsidR="005541E5" w:rsidRPr="001F107E">
        <w:rPr>
          <w:rFonts w:ascii="Verdana" w:hAnsi="Verdana"/>
        </w:rPr>
        <w:t xml:space="preserve">Roles, </w:t>
      </w:r>
      <w:r w:rsidR="005541E5">
        <w:rPr>
          <w:rFonts w:ascii="Verdana" w:hAnsi="Verdana"/>
        </w:rPr>
        <w:t>Sites</w:t>
      </w:r>
      <w:r w:rsidRPr="001F107E">
        <w:rPr>
          <w:rFonts w:ascii="Verdana" w:hAnsi="Verdana"/>
        </w:rPr>
        <w:t>,</w:t>
      </w:r>
      <w:r w:rsidR="007A4867" w:rsidRPr="001F107E">
        <w:rPr>
          <w:rFonts w:ascii="Verdana" w:hAnsi="Verdana"/>
        </w:rPr>
        <w:t xml:space="preserve"> Pages,</w:t>
      </w:r>
      <w:r w:rsidRPr="001F107E">
        <w:rPr>
          <w:rFonts w:ascii="Verdana" w:hAnsi="Verdana"/>
        </w:rPr>
        <w:t xml:space="preserve"> Organizations,</w:t>
      </w:r>
      <w:r w:rsidR="00575E5A">
        <w:rPr>
          <w:rFonts w:ascii="Verdana" w:hAnsi="Verdana"/>
        </w:rPr>
        <w:t xml:space="preserve"> </w:t>
      </w:r>
      <w:r w:rsidR="00493FB0">
        <w:rPr>
          <w:rFonts w:ascii="Verdana" w:hAnsi="Verdana"/>
        </w:rPr>
        <w:t>Locations,</w:t>
      </w:r>
      <w:r w:rsidRPr="001F107E">
        <w:rPr>
          <w:rFonts w:ascii="Verdana" w:hAnsi="Verdana"/>
        </w:rPr>
        <w:t xml:space="preserve"> User </w:t>
      </w:r>
      <w:r w:rsidR="005541E5" w:rsidRPr="001F107E">
        <w:rPr>
          <w:rFonts w:ascii="Verdana" w:hAnsi="Verdana"/>
        </w:rPr>
        <w:t>Groups</w:t>
      </w:r>
      <w:r w:rsidR="005541E5">
        <w:rPr>
          <w:rFonts w:ascii="Verdana" w:hAnsi="Verdana"/>
        </w:rPr>
        <w:t xml:space="preserve"> </w:t>
      </w:r>
      <w:r w:rsidR="005541E5" w:rsidRPr="001F107E">
        <w:rPr>
          <w:rFonts w:ascii="Verdana" w:hAnsi="Verdana"/>
        </w:rPr>
        <w:t>and</w:t>
      </w:r>
      <w:r w:rsidR="00E36223" w:rsidRPr="001F107E">
        <w:rPr>
          <w:rFonts w:ascii="Verdana" w:hAnsi="Verdana"/>
        </w:rPr>
        <w:t xml:space="preserve"> Administration.</w:t>
      </w:r>
    </w:p>
    <w:p w:rsidR="009C1CC9" w:rsidRPr="001F107E" w:rsidRDefault="009C1CC9"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Experience on Liferay MVC Portlet, Spring MVC Portlet APIs, Familiar with Liferay URLs, request types action, render &amp; resource</w:t>
      </w:r>
      <w:r w:rsidR="000A5ED9">
        <w:rPr>
          <w:rFonts w:ascii="Verdana" w:hAnsi="Verdana"/>
        </w:rPr>
        <w:t>, portlet phases, Window States,</w:t>
      </w:r>
      <w:r w:rsidRPr="001F107E">
        <w:rPr>
          <w:rFonts w:ascii="Verdana" w:hAnsi="Verdana"/>
        </w:rPr>
        <w:t xml:space="preserve"> different tag</w:t>
      </w:r>
      <w:r w:rsidR="006122FA">
        <w:rPr>
          <w:rFonts w:ascii="Verdana" w:hAnsi="Verdana"/>
        </w:rPr>
        <w:t xml:space="preserve"> </w:t>
      </w:r>
      <w:r w:rsidRPr="001F107E">
        <w:rPr>
          <w:rFonts w:ascii="Verdana" w:hAnsi="Verdana"/>
        </w:rPr>
        <w:t>lib</w:t>
      </w:r>
      <w:r w:rsidR="006122FA">
        <w:rPr>
          <w:rFonts w:ascii="Verdana" w:hAnsi="Verdana"/>
        </w:rPr>
        <w:t>raries</w:t>
      </w:r>
      <w:r w:rsidR="009F29D5" w:rsidRPr="001F107E">
        <w:rPr>
          <w:rFonts w:ascii="Verdana" w:hAnsi="Verdana"/>
        </w:rPr>
        <w:t xml:space="preserve"> &amp; implicit objects in </w:t>
      </w:r>
      <w:r w:rsidR="005541E5" w:rsidRPr="001F107E">
        <w:rPr>
          <w:rFonts w:ascii="Verdana" w:hAnsi="Verdana"/>
        </w:rPr>
        <w:t xml:space="preserve">Liferay, </w:t>
      </w:r>
      <w:r w:rsidR="005541E5">
        <w:rPr>
          <w:rFonts w:ascii="Verdana" w:hAnsi="Verdana"/>
        </w:rPr>
        <w:t>Utilities</w:t>
      </w:r>
      <w:r w:rsidR="005A4759">
        <w:rPr>
          <w:rFonts w:ascii="Verdana" w:hAnsi="Verdana"/>
        </w:rPr>
        <w:t xml:space="preserve"> APIs in </w:t>
      </w:r>
      <w:proofErr w:type="spellStart"/>
      <w:r w:rsidR="001D2266">
        <w:rPr>
          <w:rFonts w:ascii="Verdana" w:hAnsi="Verdana"/>
        </w:rPr>
        <w:t>Liferay</w:t>
      </w:r>
      <w:proofErr w:type="spellEnd"/>
      <w:r w:rsidR="001D2266">
        <w:rPr>
          <w:rFonts w:ascii="Verdana" w:hAnsi="Verdana"/>
        </w:rPr>
        <w:t>, Search</w:t>
      </w:r>
      <w:r w:rsidR="00923588" w:rsidRPr="001F107E">
        <w:rPr>
          <w:rFonts w:ascii="Verdana" w:hAnsi="Verdana"/>
        </w:rPr>
        <w:t xml:space="preserve"> </w:t>
      </w:r>
      <w:r w:rsidR="00726D23" w:rsidRPr="001F107E">
        <w:rPr>
          <w:rFonts w:ascii="Verdana" w:hAnsi="Verdana"/>
        </w:rPr>
        <w:t>container</w:t>
      </w:r>
      <w:r w:rsidR="00726D23">
        <w:rPr>
          <w:rFonts w:ascii="Verdana" w:hAnsi="Verdana"/>
        </w:rPr>
        <w:t xml:space="preserve"> for</w:t>
      </w:r>
      <w:r w:rsidR="00296F95">
        <w:rPr>
          <w:rFonts w:ascii="Verdana" w:hAnsi="Verdana"/>
        </w:rPr>
        <w:t xml:space="preserve"> </w:t>
      </w:r>
      <w:r w:rsidR="0091355D">
        <w:rPr>
          <w:rFonts w:ascii="Verdana" w:hAnsi="Verdana"/>
        </w:rPr>
        <w:t>displaying and</w:t>
      </w:r>
      <w:r w:rsidR="00296F95">
        <w:rPr>
          <w:rFonts w:ascii="Verdana" w:hAnsi="Verdana"/>
        </w:rPr>
        <w:t xml:space="preserve"> </w:t>
      </w:r>
      <w:r w:rsidR="00E13F00">
        <w:rPr>
          <w:rFonts w:ascii="Verdana" w:hAnsi="Verdana"/>
        </w:rPr>
        <w:t>search container</w:t>
      </w:r>
      <w:r w:rsidR="00296F95">
        <w:rPr>
          <w:rFonts w:ascii="Verdana" w:hAnsi="Verdana"/>
        </w:rPr>
        <w:t xml:space="preserve"> </w:t>
      </w:r>
      <w:r w:rsidR="00F702DC">
        <w:rPr>
          <w:rFonts w:ascii="Verdana" w:hAnsi="Verdana"/>
        </w:rPr>
        <w:t xml:space="preserve">with </w:t>
      </w:r>
      <w:r w:rsidR="00296F95">
        <w:rPr>
          <w:rFonts w:ascii="Verdana" w:hAnsi="Verdana"/>
        </w:rPr>
        <w:t>actions</w:t>
      </w:r>
      <w:r w:rsidR="00923588" w:rsidRPr="001F107E">
        <w:rPr>
          <w:rFonts w:ascii="Verdana" w:hAnsi="Verdana"/>
        </w:rPr>
        <w:t>.</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w:t>
      </w:r>
      <w:proofErr w:type="spellStart"/>
      <w:r w:rsidRPr="001F107E">
        <w:rPr>
          <w:rFonts w:ascii="Verdana" w:hAnsi="Verdana"/>
        </w:rPr>
        <w:t>Liferay</w:t>
      </w:r>
      <w:proofErr w:type="spellEnd"/>
      <w:r w:rsidRPr="001F107E">
        <w:rPr>
          <w:rFonts w:ascii="Verdana" w:hAnsi="Verdana"/>
        </w:rPr>
        <w:t xml:space="preserve"> Service Builder, creating entities, creating finders &amp; their implementations, </w:t>
      </w:r>
      <w:r w:rsidR="00A70806" w:rsidRPr="001F107E">
        <w:rPr>
          <w:rFonts w:ascii="Verdana" w:hAnsi="Verdana"/>
        </w:rPr>
        <w:t>Writing Custom SQL</w:t>
      </w:r>
      <w:r w:rsidRPr="001F107E">
        <w:rPr>
          <w:rFonts w:ascii="Verdana" w:hAnsi="Verdana"/>
        </w:rPr>
        <w:t>,</w:t>
      </w:r>
      <w:r w:rsidR="00CA0445" w:rsidRPr="001F107E">
        <w:rPr>
          <w:rFonts w:ascii="Verdana" w:hAnsi="Verdana"/>
        </w:rPr>
        <w:t xml:space="preserve"> Dynamic Query API and Boolean Queries for</w:t>
      </w:r>
      <w:r w:rsidR="00A759DE" w:rsidRPr="001F107E">
        <w:rPr>
          <w:rFonts w:ascii="Verdana" w:hAnsi="Verdana"/>
        </w:rPr>
        <w:t xml:space="preserve"> Conjunction and Disjunction of Different Tables for compl</w:t>
      </w:r>
      <w:r w:rsidR="00EB78E6" w:rsidRPr="001F107E">
        <w:rPr>
          <w:rFonts w:ascii="Verdana" w:hAnsi="Verdana"/>
        </w:rPr>
        <w:t>ex data retrieval from database and Expose as</w:t>
      </w:r>
      <w:r w:rsidRPr="001F107E">
        <w:rPr>
          <w:rFonts w:ascii="Verdana" w:hAnsi="Verdana"/>
        </w:rPr>
        <w:t xml:space="preserve"> </w:t>
      </w:r>
      <w:proofErr w:type="spellStart"/>
      <w:r w:rsidRPr="001F107E">
        <w:rPr>
          <w:rFonts w:ascii="Verdana" w:hAnsi="Verdana"/>
        </w:rPr>
        <w:t>J</w:t>
      </w:r>
      <w:r w:rsidR="005D488C" w:rsidRPr="001F107E">
        <w:rPr>
          <w:rFonts w:ascii="Verdana" w:hAnsi="Verdana"/>
        </w:rPr>
        <w:t>Son</w:t>
      </w:r>
      <w:proofErr w:type="spellEnd"/>
      <w:r w:rsidR="005D488C" w:rsidRPr="001F107E">
        <w:rPr>
          <w:rFonts w:ascii="Verdana" w:hAnsi="Verdana"/>
        </w:rPr>
        <w:t xml:space="preserve"> Web services in </w:t>
      </w:r>
      <w:proofErr w:type="spellStart"/>
      <w:r w:rsidR="005D488C" w:rsidRPr="001F107E">
        <w:rPr>
          <w:rFonts w:ascii="Verdana" w:hAnsi="Verdana"/>
        </w:rPr>
        <w:t>Liferay</w:t>
      </w:r>
      <w:proofErr w:type="spellEnd"/>
      <w:r w:rsidR="005D488C" w:rsidRPr="001F107E">
        <w:rPr>
          <w:rFonts w:ascii="Verdana" w:hAnsi="Verdana"/>
        </w:rPr>
        <w:t>.</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w:t>
      </w:r>
      <w:proofErr w:type="spellStart"/>
      <w:r w:rsidRPr="001F107E">
        <w:rPr>
          <w:rFonts w:ascii="Verdana" w:hAnsi="Verdana"/>
        </w:rPr>
        <w:t>Liferay</w:t>
      </w:r>
      <w:proofErr w:type="spellEnd"/>
      <w:r w:rsidRPr="001F107E">
        <w:rPr>
          <w:rFonts w:ascii="Verdana" w:hAnsi="Verdana"/>
        </w:rPr>
        <w:t xml:space="preserve"> Asset framework for categorization, tagging &amp; relating of Assets. Worked on Indexing of Assets into </w:t>
      </w:r>
      <w:proofErr w:type="spellStart"/>
      <w:r w:rsidRPr="001F107E">
        <w:rPr>
          <w:rFonts w:ascii="Verdana" w:hAnsi="Verdana"/>
        </w:rPr>
        <w:t>Lucene</w:t>
      </w:r>
      <w:proofErr w:type="spellEnd"/>
      <w:r w:rsidRPr="001F107E">
        <w:rPr>
          <w:rFonts w:ascii="Verdana" w:hAnsi="Verdana"/>
        </w:rPr>
        <w:t xml:space="preserve"> &amp; </w:t>
      </w:r>
      <w:proofErr w:type="spellStart"/>
      <w:r w:rsidRPr="001F107E">
        <w:rPr>
          <w:rFonts w:ascii="Verdana" w:hAnsi="Verdana"/>
        </w:rPr>
        <w:t>Solr</w:t>
      </w:r>
      <w:proofErr w:type="spellEnd"/>
      <w:r w:rsidRPr="001F107E">
        <w:rPr>
          <w:rFonts w:ascii="Verdana" w:hAnsi="Verdana"/>
        </w:rPr>
        <w:t xml:space="preserve">, </w:t>
      </w:r>
      <w:r w:rsidR="009A7F84">
        <w:rPr>
          <w:rFonts w:ascii="Verdana" w:hAnsi="Verdana"/>
        </w:rPr>
        <w:t xml:space="preserve">Elastic search indexing, searching, sorting the documents, Filtering using custom search queries, </w:t>
      </w:r>
      <w:r w:rsidRPr="001F107E">
        <w:rPr>
          <w:rFonts w:ascii="Verdana" w:hAnsi="Verdana"/>
        </w:rPr>
        <w:t xml:space="preserve">Querying the assets in Search </w:t>
      </w:r>
      <w:proofErr w:type="spellStart"/>
      <w:r w:rsidRPr="001F107E">
        <w:rPr>
          <w:rFonts w:ascii="Verdana" w:hAnsi="Verdana"/>
        </w:rPr>
        <w:t>Portlet</w:t>
      </w:r>
      <w:proofErr w:type="spellEnd"/>
      <w:r w:rsidRPr="001F107E">
        <w:rPr>
          <w:rFonts w:ascii="Verdana" w:hAnsi="Verdana"/>
        </w:rPr>
        <w:t xml:space="preserve"> and adding </w:t>
      </w:r>
      <w:proofErr w:type="spellStart"/>
      <w:r w:rsidR="00781F81" w:rsidRPr="00AC2789">
        <w:rPr>
          <w:rFonts w:ascii="Verdana" w:hAnsi="Verdana"/>
        </w:rPr>
        <w:t>Kaleo</w:t>
      </w:r>
      <w:proofErr w:type="spellEnd"/>
      <w:r w:rsidR="00781F81" w:rsidRPr="00AC2789">
        <w:rPr>
          <w:rFonts w:ascii="Verdana" w:hAnsi="Verdana"/>
        </w:rPr>
        <w:t xml:space="preserve"> Workflow System of </w:t>
      </w:r>
      <w:proofErr w:type="spellStart"/>
      <w:r w:rsidR="00781F81" w:rsidRPr="00AC2789">
        <w:rPr>
          <w:rFonts w:ascii="Verdana" w:hAnsi="Verdana"/>
        </w:rPr>
        <w:t>Liferay</w:t>
      </w:r>
      <w:proofErr w:type="spellEnd"/>
      <w:r w:rsidRPr="001F107E">
        <w:rPr>
          <w:rFonts w:ascii="Verdana" w:hAnsi="Verdana"/>
        </w:rPr>
        <w:t xml:space="preserve"> to </w:t>
      </w:r>
      <w:r w:rsidR="00AF1894">
        <w:rPr>
          <w:rFonts w:ascii="Verdana" w:hAnsi="Verdana"/>
        </w:rPr>
        <w:t xml:space="preserve">custom </w:t>
      </w:r>
      <w:r w:rsidRPr="001F107E">
        <w:rPr>
          <w:rFonts w:ascii="Verdana" w:hAnsi="Verdana"/>
        </w:rPr>
        <w:t>assets using asset entry</w:t>
      </w:r>
      <w:r w:rsidR="00B4569E" w:rsidRPr="001F107E">
        <w:rPr>
          <w:rFonts w:ascii="Verdana" w:hAnsi="Verdana"/>
        </w:rPr>
        <w:t xml:space="preserve"> </w:t>
      </w:r>
      <w:r w:rsidR="00FC7923">
        <w:rPr>
          <w:rFonts w:ascii="Verdana" w:hAnsi="Verdana"/>
        </w:rPr>
        <w:t>&amp;</w:t>
      </w:r>
      <w:r w:rsidR="009C0CF7">
        <w:rPr>
          <w:rFonts w:ascii="Verdana" w:hAnsi="Verdana"/>
        </w:rPr>
        <w:t xml:space="preserve"> creating </w:t>
      </w:r>
      <w:r w:rsidR="00FC7923">
        <w:rPr>
          <w:rFonts w:ascii="Verdana" w:hAnsi="Verdana"/>
        </w:rPr>
        <w:t>custom</w:t>
      </w:r>
      <w:r w:rsidR="009C0CF7">
        <w:rPr>
          <w:rFonts w:ascii="Verdana" w:hAnsi="Verdana"/>
        </w:rPr>
        <w:t xml:space="preserve"> workflow definitions</w:t>
      </w:r>
      <w:r w:rsidRPr="001F107E">
        <w:rPr>
          <w:rFonts w:ascii="Verdana" w:hAnsi="Verdana"/>
        </w:rPr>
        <w:t>.</w:t>
      </w:r>
    </w:p>
    <w:p w:rsidR="009C1CC9" w:rsidRPr="00AC2789" w:rsidRDefault="00AC2789" w:rsidP="00296F95">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w:t>
      </w:r>
      <w:r w:rsidR="00871BD6" w:rsidRPr="00871BD6">
        <w:rPr>
          <w:rFonts w:ascii="Verdana" w:hAnsi="Verdana"/>
        </w:rPr>
        <w:t xml:space="preserve"> </w:t>
      </w:r>
      <w:proofErr w:type="spellStart"/>
      <w:r w:rsidR="00871BD6" w:rsidRPr="00AC2789">
        <w:rPr>
          <w:rFonts w:ascii="Verdana" w:hAnsi="Verdana"/>
        </w:rPr>
        <w:t>Permissioning</w:t>
      </w:r>
      <w:proofErr w:type="spellEnd"/>
      <w:r w:rsidR="00871BD6" w:rsidRPr="00AC2789">
        <w:rPr>
          <w:rFonts w:ascii="Verdana" w:hAnsi="Verdana"/>
        </w:rPr>
        <w:t xml:space="preserve"> of Pages, </w:t>
      </w:r>
      <w:proofErr w:type="spellStart"/>
      <w:r w:rsidR="00871BD6" w:rsidRPr="00AC2789">
        <w:rPr>
          <w:rFonts w:ascii="Verdana" w:hAnsi="Verdana"/>
        </w:rPr>
        <w:t>Portlets</w:t>
      </w:r>
      <w:proofErr w:type="spellEnd"/>
      <w:r w:rsidR="00871BD6" w:rsidRPr="00AC2789">
        <w:rPr>
          <w:rFonts w:ascii="Verdana" w:hAnsi="Verdana"/>
        </w:rPr>
        <w:t xml:space="preserve">, Model resources, </w:t>
      </w:r>
      <w:proofErr w:type="spellStart"/>
      <w:r w:rsidR="00871BD6" w:rsidRPr="00AC2789">
        <w:rPr>
          <w:rFonts w:ascii="Verdana" w:hAnsi="Verdana"/>
        </w:rPr>
        <w:t>Portlet</w:t>
      </w:r>
      <w:proofErr w:type="spellEnd"/>
      <w:r w:rsidR="00871BD6" w:rsidRPr="00AC2789">
        <w:rPr>
          <w:rFonts w:ascii="Verdana" w:hAnsi="Verdana"/>
        </w:rPr>
        <w:t xml:space="preserve"> Preferences,</w:t>
      </w:r>
      <w:r w:rsidRPr="009C1CC9">
        <w:rPr>
          <w:rFonts w:ascii="Verdana" w:hAnsi="Verdana"/>
        </w:rPr>
        <w:t xml:space="preserve"> Inter </w:t>
      </w:r>
      <w:proofErr w:type="spellStart"/>
      <w:r w:rsidRPr="009C1CC9">
        <w:rPr>
          <w:rFonts w:ascii="Verdana" w:hAnsi="Verdana"/>
        </w:rPr>
        <w:t>Portlet</w:t>
      </w:r>
      <w:proofErr w:type="spellEnd"/>
      <w:r w:rsidRPr="009C1CC9">
        <w:rPr>
          <w:rFonts w:ascii="Verdana" w:hAnsi="Verdana"/>
        </w:rPr>
        <w:t xml:space="preserve"> Communication</w:t>
      </w:r>
      <w:r w:rsidR="006F5EB2">
        <w:rPr>
          <w:rFonts w:ascii="Verdana" w:hAnsi="Verdana"/>
        </w:rPr>
        <w:t>(IPC)</w:t>
      </w:r>
      <w:r w:rsidRPr="009C1CC9">
        <w:rPr>
          <w:rFonts w:ascii="Verdana" w:hAnsi="Verdana"/>
        </w:rPr>
        <w:t xml:space="preserve"> among different </w:t>
      </w:r>
      <w:proofErr w:type="spellStart"/>
      <w:r w:rsidRPr="009C1CC9">
        <w:rPr>
          <w:rFonts w:ascii="Verdana" w:hAnsi="Verdana"/>
        </w:rPr>
        <w:t>portl</w:t>
      </w:r>
      <w:r>
        <w:rPr>
          <w:rFonts w:ascii="Verdana" w:hAnsi="Verdana"/>
        </w:rPr>
        <w:t>ets</w:t>
      </w:r>
      <w:proofErr w:type="spellEnd"/>
      <w:r>
        <w:rPr>
          <w:rFonts w:ascii="Verdana" w:hAnsi="Verdana"/>
        </w:rPr>
        <w:t xml:space="preserve"> Using P</w:t>
      </w:r>
      <w:r w:rsidR="009875D4">
        <w:rPr>
          <w:rFonts w:ascii="Verdana" w:hAnsi="Verdana"/>
        </w:rPr>
        <w:t xml:space="preserve">ublic </w:t>
      </w:r>
      <w:r>
        <w:rPr>
          <w:rFonts w:ascii="Verdana" w:hAnsi="Verdana"/>
        </w:rPr>
        <w:t>R</w:t>
      </w:r>
      <w:r w:rsidR="009875D4">
        <w:rPr>
          <w:rFonts w:ascii="Verdana" w:hAnsi="Verdana"/>
        </w:rPr>
        <w:t xml:space="preserve">ender </w:t>
      </w:r>
      <w:r>
        <w:rPr>
          <w:rFonts w:ascii="Verdana" w:hAnsi="Verdana"/>
        </w:rPr>
        <w:t>P</w:t>
      </w:r>
      <w:r w:rsidR="009875D4">
        <w:rPr>
          <w:rFonts w:ascii="Verdana" w:hAnsi="Verdana"/>
        </w:rPr>
        <w:t>arameter</w:t>
      </w:r>
      <w:r>
        <w:rPr>
          <w:rFonts w:ascii="Verdana" w:hAnsi="Verdana"/>
        </w:rPr>
        <w:t xml:space="preserve">, Session </w:t>
      </w:r>
      <w:r w:rsidR="00AB3E78">
        <w:rPr>
          <w:rFonts w:ascii="Verdana" w:hAnsi="Verdana"/>
        </w:rPr>
        <w:t>&amp;</w:t>
      </w:r>
      <w:r>
        <w:rPr>
          <w:rFonts w:ascii="Verdana" w:hAnsi="Verdana"/>
        </w:rPr>
        <w:t xml:space="preserve"> cookies for </w:t>
      </w:r>
      <w:proofErr w:type="spellStart"/>
      <w:r>
        <w:rPr>
          <w:rFonts w:ascii="Verdana" w:hAnsi="Verdana"/>
        </w:rPr>
        <w:t>portlets</w:t>
      </w:r>
      <w:proofErr w:type="spellEnd"/>
      <w:r>
        <w:rPr>
          <w:rFonts w:ascii="Verdana" w:hAnsi="Verdana"/>
        </w:rPr>
        <w:t xml:space="preserve"> of the pages</w:t>
      </w:r>
      <w:r w:rsidR="002C1054">
        <w:rPr>
          <w:rFonts w:ascii="Verdana" w:hAnsi="Verdana"/>
        </w:rPr>
        <w:t>,</w:t>
      </w:r>
      <w:r w:rsidR="005103DE">
        <w:rPr>
          <w:rFonts w:ascii="Verdana" w:hAnsi="Verdana"/>
        </w:rPr>
        <w:t xml:space="preserve"> </w:t>
      </w:r>
      <w:r w:rsidR="003D261C">
        <w:rPr>
          <w:rFonts w:ascii="Verdana" w:hAnsi="Verdana"/>
        </w:rPr>
        <w:t>familiar</w:t>
      </w:r>
      <w:r w:rsidR="005103DE">
        <w:rPr>
          <w:rFonts w:ascii="Verdana" w:hAnsi="Verdana"/>
        </w:rPr>
        <w:t xml:space="preserve"> with different configuration</w:t>
      </w:r>
      <w:r w:rsidR="001B39EE">
        <w:rPr>
          <w:rFonts w:ascii="Verdana" w:hAnsi="Verdana"/>
        </w:rPr>
        <w:t>s</w:t>
      </w:r>
      <w:r w:rsidR="005103DE">
        <w:rPr>
          <w:rFonts w:ascii="Verdana" w:hAnsi="Verdana"/>
        </w:rPr>
        <w:t xml:space="preserve"> </w:t>
      </w:r>
      <w:r w:rsidR="001A7C91">
        <w:rPr>
          <w:rFonts w:ascii="Verdana" w:hAnsi="Verdana"/>
        </w:rPr>
        <w:t>&amp;</w:t>
      </w:r>
      <w:r w:rsidR="005103DE">
        <w:rPr>
          <w:rFonts w:ascii="Verdana" w:hAnsi="Verdana"/>
        </w:rPr>
        <w:t xml:space="preserve"> configuration</w:t>
      </w:r>
      <w:r w:rsidR="00DF39D9">
        <w:rPr>
          <w:rFonts w:ascii="Verdana" w:hAnsi="Verdana"/>
        </w:rPr>
        <w:t>al</w:t>
      </w:r>
      <w:r w:rsidR="005103DE">
        <w:rPr>
          <w:rFonts w:ascii="Verdana" w:hAnsi="Verdana"/>
        </w:rPr>
        <w:t xml:space="preserve"> files of </w:t>
      </w:r>
      <w:r w:rsidR="006F254E">
        <w:rPr>
          <w:rFonts w:ascii="Verdana" w:hAnsi="Verdana"/>
        </w:rPr>
        <w:t>Plugin</w:t>
      </w:r>
      <w:r w:rsidR="00B20CBC">
        <w:rPr>
          <w:rFonts w:ascii="Verdana" w:hAnsi="Verdana"/>
        </w:rPr>
        <w:t>s</w:t>
      </w:r>
      <w:r w:rsidR="00644532">
        <w:rPr>
          <w:rFonts w:ascii="Verdana" w:hAnsi="Verdana"/>
        </w:rPr>
        <w:t xml:space="preserve"> and Portal.</w:t>
      </w:r>
    </w:p>
    <w:p w:rsidR="008A0AFA" w:rsidRDefault="008A0AFA" w:rsidP="00296F95">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 xml:space="preserve">Created hooks for customization of JSPs, Struts actions over riding, new struts action for OOB </w:t>
      </w:r>
      <w:proofErr w:type="spellStart"/>
      <w:r w:rsidRPr="009C1CC9">
        <w:rPr>
          <w:rFonts w:ascii="Verdana" w:hAnsi="Verdana"/>
        </w:rPr>
        <w:t>portlets</w:t>
      </w:r>
      <w:proofErr w:type="spellEnd"/>
      <w:r w:rsidRPr="009C1CC9">
        <w:rPr>
          <w:rFonts w:ascii="Verdana" w:hAnsi="Verdana"/>
        </w:rPr>
        <w:t>, events, indexer Post Processors, service wrappers, languages &amp; localization, familiar with model listeners</w:t>
      </w:r>
      <w:r w:rsidR="00D848C2">
        <w:rPr>
          <w:rFonts w:ascii="Verdana" w:hAnsi="Verdana"/>
        </w:rPr>
        <w:t xml:space="preserve"> OOB models and </w:t>
      </w:r>
      <w:r w:rsidR="009126BC">
        <w:rPr>
          <w:rFonts w:ascii="Verdana" w:hAnsi="Verdana"/>
        </w:rPr>
        <w:t>custom models</w:t>
      </w:r>
      <w:r w:rsidR="006068DE">
        <w:rPr>
          <w:rFonts w:ascii="Verdana" w:hAnsi="Verdana"/>
        </w:rPr>
        <w:t xml:space="preserve"> </w:t>
      </w:r>
      <w:r w:rsidRPr="009C1CC9">
        <w:rPr>
          <w:rFonts w:ascii="Verdana" w:hAnsi="Verdana"/>
        </w:rPr>
        <w:t xml:space="preserve">and used Message Bus </w:t>
      </w:r>
      <w:r w:rsidR="00DB3A5E" w:rsidRPr="009C1CC9">
        <w:rPr>
          <w:rFonts w:ascii="Verdana" w:hAnsi="Verdana"/>
        </w:rPr>
        <w:t>API</w:t>
      </w:r>
      <w:r w:rsidR="00DB3A5E">
        <w:rPr>
          <w:rFonts w:ascii="Verdana" w:hAnsi="Verdana"/>
        </w:rPr>
        <w:t xml:space="preserve"> </w:t>
      </w:r>
      <w:r w:rsidR="00DB3A5E" w:rsidRPr="009C1CC9">
        <w:rPr>
          <w:rFonts w:ascii="Verdana" w:hAnsi="Verdana"/>
        </w:rPr>
        <w:t>for</w:t>
      </w:r>
      <w:r w:rsidRPr="009C1CC9">
        <w:rPr>
          <w:rFonts w:ascii="Verdana" w:hAnsi="Verdana"/>
        </w:rPr>
        <w:t xml:space="preserve"> bulk</w:t>
      </w:r>
      <w:r w:rsidR="006068DE">
        <w:rPr>
          <w:rFonts w:ascii="Verdana" w:hAnsi="Verdana"/>
        </w:rPr>
        <w:t xml:space="preserve"> </w:t>
      </w:r>
      <w:r w:rsidRPr="009C1CC9">
        <w:rPr>
          <w:rFonts w:ascii="Verdana" w:hAnsi="Verdana"/>
        </w:rPr>
        <w:t>processing</w:t>
      </w:r>
      <w:r w:rsidR="00F21108">
        <w:rPr>
          <w:rFonts w:ascii="Verdana" w:hAnsi="Verdana"/>
        </w:rPr>
        <w:t xml:space="preserve"> </w:t>
      </w:r>
      <w:r w:rsidR="003E1648">
        <w:rPr>
          <w:rFonts w:ascii="Verdana" w:hAnsi="Verdana"/>
        </w:rPr>
        <w:t>batch</w:t>
      </w:r>
      <w:r w:rsidR="003E1648" w:rsidRPr="009C1CC9">
        <w:rPr>
          <w:rFonts w:ascii="Verdana" w:hAnsi="Verdana"/>
        </w:rPr>
        <w:t xml:space="preserve"> </w:t>
      </w:r>
      <w:r w:rsidR="003E1648">
        <w:rPr>
          <w:rFonts w:ascii="Verdana" w:hAnsi="Verdana"/>
        </w:rPr>
        <w:t>jobs</w:t>
      </w:r>
      <w:r w:rsidR="008D4AEF">
        <w:rPr>
          <w:rFonts w:ascii="Verdana" w:hAnsi="Verdana"/>
        </w:rPr>
        <w:t>.</w:t>
      </w:r>
    </w:p>
    <w:p w:rsidR="00D7205C" w:rsidRDefault="00D7205C" w:rsidP="00474E46">
      <w:pPr>
        <w:pStyle w:val="Heading3"/>
        <w:spacing w:after="0" w:line="240" w:lineRule="auto"/>
      </w:pPr>
    </w:p>
    <w:p w:rsidR="00E7680C" w:rsidRDefault="00E7680C" w:rsidP="00474E46">
      <w:pPr>
        <w:pStyle w:val="Heading3"/>
        <w:spacing w:after="0" w:line="240" w:lineRule="auto"/>
      </w:pPr>
    </w:p>
    <w:p w:rsidR="00474E46" w:rsidRPr="00333CD3" w:rsidRDefault="00FE136D" w:rsidP="00474E46">
      <w:pPr>
        <w:pStyle w:val="Heading3"/>
        <w:spacing w:after="0" w:line="240" w:lineRule="auto"/>
      </w:pPr>
      <w:r>
        <w:t>PROFESSIONAL FORTE</w:t>
      </w:r>
    </w:p>
    <w:p w:rsidR="00E178C9" w:rsidRPr="00E178C9" w:rsidRDefault="00E178C9"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 xml:space="preserve">Experience on Themes &amp; Layouts, Using JQuery, JQuery UI, AUI &amp; Bootstrap for creating UI components, localization of content, </w:t>
      </w:r>
      <w:r w:rsidR="00323BD2">
        <w:rPr>
          <w:rFonts w:ascii="Verdana" w:hAnsi="Verdana"/>
        </w:rPr>
        <w:t xml:space="preserve">Effective </w:t>
      </w:r>
      <w:r w:rsidRPr="009C1CC9">
        <w:rPr>
          <w:rFonts w:ascii="Verdana" w:hAnsi="Verdana"/>
        </w:rPr>
        <w:t>DOM manipulation using JavaScript &amp; JQuery and familiar with Browser events, implementation of their listeners.</w:t>
      </w:r>
    </w:p>
    <w:p w:rsidR="009C1CC9" w:rsidRPr="00265F95" w:rsidRDefault="00265F95" w:rsidP="00093847">
      <w:pPr>
        <w:numPr>
          <w:ilvl w:val="0"/>
          <w:numId w:val="3"/>
        </w:numPr>
        <w:tabs>
          <w:tab w:val="left" w:pos="900"/>
        </w:tabs>
        <w:suppressAutoHyphens/>
        <w:spacing w:before="240" w:after="240" w:line="276" w:lineRule="auto"/>
        <w:jc w:val="both"/>
        <w:rPr>
          <w:rFonts w:ascii="Verdana" w:hAnsi="Verdana"/>
        </w:rPr>
      </w:pPr>
      <w:r w:rsidRPr="00265F95">
        <w:rPr>
          <w:rFonts w:ascii="Verdana" w:hAnsi="Verdana"/>
        </w:rPr>
        <w:t>Experience in Upgrade Processors and Start-up action for running upgrade process, adding</w:t>
      </w:r>
      <w:r w:rsidR="008C734A">
        <w:rPr>
          <w:rFonts w:ascii="Verdana" w:hAnsi="Verdana"/>
        </w:rPr>
        <w:t>/modifying</w:t>
      </w:r>
      <w:r w:rsidRPr="00265F95">
        <w:rPr>
          <w:rFonts w:ascii="Verdana" w:hAnsi="Verdana"/>
        </w:rPr>
        <w:t xml:space="preserve"> default data and </w:t>
      </w:r>
      <w:proofErr w:type="spellStart"/>
      <w:r w:rsidRPr="00265F95">
        <w:rPr>
          <w:rFonts w:ascii="Verdana" w:hAnsi="Verdana"/>
        </w:rPr>
        <w:t>Expando</w:t>
      </w:r>
      <w:proofErr w:type="spellEnd"/>
      <w:r w:rsidRPr="00265F95">
        <w:rPr>
          <w:rFonts w:ascii="Verdana" w:hAnsi="Verdana"/>
        </w:rPr>
        <w:t xml:space="preserve"> tables, </w:t>
      </w:r>
      <w:r w:rsidR="00226B53" w:rsidRPr="00265F95">
        <w:rPr>
          <w:rFonts w:ascii="Verdana" w:hAnsi="Verdana"/>
        </w:rPr>
        <w:t>column</w:t>
      </w:r>
      <w:r w:rsidR="00226B53">
        <w:rPr>
          <w:rFonts w:ascii="Verdana" w:hAnsi="Verdana"/>
        </w:rPr>
        <w:t>,</w:t>
      </w:r>
      <w:r w:rsidR="00226B53" w:rsidRPr="00265F95">
        <w:rPr>
          <w:rFonts w:ascii="Verdana" w:hAnsi="Verdana"/>
        </w:rPr>
        <w:t xml:space="preserve"> rows</w:t>
      </w:r>
      <w:r w:rsidR="000278B9">
        <w:rPr>
          <w:rFonts w:ascii="Verdana" w:hAnsi="Verdana"/>
        </w:rPr>
        <w:t xml:space="preserve"> &amp; values</w:t>
      </w:r>
      <w:r w:rsidRPr="00265F95">
        <w:rPr>
          <w:rFonts w:ascii="Verdana" w:hAnsi="Verdana"/>
        </w:rPr>
        <w:t xml:space="preserve"> API of </w:t>
      </w:r>
      <w:proofErr w:type="spellStart"/>
      <w:r w:rsidRPr="00265F95">
        <w:rPr>
          <w:rFonts w:ascii="Verdana" w:hAnsi="Verdana"/>
        </w:rPr>
        <w:t>Liferay</w:t>
      </w:r>
      <w:proofErr w:type="spellEnd"/>
      <w:r w:rsidRPr="00265F95">
        <w:rPr>
          <w:rFonts w:ascii="Verdana" w:hAnsi="Verdana"/>
        </w:rPr>
        <w:t xml:space="preserve"> for adding custom attributes to </w:t>
      </w:r>
      <w:proofErr w:type="spellStart"/>
      <w:r w:rsidRPr="00265F95">
        <w:rPr>
          <w:rFonts w:ascii="Verdana" w:hAnsi="Verdana"/>
        </w:rPr>
        <w:t>Liferay’s</w:t>
      </w:r>
      <w:proofErr w:type="spellEnd"/>
      <w:r w:rsidRPr="00265F95">
        <w:rPr>
          <w:rFonts w:ascii="Verdana" w:hAnsi="Verdana"/>
        </w:rPr>
        <w:t xml:space="preserve"> default tables such as User, Roles, User </w:t>
      </w:r>
    </w:p>
    <w:p w:rsidR="009C1CC9" w:rsidRPr="00236774" w:rsidRDefault="00B907E2" w:rsidP="00093847">
      <w:pPr>
        <w:numPr>
          <w:ilvl w:val="0"/>
          <w:numId w:val="3"/>
        </w:numPr>
        <w:tabs>
          <w:tab w:val="left" w:pos="900"/>
        </w:tabs>
        <w:suppressAutoHyphens/>
        <w:spacing w:before="240" w:after="240" w:line="276" w:lineRule="auto"/>
        <w:jc w:val="both"/>
        <w:rPr>
          <w:rFonts w:ascii="Verdana" w:hAnsi="Verdana"/>
        </w:rPr>
      </w:pPr>
      <w:r w:rsidRPr="00236774">
        <w:rPr>
          <w:rFonts w:ascii="Verdana" w:hAnsi="Verdana"/>
        </w:rPr>
        <w:t xml:space="preserve">Extended </w:t>
      </w:r>
      <w:proofErr w:type="spellStart"/>
      <w:r w:rsidRPr="00236774">
        <w:rPr>
          <w:rFonts w:ascii="Verdana" w:hAnsi="Verdana"/>
        </w:rPr>
        <w:t>Liferay</w:t>
      </w:r>
      <w:proofErr w:type="spellEnd"/>
      <w:r w:rsidRPr="00236774">
        <w:rPr>
          <w:rFonts w:ascii="Verdana" w:hAnsi="Verdana"/>
        </w:rPr>
        <w:t xml:space="preserve"> functionalities using ext. for new language support to </w:t>
      </w:r>
      <w:proofErr w:type="spellStart"/>
      <w:r w:rsidRPr="00236774">
        <w:rPr>
          <w:rFonts w:ascii="Verdana" w:hAnsi="Verdana"/>
        </w:rPr>
        <w:t>Liferay</w:t>
      </w:r>
      <w:proofErr w:type="spellEnd"/>
      <w:r w:rsidRPr="00236774">
        <w:rPr>
          <w:rFonts w:ascii="Verdana" w:hAnsi="Verdana"/>
        </w:rPr>
        <w:t xml:space="preserve"> using i18n servlet, changed resource permissions of OOB </w:t>
      </w:r>
      <w:proofErr w:type="spellStart"/>
      <w:r w:rsidRPr="00236774">
        <w:rPr>
          <w:rFonts w:ascii="Verdana" w:hAnsi="Verdana"/>
        </w:rPr>
        <w:t>portlets</w:t>
      </w:r>
      <w:proofErr w:type="spellEnd"/>
      <w:r w:rsidRPr="00236774">
        <w:rPr>
          <w:rFonts w:ascii="Verdana" w:hAnsi="Verdana"/>
        </w:rPr>
        <w:t xml:space="preserve">, created custom control panel categorization of </w:t>
      </w:r>
      <w:proofErr w:type="spellStart"/>
      <w:r w:rsidRPr="00236774">
        <w:rPr>
          <w:rFonts w:ascii="Verdana" w:hAnsi="Verdana"/>
        </w:rPr>
        <w:t>portlets</w:t>
      </w:r>
      <w:proofErr w:type="spellEnd"/>
      <w:r w:rsidRPr="00236774">
        <w:rPr>
          <w:rFonts w:ascii="Verdana" w:hAnsi="Verdana"/>
        </w:rPr>
        <w:t xml:space="preserve"> for </w:t>
      </w:r>
      <w:r w:rsidR="00394DA9" w:rsidRPr="00236774">
        <w:rPr>
          <w:rFonts w:ascii="Verdana" w:hAnsi="Verdana"/>
        </w:rPr>
        <w:t xml:space="preserve">Admin </w:t>
      </w:r>
      <w:r w:rsidR="00394DA9">
        <w:rPr>
          <w:rFonts w:ascii="Verdana" w:hAnsi="Verdana"/>
        </w:rPr>
        <w:t>and</w:t>
      </w:r>
      <w:r w:rsidRPr="00236774">
        <w:rPr>
          <w:rFonts w:ascii="Verdana" w:hAnsi="Verdana"/>
        </w:rPr>
        <w:t xml:space="preserve"> </w:t>
      </w:r>
      <w:r w:rsidR="00394DA9" w:rsidRPr="00236774">
        <w:rPr>
          <w:rFonts w:ascii="Verdana" w:hAnsi="Verdana"/>
        </w:rPr>
        <w:t xml:space="preserve">familiar </w:t>
      </w:r>
      <w:r w:rsidR="00394DA9">
        <w:rPr>
          <w:rFonts w:ascii="Verdana" w:hAnsi="Verdana"/>
        </w:rPr>
        <w:t>with</w:t>
      </w:r>
      <w:r w:rsidRPr="00236774">
        <w:rPr>
          <w:rFonts w:ascii="Verdana" w:hAnsi="Verdana"/>
        </w:rPr>
        <w:t xml:space="preserve"> </w:t>
      </w:r>
      <w:proofErr w:type="spellStart"/>
      <w:r w:rsidRPr="00236774">
        <w:rPr>
          <w:rFonts w:ascii="Verdana" w:hAnsi="Verdana"/>
        </w:rPr>
        <w:t>portal.properties</w:t>
      </w:r>
      <w:proofErr w:type="spellEnd"/>
      <w:r w:rsidR="009C4314">
        <w:rPr>
          <w:rFonts w:ascii="Verdana" w:hAnsi="Verdana"/>
        </w:rPr>
        <w:t>, Understanding</w:t>
      </w:r>
      <w:r w:rsidR="00C03C77">
        <w:rPr>
          <w:rFonts w:ascii="Verdana" w:hAnsi="Verdana"/>
        </w:rPr>
        <w:t xml:space="preserve"> </w:t>
      </w:r>
      <w:r w:rsidR="00280CBA">
        <w:rPr>
          <w:rFonts w:ascii="Verdana" w:hAnsi="Verdana"/>
        </w:rPr>
        <w:t>the behavior</w:t>
      </w:r>
      <w:r w:rsidR="0009496E">
        <w:rPr>
          <w:rFonts w:ascii="Verdana" w:hAnsi="Verdana"/>
        </w:rPr>
        <w:t xml:space="preserve"> </w:t>
      </w:r>
      <w:r w:rsidR="00C03C77">
        <w:rPr>
          <w:rFonts w:ascii="Verdana" w:hAnsi="Verdana"/>
        </w:rPr>
        <w:t xml:space="preserve">using </w:t>
      </w:r>
      <w:proofErr w:type="spellStart"/>
      <w:r w:rsidR="00C03C77">
        <w:rPr>
          <w:rFonts w:ascii="Verdana" w:hAnsi="Verdana"/>
        </w:rPr>
        <w:t>Liferay</w:t>
      </w:r>
      <w:proofErr w:type="spellEnd"/>
      <w:r w:rsidR="00C03C77">
        <w:rPr>
          <w:rFonts w:ascii="Verdana" w:hAnsi="Verdana"/>
        </w:rPr>
        <w:t xml:space="preserve"> </w:t>
      </w:r>
      <w:r w:rsidR="00F06DD2">
        <w:rPr>
          <w:rFonts w:ascii="Verdana" w:hAnsi="Verdana"/>
        </w:rPr>
        <w:t>sour code</w:t>
      </w:r>
      <w:r w:rsidRPr="00236774">
        <w:rPr>
          <w:rFonts w:ascii="Verdana" w:hAnsi="Verdana"/>
        </w:rPr>
        <w:t>.</w:t>
      </w:r>
    </w:p>
    <w:p w:rsidR="009C1CC9" w:rsidRDefault="00B907E2"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Experience on Document &amp; Library API to create &amp; retrieve DL files &amp; Folder, Meta data retrieval of multimedia content like mp3 duration calculation, album-art &amp; producer’s info etc. and Written Groovy scripts for migration of data from external source</w:t>
      </w:r>
      <w:r w:rsidR="005E122C">
        <w:rPr>
          <w:rFonts w:ascii="Verdana" w:hAnsi="Verdana"/>
        </w:rPr>
        <w:t xml:space="preserve"> to </w:t>
      </w:r>
      <w:proofErr w:type="spellStart"/>
      <w:r w:rsidR="005E122C">
        <w:rPr>
          <w:rFonts w:ascii="Verdana" w:hAnsi="Verdana"/>
        </w:rPr>
        <w:t>Liferay</w:t>
      </w:r>
      <w:proofErr w:type="spellEnd"/>
      <w:r w:rsidR="005E122C">
        <w:rPr>
          <w:rFonts w:ascii="Verdana" w:hAnsi="Verdana"/>
        </w:rPr>
        <w:t xml:space="preserve"> database</w:t>
      </w:r>
      <w:r w:rsidR="007961D1">
        <w:rPr>
          <w:rFonts w:ascii="Verdana" w:hAnsi="Verdana"/>
        </w:rPr>
        <w:t xml:space="preserve"> including migration statistics</w:t>
      </w:r>
      <w:r w:rsidRPr="00344759">
        <w:rPr>
          <w:rFonts w:ascii="Verdana" w:hAnsi="Verdana"/>
        </w:rPr>
        <w:t>.</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Extensive experience in concepts of Sites, Pages, Users, Organizations, Roles, User Groups, Locations and handling with Pages for Sites, Organizations, </w:t>
      </w:r>
      <w:proofErr w:type="spellStart"/>
      <w:r>
        <w:rPr>
          <w:rFonts w:ascii="Verdana" w:hAnsi="Verdana"/>
        </w:rPr>
        <w:t>UserGroups</w:t>
      </w:r>
      <w:proofErr w:type="spellEnd"/>
      <w:r>
        <w:rPr>
          <w:rFonts w:ascii="Verdana" w:hAnsi="Verdana"/>
        </w:rPr>
        <w:t xml:space="preserve"> and </w:t>
      </w:r>
      <w:proofErr w:type="spellStart"/>
      <w:r>
        <w:rPr>
          <w:rFonts w:ascii="Verdana" w:hAnsi="Verdana"/>
        </w:rPr>
        <w:t>Permissioning</w:t>
      </w:r>
      <w:proofErr w:type="spellEnd"/>
      <w:r>
        <w:rPr>
          <w:rFonts w:ascii="Verdana" w:hAnsi="Verdana"/>
        </w:rPr>
        <w:t xml:space="preserve"> of different resource based on Sites, Pages, Users, Organizations, Roles User Groups, Locations &amp; </w:t>
      </w:r>
      <w:proofErr w:type="spellStart"/>
      <w:r>
        <w:rPr>
          <w:rFonts w:ascii="Verdana" w:hAnsi="Verdana"/>
        </w:rPr>
        <w:t>Portlet</w:t>
      </w:r>
      <w:proofErr w:type="spellEnd"/>
      <w:r>
        <w:rPr>
          <w:rFonts w:ascii="Verdana" w:hAnsi="Verdana"/>
        </w:rPr>
        <w:t xml:space="preserve"> etc. </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Customized OBB </w:t>
      </w:r>
      <w:r w:rsidR="0064090F">
        <w:rPr>
          <w:rFonts w:ascii="Verdana" w:hAnsi="Verdana"/>
        </w:rPr>
        <w:t xml:space="preserve">Search </w:t>
      </w:r>
      <w:proofErr w:type="spellStart"/>
      <w:r w:rsidR="0064090F">
        <w:rPr>
          <w:rFonts w:ascii="Verdana" w:hAnsi="Verdana"/>
        </w:rPr>
        <w:t>Portlet</w:t>
      </w:r>
      <w:proofErr w:type="spellEnd"/>
      <w:r w:rsidR="0064090F">
        <w:rPr>
          <w:rFonts w:ascii="Verdana" w:hAnsi="Verdana"/>
        </w:rPr>
        <w:t xml:space="preserve">, </w:t>
      </w:r>
      <w:r>
        <w:rPr>
          <w:rFonts w:ascii="Verdana" w:hAnsi="Verdana"/>
        </w:rPr>
        <w:t xml:space="preserve">Login </w:t>
      </w:r>
      <w:proofErr w:type="spellStart"/>
      <w:r>
        <w:rPr>
          <w:rFonts w:ascii="Verdana" w:hAnsi="Verdana"/>
        </w:rPr>
        <w:t>Portle</w:t>
      </w:r>
      <w:r w:rsidR="00455893">
        <w:rPr>
          <w:rFonts w:ascii="Verdana" w:hAnsi="Verdana"/>
        </w:rPr>
        <w:t>t</w:t>
      </w:r>
      <w:proofErr w:type="spellEnd"/>
      <w:r>
        <w:rPr>
          <w:rFonts w:ascii="Verdana" w:hAnsi="Verdana"/>
        </w:rPr>
        <w:t>, Roles Admin</w:t>
      </w:r>
      <w:r w:rsidR="0064090F">
        <w:rPr>
          <w:rFonts w:ascii="Verdana" w:hAnsi="Verdana"/>
        </w:rPr>
        <w:t xml:space="preserve">, Category Admin, Blogs </w:t>
      </w:r>
      <w:proofErr w:type="spellStart"/>
      <w:r w:rsidR="0064090F">
        <w:rPr>
          <w:rFonts w:ascii="Verdana" w:hAnsi="Verdana"/>
        </w:rPr>
        <w:t>Portlet</w:t>
      </w:r>
      <w:proofErr w:type="spellEnd"/>
      <w:r w:rsidR="0064090F">
        <w:rPr>
          <w:rFonts w:ascii="Verdana" w:hAnsi="Verdana"/>
        </w:rPr>
        <w:t xml:space="preserve">, </w:t>
      </w:r>
      <w:proofErr w:type="spellStart"/>
      <w:r w:rsidR="0064090F">
        <w:rPr>
          <w:rFonts w:ascii="Verdana" w:hAnsi="Verdana"/>
        </w:rPr>
        <w:t>Liferay</w:t>
      </w:r>
      <w:proofErr w:type="spellEnd"/>
      <w:r w:rsidR="0064090F">
        <w:rPr>
          <w:rFonts w:ascii="Verdana" w:hAnsi="Verdana"/>
        </w:rPr>
        <w:t xml:space="preserve"> breadcrumbs</w:t>
      </w:r>
      <w:r w:rsidR="00DB6687">
        <w:rPr>
          <w:rFonts w:ascii="Verdana" w:hAnsi="Verdana"/>
        </w:rPr>
        <w:t xml:space="preserve">, </w:t>
      </w:r>
      <w:r w:rsidR="00875C02">
        <w:rPr>
          <w:rFonts w:ascii="Verdana" w:hAnsi="Verdana"/>
        </w:rPr>
        <w:t>Familiar</w:t>
      </w:r>
      <w:r w:rsidR="00A92C80">
        <w:rPr>
          <w:rFonts w:ascii="Verdana" w:hAnsi="Verdana"/>
        </w:rPr>
        <w:t xml:space="preserve"> with </w:t>
      </w:r>
      <w:proofErr w:type="spellStart"/>
      <w:r w:rsidR="00A92C80">
        <w:rPr>
          <w:rFonts w:ascii="Verdana" w:hAnsi="Verdana"/>
        </w:rPr>
        <w:t>Portlet</w:t>
      </w:r>
      <w:proofErr w:type="spellEnd"/>
      <w:r w:rsidR="00A92C80">
        <w:rPr>
          <w:rFonts w:ascii="Verdana" w:hAnsi="Verdana"/>
        </w:rPr>
        <w:t xml:space="preserve"> Filter for diff</w:t>
      </w:r>
      <w:r w:rsidR="00262DA0">
        <w:rPr>
          <w:rFonts w:ascii="Verdana" w:hAnsi="Verdana"/>
        </w:rPr>
        <w:t>er</w:t>
      </w:r>
      <w:r w:rsidR="00A92C80">
        <w:rPr>
          <w:rFonts w:ascii="Verdana" w:hAnsi="Verdana"/>
        </w:rPr>
        <w:t xml:space="preserve">ent </w:t>
      </w:r>
      <w:proofErr w:type="spellStart"/>
      <w:r w:rsidR="00A92C80">
        <w:rPr>
          <w:rFonts w:ascii="Verdana" w:hAnsi="Verdana"/>
        </w:rPr>
        <w:t>portlet</w:t>
      </w:r>
      <w:proofErr w:type="spellEnd"/>
      <w:r w:rsidR="00A92C80">
        <w:rPr>
          <w:rFonts w:ascii="Verdana" w:hAnsi="Verdana"/>
        </w:rPr>
        <w:t xml:space="preserve"> lifecycle phases,</w:t>
      </w:r>
      <w:r w:rsidR="00DB6687">
        <w:rPr>
          <w:rFonts w:ascii="Verdana" w:hAnsi="Verdana"/>
        </w:rPr>
        <w:t xml:space="preserve"> Asset Category and Vocabularies, Global Site of </w:t>
      </w:r>
      <w:proofErr w:type="spellStart"/>
      <w:r w:rsidR="00DB6687">
        <w:rPr>
          <w:rFonts w:ascii="Verdana" w:hAnsi="Verdana"/>
        </w:rPr>
        <w:t>Liferay</w:t>
      </w:r>
      <w:proofErr w:type="spellEnd"/>
      <w:r w:rsidR="00C57D8E">
        <w:rPr>
          <w:rFonts w:ascii="Verdana" w:hAnsi="Verdana"/>
        </w:rPr>
        <w:t>.</w:t>
      </w:r>
    </w:p>
    <w:p w:rsidR="009C1CC9" w:rsidRPr="00344759" w:rsidRDefault="00C414C5"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 xml:space="preserve">Experience in </w:t>
      </w:r>
      <w:r w:rsidR="00B907E2" w:rsidRPr="00344759">
        <w:rPr>
          <w:rFonts w:ascii="Verdana" w:hAnsi="Verdana"/>
        </w:rPr>
        <w:t xml:space="preserve">Jersey Rest Web Service, </w:t>
      </w:r>
      <w:proofErr w:type="spellStart"/>
      <w:r w:rsidR="00B907E2" w:rsidRPr="00344759">
        <w:rPr>
          <w:rFonts w:ascii="Verdana" w:hAnsi="Verdana"/>
        </w:rPr>
        <w:t>Util</w:t>
      </w:r>
      <w:proofErr w:type="spellEnd"/>
      <w:r w:rsidR="00B907E2" w:rsidRPr="00344759">
        <w:rPr>
          <w:rFonts w:ascii="Verdana" w:hAnsi="Verdana"/>
        </w:rPr>
        <w:t xml:space="preserve"> Libraries like Dom4J, Apache commons, Google-Guava, Spring </w:t>
      </w:r>
      <w:proofErr w:type="spellStart"/>
      <w:r w:rsidR="00B907E2" w:rsidRPr="00344759">
        <w:rPr>
          <w:rFonts w:ascii="Verdana" w:hAnsi="Verdana"/>
        </w:rPr>
        <w:t>Utils</w:t>
      </w:r>
      <w:proofErr w:type="spellEnd"/>
      <w:r w:rsidR="00B907E2" w:rsidRPr="00344759">
        <w:rPr>
          <w:rFonts w:ascii="Verdana" w:hAnsi="Verdana"/>
        </w:rPr>
        <w:t xml:space="preserve">, </w:t>
      </w:r>
      <w:proofErr w:type="spellStart"/>
      <w:r w:rsidR="00B907E2" w:rsidRPr="00344759">
        <w:rPr>
          <w:rFonts w:ascii="Verdana" w:hAnsi="Verdana"/>
        </w:rPr>
        <w:t>JSoup</w:t>
      </w:r>
      <w:proofErr w:type="spellEnd"/>
      <w:r w:rsidR="00B907E2" w:rsidRPr="00344759">
        <w:rPr>
          <w:rFonts w:ascii="Verdana" w:hAnsi="Verdana"/>
        </w:rPr>
        <w:t xml:space="preserve">, </w:t>
      </w:r>
      <w:proofErr w:type="spellStart"/>
      <w:r w:rsidR="00B907E2" w:rsidRPr="00344759">
        <w:rPr>
          <w:rFonts w:ascii="Verdana" w:hAnsi="Verdana"/>
        </w:rPr>
        <w:t>JSon</w:t>
      </w:r>
      <w:proofErr w:type="spellEnd"/>
      <w:r w:rsidR="00B907E2" w:rsidRPr="00344759">
        <w:rPr>
          <w:rFonts w:ascii="Verdana" w:hAnsi="Verdana"/>
        </w:rPr>
        <w:t xml:space="preserve"> </w:t>
      </w:r>
      <w:proofErr w:type="spellStart"/>
      <w:r w:rsidR="00B907E2" w:rsidRPr="00344759">
        <w:rPr>
          <w:rFonts w:ascii="Verdana" w:hAnsi="Verdana"/>
        </w:rPr>
        <w:t>Util</w:t>
      </w:r>
      <w:proofErr w:type="spellEnd"/>
      <w:r w:rsidR="00B907E2" w:rsidRPr="00344759">
        <w:rPr>
          <w:rFonts w:ascii="Verdana" w:hAnsi="Verdana"/>
        </w:rPr>
        <w:t xml:space="preserve">, </w:t>
      </w:r>
      <w:proofErr w:type="spellStart"/>
      <w:r w:rsidR="00B907E2" w:rsidRPr="00344759">
        <w:rPr>
          <w:rFonts w:ascii="Verdana" w:hAnsi="Verdana"/>
        </w:rPr>
        <w:t>JSonWS</w:t>
      </w:r>
      <w:proofErr w:type="spellEnd"/>
      <w:r w:rsidR="00B907E2" w:rsidRPr="00344759">
        <w:rPr>
          <w:rFonts w:ascii="Verdana" w:hAnsi="Verdana"/>
        </w:rPr>
        <w:t xml:space="preserve">, </w:t>
      </w:r>
      <w:proofErr w:type="spellStart"/>
      <w:r w:rsidR="00B907E2" w:rsidRPr="00344759">
        <w:rPr>
          <w:rFonts w:ascii="Verdana" w:hAnsi="Verdana"/>
        </w:rPr>
        <w:t>Joda</w:t>
      </w:r>
      <w:proofErr w:type="spellEnd"/>
      <w:r w:rsidR="00B907E2" w:rsidRPr="00344759">
        <w:rPr>
          <w:rFonts w:ascii="Verdana" w:hAnsi="Verdana"/>
        </w:rPr>
        <w:t xml:space="preserve"> Date Time Manipulation AP</w:t>
      </w:r>
      <w:r w:rsidR="001E0DCF">
        <w:rPr>
          <w:rFonts w:ascii="Verdana" w:hAnsi="Verdana"/>
        </w:rPr>
        <w:t xml:space="preserve">I, </w:t>
      </w:r>
      <w:proofErr w:type="spellStart"/>
      <w:r w:rsidR="001E0DCF">
        <w:rPr>
          <w:rFonts w:ascii="Verdana" w:hAnsi="Verdana"/>
        </w:rPr>
        <w:t>OpenCSV</w:t>
      </w:r>
      <w:proofErr w:type="spellEnd"/>
      <w:r w:rsidR="001E0DCF">
        <w:rPr>
          <w:rFonts w:ascii="Verdana" w:hAnsi="Verdana"/>
        </w:rPr>
        <w:t>, Apache POI and proper code documentation &amp; code refactoring.</w:t>
      </w:r>
    </w:p>
    <w:p w:rsidR="00B907E2" w:rsidRDefault="00B907E2" w:rsidP="0009384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in Spring core modules, handling spring beans such as wiring</w:t>
      </w:r>
      <w:r w:rsidR="00650126">
        <w:rPr>
          <w:rFonts w:ascii="Verdana" w:hAnsi="Verdana"/>
        </w:rPr>
        <w:t xml:space="preserve">, </w:t>
      </w:r>
      <w:r>
        <w:rPr>
          <w:rFonts w:ascii="Verdana" w:hAnsi="Verdana"/>
        </w:rPr>
        <w:t>defining</w:t>
      </w:r>
      <w:r w:rsidR="00650126">
        <w:rPr>
          <w:rFonts w:ascii="Verdana" w:hAnsi="Verdana"/>
        </w:rPr>
        <w:t xml:space="preserve"> and configuring them with respect to application context</w:t>
      </w:r>
      <w:r>
        <w:rPr>
          <w:rFonts w:ascii="Verdana" w:hAnsi="Verdana"/>
        </w:rPr>
        <w:t>, Spring MVC, Spring data, Spring Boot to Create Simplified Production ready deployable project environment</w:t>
      </w:r>
      <w:r w:rsidR="00BF58DD">
        <w:rPr>
          <w:rFonts w:ascii="Verdana" w:hAnsi="Verdana"/>
        </w:rPr>
        <w:t xml:space="preserve"> and configuration</w:t>
      </w:r>
      <w:r w:rsidR="00AA2B4B">
        <w:rPr>
          <w:rFonts w:ascii="Verdana" w:hAnsi="Verdana"/>
        </w:rPr>
        <w:t xml:space="preserve"> with maven</w:t>
      </w:r>
      <w:r>
        <w:rPr>
          <w:rFonts w:ascii="Verdana" w:hAnsi="Verdana"/>
        </w:rPr>
        <w:t xml:space="preserve">.  </w:t>
      </w:r>
    </w:p>
    <w:p w:rsidR="00093847" w:rsidRDefault="00093847"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 build tool ant, extensively used Maven</w:t>
      </w:r>
      <w:r>
        <w:rPr>
          <w:rFonts w:ascii="Verdana" w:hAnsi="Verdana"/>
        </w:rPr>
        <w:t xml:space="preserve"> for dependency/build/code management</w:t>
      </w:r>
      <w:r w:rsidRPr="009C1CC9">
        <w:rPr>
          <w:rFonts w:ascii="Verdana" w:hAnsi="Verdana"/>
        </w:rPr>
        <w:t xml:space="preserve">, Tortoise SVN, </w:t>
      </w:r>
      <w:proofErr w:type="spellStart"/>
      <w:r w:rsidRPr="009C1CC9">
        <w:rPr>
          <w:rFonts w:ascii="Verdana" w:hAnsi="Verdana"/>
        </w:rPr>
        <w:t>Git</w:t>
      </w:r>
      <w:proofErr w:type="spellEnd"/>
      <w:r w:rsidRPr="009C1CC9">
        <w:rPr>
          <w:rFonts w:ascii="Verdana" w:hAnsi="Verdana"/>
        </w:rPr>
        <w:t xml:space="preserve"> and Nexus repository. Involved in project maintenance, have experience in code management &amp; refactoring, using PMD tool for defining violations, bug fixing tool like </w:t>
      </w:r>
      <w:proofErr w:type="spellStart"/>
      <w:r w:rsidRPr="009C1CC9">
        <w:rPr>
          <w:rFonts w:ascii="Verdana" w:hAnsi="Verdana"/>
        </w:rPr>
        <w:t>Redmine</w:t>
      </w:r>
      <w:proofErr w:type="spellEnd"/>
      <w:r w:rsidRPr="009C1CC9">
        <w:rPr>
          <w:rFonts w:ascii="Verdana" w:hAnsi="Verdana"/>
        </w:rPr>
        <w:t xml:space="preserve"> &amp; Jira.</w:t>
      </w:r>
    </w:p>
    <w:p w:rsidR="00B769F0" w:rsidRPr="00161BEE" w:rsidRDefault="00B769F0" w:rsidP="00B769F0">
      <w:pPr>
        <w:tabs>
          <w:tab w:val="left" w:pos="900"/>
        </w:tabs>
        <w:suppressAutoHyphens/>
        <w:spacing w:after="240" w:line="276" w:lineRule="auto"/>
        <w:ind w:left="360"/>
        <w:jc w:val="both"/>
      </w:pPr>
    </w:p>
    <w:p w:rsidR="00BE34CF" w:rsidRDefault="00BE34CF" w:rsidP="0068117F">
      <w:pPr>
        <w:pStyle w:val="Heading3"/>
        <w:spacing w:line="240" w:lineRule="auto"/>
      </w:pPr>
    </w:p>
    <w:p w:rsidR="00E7680C" w:rsidRDefault="00E7680C" w:rsidP="0068117F">
      <w:pPr>
        <w:pStyle w:val="Heading3"/>
        <w:spacing w:line="240" w:lineRule="auto"/>
      </w:pPr>
    </w:p>
    <w:p w:rsidR="00655007" w:rsidRPr="00333CD3" w:rsidRDefault="00914528" w:rsidP="0068117F">
      <w:pPr>
        <w:pStyle w:val="Heading3"/>
        <w:spacing w:line="240" w:lineRule="auto"/>
      </w:pPr>
      <w:r>
        <w:t>EXPERIENCE</w:t>
      </w:r>
    </w:p>
    <w:p w:rsidR="00655007" w:rsidRDefault="00050E66" w:rsidP="00655007">
      <w:pPr>
        <w:pStyle w:val="Heading4"/>
      </w:pPr>
      <w:r>
        <w:rPr>
          <w:caps w:val="0"/>
        </w:rPr>
        <w:t>LIFERAY DEVELOPER</w:t>
      </w:r>
      <w:r w:rsidRPr="00333CD3">
        <w:rPr>
          <w:caps w:val="0"/>
        </w:rPr>
        <w:t xml:space="preserve"> • </w:t>
      </w:r>
      <w:r w:rsidR="00E738CB">
        <w:rPr>
          <w:caps w:val="0"/>
        </w:rPr>
        <w:t>CAPGEMINI INDIA</w:t>
      </w:r>
    </w:p>
    <w:p w:rsidR="00626D75" w:rsidRDefault="00626D75" w:rsidP="00655007">
      <w:pPr>
        <w:pStyle w:val="Heading4"/>
      </w:pPr>
    </w:p>
    <w:p w:rsidR="003C6B10" w:rsidRDefault="001E5BE3" w:rsidP="003C6B10">
      <w:pPr>
        <w:tabs>
          <w:tab w:val="left" w:pos="900"/>
        </w:tabs>
        <w:suppressAutoHyphens/>
        <w:spacing w:after="240" w:line="276" w:lineRule="auto"/>
        <w:jc w:val="both"/>
        <w:rPr>
          <w:rFonts w:ascii="Verdana" w:hAnsi="Verdana"/>
        </w:rPr>
      </w:pPr>
      <w:r>
        <w:rPr>
          <w:rFonts w:ascii="Verdana" w:hAnsi="Verdana"/>
        </w:rPr>
        <w:t>Worked</w:t>
      </w:r>
      <w:r w:rsidR="000D4E2F">
        <w:rPr>
          <w:rFonts w:ascii="Verdana" w:hAnsi="Verdana"/>
        </w:rPr>
        <w:t xml:space="preserve"> a</w:t>
      </w:r>
      <w:r w:rsidR="00294AA3">
        <w:rPr>
          <w:rFonts w:ascii="Verdana" w:hAnsi="Verdana"/>
        </w:rPr>
        <w:t xml:space="preserve">s a </w:t>
      </w:r>
      <w:proofErr w:type="spellStart"/>
      <w:r w:rsidR="00294AA3">
        <w:rPr>
          <w:rFonts w:ascii="Verdana" w:hAnsi="Verdana"/>
        </w:rPr>
        <w:t>Liferay</w:t>
      </w:r>
      <w:proofErr w:type="spellEnd"/>
      <w:r w:rsidR="00294AA3">
        <w:rPr>
          <w:rFonts w:ascii="Verdana" w:hAnsi="Verdana"/>
        </w:rPr>
        <w:t xml:space="preserve"> Developer, </w:t>
      </w:r>
      <w:r w:rsidR="00FE2498">
        <w:rPr>
          <w:rFonts w:ascii="Verdana" w:hAnsi="Verdana"/>
        </w:rPr>
        <w:t>communicating</w:t>
      </w:r>
      <w:r w:rsidR="003C6B10">
        <w:rPr>
          <w:rFonts w:ascii="Verdana" w:hAnsi="Verdana"/>
        </w:rPr>
        <w:t xml:space="preserve"> with the </w:t>
      </w:r>
      <w:r w:rsidR="007402E3">
        <w:rPr>
          <w:rFonts w:ascii="Verdana" w:hAnsi="Verdana"/>
        </w:rPr>
        <w:t xml:space="preserve">business team and </w:t>
      </w:r>
      <w:r w:rsidR="003C6B10">
        <w:rPr>
          <w:rFonts w:ascii="Verdana" w:hAnsi="Verdana"/>
        </w:rPr>
        <w:t>client frequently to ensure the result</w:t>
      </w:r>
      <w:r w:rsidR="008E4EAB">
        <w:rPr>
          <w:rFonts w:ascii="Verdana" w:hAnsi="Verdana"/>
        </w:rPr>
        <w:t>s</w:t>
      </w:r>
      <w:r w:rsidR="003C6B10">
        <w:rPr>
          <w:rFonts w:ascii="Verdana" w:hAnsi="Verdana"/>
        </w:rPr>
        <w:t xml:space="preserve"> </w:t>
      </w:r>
      <w:r w:rsidR="008E4EAB">
        <w:rPr>
          <w:rFonts w:ascii="Verdana" w:hAnsi="Verdana"/>
        </w:rPr>
        <w:t>are</w:t>
      </w:r>
      <w:r w:rsidR="003C6B10">
        <w:rPr>
          <w:rFonts w:ascii="Verdana" w:hAnsi="Verdana"/>
        </w:rPr>
        <w:t xml:space="preserve"> meeting clien</w:t>
      </w:r>
      <w:r w:rsidR="00EE1902">
        <w:rPr>
          <w:rFonts w:ascii="Verdana" w:hAnsi="Verdana"/>
        </w:rPr>
        <w:t xml:space="preserve">t’s requirement, task </w:t>
      </w:r>
      <w:r w:rsidR="0018482A">
        <w:rPr>
          <w:rFonts w:ascii="Verdana" w:hAnsi="Verdana"/>
        </w:rPr>
        <w:t>break downing</w:t>
      </w:r>
      <w:r w:rsidR="003C6B10">
        <w:rPr>
          <w:rFonts w:ascii="Verdana" w:hAnsi="Verdana"/>
        </w:rPr>
        <w:t xml:space="preserve"> </w:t>
      </w:r>
      <w:r w:rsidR="006258CE">
        <w:rPr>
          <w:rFonts w:ascii="Verdana" w:hAnsi="Verdana"/>
        </w:rPr>
        <w:t>&amp;</w:t>
      </w:r>
      <w:r w:rsidR="00C77E0D">
        <w:rPr>
          <w:rFonts w:ascii="Verdana" w:hAnsi="Verdana"/>
        </w:rPr>
        <w:t xml:space="preserve"> prioritizing</w:t>
      </w:r>
      <w:r w:rsidR="00294AA3">
        <w:rPr>
          <w:rFonts w:ascii="Verdana" w:hAnsi="Verdana"/>
        </w:rPr>
        <w:t xml:space="preserve">, requirement gathering, </w:t>
      </w:r>
      <w:r w:rsidR="00D65732">
        <w:rPr>
          <w:rFonts w:ascii="Verdana" w:hAnsi="Verdana"/>
        </w:rPr>
        <w:t xml:space="preserve">creating </w:t>
      </w:r>
      <w:r w:rsidR="00294AA3">
        <w:rPr>
          <w:rFonts w:ascii="Verdana" w:hAnsi="Verdana"/>
        </w:rPr>
        <w:t>POC’s</w:t>
      </w:r>
      <w:r w:rsidR="005D5F0B">
        <w:rPr>
          <w:rFonts w:ascii="Verdana" w:hAnsi="Verdana"/>
        </w:rPr>
        <w:t>.</w:t>
      </w:r>
      <w:r w:rsidR="00002421">
        <w:rPr>
          <w:rFonts w:ascii="Verdana" w:hAnsi="Verdana"/>
        </w:rPr>
        <w:t xml:space="preserve"> </w:t>
      </w:r>
    </w:p>
    <w:p w:rsidR="009D49C5" w:rsidRDefault="009D49C5" w:rsidP="0068117F">
      <w:pPr>
        <w:pStyle w:val="Heading3"/>
        <w:spacing w:line="240" w:lineRule="auto"/>
      </w:pPr>
    </w:p>
    <w:p w:rsidR="00655007" w:rsidRPr="00333CD3" w:rsidRDefault="005E6095" w:rsidP="0068117F">
      <w:pPr>
        <w:pStyle w:val="Heading3"/>
        <w:spacing w:line="240" w:lineRule="auto"/>
      </w:pPr>
      <w:r>
        <w:t>EDUCATION</w:t>
      </w:r>
    </w:p>
    <w:p w:rsidR="00655007" w:rsidRPr="00333CD3" w:rsidRDefault="00141919" w:rsidP="00655007">
      <w:pPr>
        <w:pStyle w:val="Heading4"/>
      </w:pPr>
      <w:r>
        <w:rPr>
          <w:caps w:val="0"/>
        </w:rPr>
        <w:t>BACHELOR OF ENGINEERING (BE) – COMPUTER SCIENCE</w:t>
      </w:r>
      <w:r w:rsidRPr="00333CD3">
        <w:rPr>
          <w:caps w:val="0"/>
        </w:rPr>
        <w:t xml:space="preserve"> • </w:t>
      </w:r>
      <w:r w:rsidR="000D6538">
        <w:rPr>
          <w:caps w:val="0"/>
        </w:rPr>
        <w:t>2012</w:t>
      </w:r>
      <w:r w:rsidRPr="00333CD3">
        <w:rPr>
          <w:caps w:val="0"/>
        </w:rPr>
        <w:t xml:space="preserve"> • </w:t>
      </w:r>
      <w:r w:rsidR="009F5D4B">
        <w:rPr>
          <w:caps w:val="0"/>
        </w:rPr>
        <w:t>VISHVESH</w:t>
      </w:r>
      <w:r>
        <w:rPr>
          <w:caps w:val="0"/>
        </w:rPr>
        <w:t>WARAIYAH TECHNOLOGICAL UNIVERSITY (VTU)</w:t>
      </w:r>
    </w:p>
    <w:p w:rsidR="00756DA2" w:rsidRDefault="00756DA2" w:rsidP="00A37DEE">
      <w:pPr>
        <w:pStyle w:val="Heading3"/>
        <w:rPr>
          <w:caps w:val="0"/>
        </w:rPr>
      </w:pPr>
    </w:p>
    <w:p w:rsidR="00A37DEE" w:rsidRPr="00333CD3" w:rsidRDefault="004D1310" w:rsidP="00A37DEE">
      <w:pPr>
        <w:pStyle w:val="Heading3"/>
      </w:pPr>
      <w:r>
        <w:rPr>
          <w:caps w:val="0"/>
        </w:rPr>
        <w:t>PROFICIENCY FORTE</w:t>
      </w:r>
    </w:p>
    <w:p w:rsidR="00F53EFB" w:rsidRDefault="00F53EFB" w:rsidP="00655007">
      <w:pPr>
        <w:pStyle w:val="NoSpacing"/>
      </w:pPr>
    </w:p>
    <w:tbl>
      <w:tblPr>
        <w:tblStyle w:val="TableGrid"/>
        <w:tblW w:w="10490" w:type="dxa"/>
        <w:tblInd w:w="-5" w:type="dxa"/>
        <w:tblLook w:val="04A0" w:firstRow="1" w:lastRow="0" w:firstColumn="1" w:lastColumn="0" w:noHBand="0" w:noVBand="1"/>
      </w:tblPr>
      <w:tblGrid>
        <w:gridCol w:w="2687"/>
        <w:gridCol w:w="7803"/>
      </w:tblGrid>
      <w:tr w:rsidR="00E8537F" w:rsidRPr="00A84CE6" w:rsidTr="00A4161F">
        <w:trPr>
          <w:trHeight w:val="52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Languages/Scripting Languages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 xml:space="preserve">Java, </w:t>
            </w:r>
            <w:r>
              <w:rPr>
                <w:rFonts w:ascii="Verdana" w:hAnsi="Verdana"/>
                <w:bCs/>
              </w:rPr>
              <w:t>JavaScript</w:t>
            </w:r>
            <w:r w:rsidR="00974978">
              <w:rPr>
                <w:rFonts w:ascii="Verdana" w:hAnsi="Verdana"/>
                <w:bCs/>
              </w:rPr>
              <w:t>,</w:t>
            </w:r>
            <w:r w:rsidR="009548C6">
              <w:rPr>
                <w:rFonts w:ascii="Verdana" w:hAnsi="Verdana"/>
                <w:bCs/>
              </w:rPr>
              <w:t xml:space="preserve"> </w:t>
            </w:r>
            <w:r w:rsidR="00974978">
              <w:rPr>
                <w:rFonts w:ascii="Verdana" w:hAnsi="Verdana"/>
                <w:bCs/>
              </w:rPr>
              <w:t>Groovy</w:t>
            </w:r>
          </w:p>
        </w:tc>
      </w:tr>
      <w:tr w:rsidR="00E8537F" w:rsidRPr="00A84CE6" w:rsidTr="00A4161F">
        <w:trPr>
          <w:trHeight w:val="44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Web Technologies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J2EE/Servlets &amp; JSP</w:t>
            </w:r>
            <w:r w:rsidR="001043CA">
              <w:rPr>
                <w:rFonts w:ascii="Verdana" w:hAnsi="Verdana"/>
                <w:bCs/>
              </w:rPr>
              <w:t>/JSTL</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u w:val="single"/>
              </w:rPr>
            </w:pPr>
            <w:r w:rsidRPr="002363E9">
              <w:rPr>
                <w:rFonts w:ascii="Verdana" w:hAnsi="Verdana"/>
                <w:b/>
                <w:bCs/>
                <w:color w:val="FFFFFF" w:themeColor="background1"/>
              </w:rPr>
              <w:t>Portal Technologies</w:t>
            </w:r>
          </w:p>
        </w:tc>
        <w:tc>
          <w:tcPr>
            <w:tcW w:w="7803" w:type="dxa"/>
          </w:tcPr>
          <w:p w:rsidR="00E8537F" w:rsidRPr="00A84CE6" w:rsidRDefault="00E8537F" w:rsidP="005C6577">
            <w:pPr>
              <w:tabs>
                <w:tab w:val="left" w:pos="1095"/>
              </w:tabs>
              <w:spacing w:line="276" w:lineRule="auto"/>
              <w:rPr>
                <w:rFonts w:ascii="Verdana" w:hAnsi="Verdana"/>
                <w:b/>
                <w:bCs/>
                <w:u w:val="single"/>
              </w:rPr>
            </w:pPr>
            <w:proofErr w:type="spellStart"/>
            <w:r w:rsidRPr="00A84CE6">
              <w:rPr>
                <w:rFonts w:ascii="Verdana" w:hAnsi="Verdana"/>
                <w:bCs/>
              </w:rPr>
              <w:t>Liferay</w:t>
            </w:r>
            <w:proofErr w:type="spellEnd"/>
            <w:r w:rsidRPr="00A84CE6">
              <w:rPr>
                <w:rFonts w:ascii="Verdana" w:hAnsi="Verdana"/>
                <w:bCs/>
              </w:rPr>
              <w:t xml:space="preserve"> 6.1 and 6.2</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rPr>
            </w:pPr>
            <w:r w:rsidRPr="002363E9">
              <w:rPr>
                <w:rFonts w:ascii="Verdana" w:hAnsi="Verdana"/>
                <w:b/>
                <w:bCs/>
                <w:color w:val="FFFFFF" w:themeColor="background1"/>
              </w:rPr>
              <w:t>JS/UI Frameworks</w:t>
            </w:r>
          </w:p>
        </w:tc>
        <w:tc>
          <w:tcPr>
            <w:tcW w:w="7803" w:type="dxa"/>
          </w:tcPr>
          <w:p w:rsidR="00E8537F" w:rsidRPr="00A84CE6" w:rsidRDefault="00E8537F" w:rsidP="005C6577">
            <w:pPr>
              <w:tabs>
                <w:tab w:val="left" w:pos="1095"/>
              </w:tabs>
              <w:spacing w:line="276" w:lineRule="auto"/>
              <w:rPr>
                <w:rFonts w:ascii="Verdana" w:hAnsi="Verdana"/>
                <w:bCs/>
              </w:rPr>
            </w:pPr>
            <w:r w:rsidRPr="00A84CE6">
              <w:rPr>
                <w:rFonts w:ascii="Verdana" w:hAnsi="Verdana"/>
                <w:bCs/>
              </w:rPr>
              <w:t>JQuery</w:t>
            </w:r>
            <w:r>
              <w:rPr>
                <w:rFonts w:ascii="Verdana" w:hAnsi="Verdana"/>
                <w:bCs/>
              </w:rPr>
              <w:t>, JQuery UI and Bootstrap</w:t>
            </w:r>
          </w:p>
        </w:tc>
      </w:tr>
      <w:tr w:rsidR="00E8537F" w:rsidRPr="00A84CE6" w:rsidTr="00A4161F">
        <w:trPr>
          <w:trHeight w:val="549"/>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Enterprise Servers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 xml:space="preserve">Tomcat 7 and </w:t>
            </w:r>
            <w:proofErr w:type="spellStart"/>
            <w:r w:rsidRPr="00A84CE6">
              <w:rPr>
                <w:rFonts w:ascii="Verdana" w:hAnsi="Verdana"/>
                <w:bCs/>
              </w:rPr>
              <w:t>JBoss</w:t>
            </w:r>
            <w:proofErr w:type="spellEnd"/>
            <w:r w:rsidRPr="00A84CE6">
              <w:rPr>
                <w:rFonts w:ascii="Verdana" w:hAnsi="Verdana"/>
                <w:bCs/>
              </w:rPr>
              <w:t xml:space="preserve"> 7</w:t>
            </w:r>
          </w:p>
        </w:tc>
      </w:tr>
      <w:tr w:rsidR="00E8537F" w:rsidRPr="00A84CE6" w:rsidTr="00A4161F">
        <w:trPr>
          <w:trHeight w:val="437"/>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Databases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 xml:space="preserve">MySQL, </w:t>
            </w:r>
            <w:proofErr w:type="spellStart"/>
            <w:r w:rsidRPr="00A84CE6">
              <w:rPr>
                <w:rFonts w:ascii="Verdana" w:hAnsi="Verdana"/>
                <w:bCs/>
              </w:rPr>
              <w:t>Postgre</w:t>
            </w:r>
            <w:proofErr w:type="spellEnd"/>
            <w:r w:rsidRPr="00A84CE6">
              <w:rPr>
                <w:rFonts w:ascii="Verdana" w:hAnsi="Verdana"/>
                <w:bCs/>
              </w:rPr>
              <w:t xml:space="preserve"> SQL</w:t>
            </w:r>
            <w:r>
              <w:rPr>
                <w:rFonts w:ascii="Verdana" w:hAnsi="Verdana"/>
                <w:bCs/>
              </w:rPr>
              <w:t>, MSSQL</w:t>
            </w:r>
            <w:r w:rsidR="00B202D3">
              <w:rPr>
                <w:rFonts w:ascii="Verdana" w:hAnsi="Verdana"/>
                <w:bCs/>
              </w:rPr>
              <w:t xml:space="preserve"> With </w:t>
            </w:r>
            <w:proofErr w:type="spellStart"/>
            <w:r w:rsidR="00B202D3">
              <w:rPr>
                <w:rFonts w:ascii="Verdana" w:hAnsi="Verdana"/>
                <w:bCs/>
              </w:rPr>
              <w:t>Liferay</w:t>
            </w:r>
            <w:proofErr w:type="spellEnd"/>
          </w:p>
        </w:tc>
      </w:tr>
      <w:tr w:rsidR="00E8537F" w:rsidRPr="00A84CE6" w:rsidTr="00A4161F">
        <w:trPr>
          <w:trHeight w:val="43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Operating Systems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Windows and Linux</w:t>
            </w:r>
          </w:p>
        </w:tc>
      </w:tr>
      <w:tr w:rsidR="00E8537F" w:rsidRPr="00A84CE6" w:rsidTr="00A4161F">
        <w:trPr>
          <w:trHeight w:val="522"/>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Tools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Eclipse, Maven, Ant</w:t>
            </w:r>
          </w:p>
        </w:tc>
      </w:tr>
      <w:tr w:rsidR="009941C1" w:rsidRPr="00A84CE6" w:rsidTr="00A4161F">
        <w:trPr>
          <w:trHeight w:val="522"/>
        </w:trPr>
        <w:tc>
          <w:tcPr>
            <w:tcW w:w="2687" w:type="dxa"/>
            <w:shd w:val="clear" w:color="auto" w:fill="EA4E4E" w:themeFill="accent1"/>
          </w:tcPr>
          <w:p w:rsidR="009941C1" w:rsidRPr="002363E9" w:rsidRDefault="009941C1" w:rsidP="005C6577">
            <w:pPr>
              <w:spacing w:line="276" w:lineRule="auto"/>
              <w:rPr>
                <w:rFonts w:ascii="Verdana" w:hAnsi="Verdana"/>
                <w:b/>
                <w:bCs/>
                <w:color w:val="FFFFFF" w:themeColor="background1"/>
              </w:rPr>
            </w:pPr>
            <w:r>
              <w:rPr>
                <w:rFonts w:ascii="Verdana" w:hAnsi="Verdana"/>
                <w:b/>
                <w:bCs/>
                <w:color w:val="FFFFFF" w:themeColor="background1"/>
              </w:rPr>
              <w:t>Java</w:t>
            </w:r>
            <w:r w:rsidR="007544EB">
              <w:rPr>
                <w:rFonts w:ascii="Verdana" w:hAnsi="Verdana"/>
                <w:b/>
                <w:bCs/>
                <w:color w:val="FFFFFF" w:themeColor="background1"/>
              </w:rPr>
              <w:t>/J2EE</w:t>
            </w:r>
            <w:r>
              <w:rPr>
                <w:rFonts w:ascii="Verdana" w:hAnsi="Verdana"/>
                <w:b/>
                <w:bCs/>
                <w:color w:val="FFFFFF" w:themeColor="background1"/>
              </w:rPr>
              <w:t xml:space="preserve"> Technologies</w:t>
            </w:r>
          </w:p>
        </w:tc>
        <w:tc>
          <w:tcPr>
            <w:tcW w:w="7803" w:type="dxa"/>
          </w:tcPr>
          <w:p w:rsidR="009941C1" w:rsidRPr="00A84CE6" w:rsidRDefault="009941C1" w:rsidP="005C6577">
            <w:pPr>
              <w:spacing w:line="276" w:lineRule="auto"/>
              <w:rPr>
                <w:rFonts w:ascii="Verdana" w:hAnsi="Verdana"/>
                <w:bCs/>
              </w:rPr>
            </w:pPr>
            <w:r>
              <w:rPr>
                <w:rFonts w:ascii="Verdana" w:hAnsi="Verdana"/>
                <w:bCs/>
              </w:rPr>
              <w:t>Spring Core, Spring MVC, Spring Boot</w:t>
            </w:r>
            <w:r w:rsidR="00125A12">
              <w:rPr>
                <w:rFonts w:ascii="Verdana" w:hAnsi="Verdana"/>
                <w:bCs/>
              </w:rPr>
              <w:t>,</w:t>
            </w:r>
            <w:r w:rsidR="008E6574">
              <w:rPr>
                <w:rFonts w:ascii="Verdana" w:hAnsi="Verdana"/>
                <w:bCs/>
              </w:rPr>
              <w:t xml:space="preserve"> Hibernate</w:t>
            </w:r>
            <w:r w:rsidR="00252C01">
              <w:rPr>
                <w:rFonts w:ascii="Verdana" w:hAnsi="Verdana"/>
                <w:bCs/>
              </w:rPr>
              <w:t xml:space="preserve">, </w:t>
            </w:r>
            <w:proofErr w:type="spellStart"/>
            <w:r w:rsidR="00252C01">
              <w:rPr>
                <w:rFonts w:ascii="Verdana" w:hAnsi="Verdana"/>
                <w:bCs/>
              </w:rPr>
              <w:t>Solr</w:t>
            </w:r>
            <w:proofErr w:type="spellEnd"/>
            <w:r w:rsidR="00252C01">
              <w:rPr>
                <w:rFonts w:ascii="Verdana" w:hAnsi="Verdana"/>
                <w:bCs/>
              </w:rPr>
              <w:t>, Elastic Search</w:t>
            </w:r>
          </w:p>
        </w:tc>
      </w:tr>
    </w:tbl>
    <w:p w:rsidR="00E8537F" w:rsidRDefault="00E8537F" w:rsidP="00655007">
      <w:pPr>
        <w:pStyle w:val="NoSpacing"/>
      </w:pPr>
    </w:p>
    <w:p w:rsidR="00F53EFB" w:rsidRDefault="00F53EFB" w:rsidP="00655007">
      <w:pPr>
        <w:pStyle w:val="NoSpacing"/>
      </w:pPr>
    </w:p>
    <w:p w:rsidR="00E7680C" w:rsidRDefault="00E7680C" w:rsidP="009742E0">
      <w:pPr>
        <w:pStyle w:val="Heading3"/>
      </w:pPr>
    </w:p>
    <w:p w:rsidR="009545FA" w:rsidRPr="00333CD3" w:rsidRDefault="00DF2BE9" w:rsidP="009742E0">
      <w:pPr>
        <w:pStyle w:val="Heading3"/>
      </w:pPr>
      <w:r>
        <w:rPr>
          <w:caps w:val="0"/>
        </w:rPr>
        <w:t>CAREER HIGHLIGHTS</w:t>
      </w:r>
    </w:p>
    <w:p w:rsidR="00F55D27" w:rsidRDefault="00F55D27" w:rsidP="00655007">
      <w:pPr>
        <w:pStyle w:val="NoSpacing"/>
      </w:pPr>
    </w:p>
    <w:p w:rsidR="00263738" w:rsidRDefault="006F4DF3" w:rsidP="00974CA6">
      <w:pPr>
        <w:tabs>
          <w:tab w:val="left" w:pos="1620"/>
        </w:tabs>
      </w:pPr>
      <w:r w:rsidRPr="00BC14F1">
        <w:rPr>
          <w:rFonts w:ascii="Verdana" w:hAnsi="Verdana"/>
          <w:b/>
        </w:rPr>
        <w:t xml:space="preserve">Partner First </w:t>
      </w:r>
      <w:r w:rsidR="00263738" w:rsidRPr="00BC14F1">
        <w:rPr>
          <w:rFonts w:ascii="Verdana" w:hAnsi="Verdana"/>
          <w:b/>
        </w:rPr>
        <w:t>Portal</w:t>
      </w:r>
      <w:r w:rsidR="0038456A">
        <w:rPr>
          <w:rFonts w:asciiTheme="majorHAnsi" w:hAnsiTheme="majorHAnsi"/>
        </w:rPr>
        <w:t xml:space="preserve"> – </w:t>
      </w:r>
      <w:r w:rsidR="0038456A" w:rsidRPr="00214A17">
        <w:rPr>
          <w:rFonts w:ascii="Verdana" w:hAnsi="Verdana"/>
        </w:rPr>
        <w:t>[Jul 2016 – Nov</w:t>
      </w:r>
      <w:r w:rsidR="007C2890">
        <w:rPr>
          <w:rFonts w:ascii="Verdana" w:hAnsi="Verdana"/>
        </w:rPr>
        <w:t xml:space="preserve"> </w:t>
      </w:r>
      <w:r w:rsidR="0038456A" w:rsidRPr="00214A17">
        <w:rPr>
          <w:rFonts w:ascii="Verdana" w:hAnsi="Verdana"/>
        </w:rPr>
        <w:t>2016]</w:t>
      </w:r>
    </w:p>
    <w:p w:rsidR="00F53EFB" w:rsidRDefault="00F53EFB" w:rsidP="00655007">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5332F" w:rsidRPr="00A84CE6" w:rsidRDefault="00E5332F" w:rsidP="000E2387">
            <w:pPr>
              <w:snapToGrid w:val="0"/>
              <w:spacing w:line="276" w:lineRule="auto"/>
              <w:ind w:left="86"/>
              <w:rPr>
                <w:rFonts w:ascii="Verdana" w:hAnsi="Verdana" w:cs="Arial"/>
              </w:rPr>
            </w:pPr>
            <w:r w:rsidRPr="00A84CE6">
              <w:rPr>
                <w:rFonts w:ascii="Verdana" w:hAnsi="Verdana" w:cs="Arial"/>
              </w:rPr>
              <w:t>HP</w:t>
            </w:r>
            <w:r w:rsidR="00194A21">
              <w:rPr>
                <w:rFonts w:ascii="Verdana" w:hAnsi="Verdana" w:cs="Arial"/>
              </w:rPr>
              <w:t xml:space="preserve"> </w:t>
            </w:r>
            <w:proofErr w:type="spellStart"/>
            <w:r w:rsidR="00194A21">
              <w:rPr>
                <w:rFonts w:ascii="Verdana" w:hAnsi="Verdana" w:cs="Arial"/>
              </w:rPr>
              <w:t>Inc</w:t>
            </w:r>
            <w:proofErr w:type="spellEnd"/>
            <w:r w:rsidR="00930720">
              <w:rPr>
                <w:rFonts w:ascii="Verdana" w:hAnsi="Verdana" w:cs="Arial"/>
              </w:rPr>
              <w:t xml:space="preserve"> (via Wipro)</w:t>
            </w:r>
          </w:p>
        </w:tc>
      </w:tr>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E5332F" w:rsidRPr="00A84CE6" w:rsidRDefault="00E5332F" w:rsidP="000E2387">
            <w:pPr>
              <w:snapToGrid w:val="0"/>
              <w:spacing w:line="276" w:lineRule="auto"/>
              <w:ind w:left="86"/>
              <w:rPr>
                <w:rFonts w:ascii="Verdana" w:hAnsi="Verdana" w:cs="Arial"/>
              </w:rPr>
            </w:pPr>
            <w:proofErr w:type="spellStart"/>
            <w:r w:rsidRPr="00A84CE6">
              <w:rPr>
                <w:rFonts w:ascii="Verdana" w:hAnsi="Verdana" w:cs="Arial"/>
              </w:rPr>
              <w:t>Liferay</w:t>
            </w:r>
            <w:proofErr w:type="spellEnd"/>
            <w:r w:rsidRPr="00A84CE6">
              <w:rPr>
                <w:rFonts w:ascii="Verdana" w:hAnsi="Verdana" w:cs="Arial"/>
              </w:rPr>
              <w:t xml:space="preserve"> Developer</w:t>
            </w:r>
          </w:p>
        </w:tc>
      </w:tr>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E5332F" w:rsidRPr="00A84CE6" w:rsidRDefault="00E5332F" w:rsidP="000E2387">
            <w:pPr>
              <w:snapToGrid w:val="0"/>
              <w:spacing w:line="276" w:lineRule="auto"/>
              <w:ind w:left="86"/>
              <w:rPr>
                <w:rFonts w:ascii="Verdana" w:hAnsi="Verdana" w:cs="Arial"/>
                <w:bCs/>
              </w:rPr>
            </w:pPr>
            <w:proofErr w:type="spellStart"/>
            <w:r w:rsidRPr="00A84CE6">
              <w:rPr>
                <w:rFonts w:ascii="Verdana" w:hAnsi="Verdana" w:cs="Arial"/>
              </w:rPr>
              <w:t>Liferay</w:t>
            </w:r>
            <w:proofErr w:type="spellEnd"/>
            <w:r w:rsidRPr="00A84CE6">
              <w:rPr>
                <w:rFonts w:ascii="Verdana" w:hAnsi="Verdana" w:cs="Arial"/>
              </w:rPr>
              <w:t xml:space="preserve"> 6.1, Tomcat and MySQL</w:t>
            </w:r>
          </w:p>
        </w:tc>
      </w:tr>
      <w:tr w:rsidR="00E5332F" w:rsidRPr="00A84CE6" w:rsidTr="00107994">
        <w:trPr>
          <w:trHeight w:val="570"/>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E5332F" w:rsidRPr="00A84CE6" w:rsidRDefault="00E5332F" w:rsidP="000E2387">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E5332F" w:rsidRPr="00A84CE6" w:rsidTr="00107994">
        <w:trPr>
          <w:trHeight w:val="691"/>
        </w:trPr>
        <w:tc>
          <w:tcPr>
            <w:tcW w:w="2557" w:type="dxa"/>
            <w:shd w:val="clear" w:color="auto" w:fill="EA4E4E" w:themeFill="accent1"/>
          </w:tcPr>
          <w:p w:rsidR="00E5332F" w:rsidRPr="00A84CE6" w:rsidRDefault="00E5332F" w:rsidP="000E2387">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E5332F"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 xml:space="preserve">Worked on Migration Engine, That Migrates the data from external source to </w:t>
            </w:r>
            <w:proofErr w:type="spellStart"/>
            <w:r w:rsidRPr="00A84CE6">
              <w:rPr>
                <w:rFonts w:ascii="Verdana" w:hAnsi="Verdana" w:cs="Arial"/>
                <w:sz w:val="20"/>
                <w:szCs w:val="20"/>
              </w:rPr>
              <w:t>Liferay’s</w:t>
            </w:r>
            <w:proofErr w:type="spellEnd"/>
            <w:r w:rsidRPr="00A84CE6">
              <w:rPr>
                <w:rFonts w:ascii="Verdana" w:hAnsi="Verdana" w:cs="Arial"/>
                <w:sz w:val="20"/>
                <w:szCs w:val="20"/>
              </w:rPr>
              <w:t xml:space="preserve"> Database</w:t>
            </w:r>
            <w:r>
              <w:rPr>
                <w:rFonts w:ascii="Verdana" w:hAnsi="Verdana" w:cs="Arial"/>
                <w:sz w:val="20"/>
                <w:szCs w:val="20"/>
              </w:rPr>
              <w:t xml:space="preserve"> </w:t>
            </w:r>
            <w:r w:rsidRPr="00A84CE6">
              <w:rPr>
                <w:rFonts w:ascii="Verdana" w:hAnsi="Verdana"/>
                <w:sz w:val="20"/>
                <w:szCs w:val="20"/>
              </w:rPr>
              <w:t xml:space="preserve">including migration duration and statistics </w:t>
            </w:r>
            <w:r w:rsidR="00EF4563">
              <w:rPr>
                <w:rFonts w:ascii="Verdana" w:hAnsi="Verdana"/>
                <w:sz w:val="20"/>
                <w:szCs w:val="20"/>
              </w:rPr>
              <w:t xml:space="preserve">such as number of records succeeded in migration, failed </w:t>
            </w:r>
            <w:proofErr w:type="spellStart"/>
            <w:r w:rsidR="00EF4563">
              <w:rPr>
                <w:rFonts w:ascii="Verdana" w:hAnsi="Verdana"/>
                <w:sz w:val="20"/>
                <w:szCs w:val="20"/>
              </w:rPr>
              <w:t>etc</w:t>
            </w:r>
            <w:proofErr w:type="spellEnd"/>
            <w:r w:rsidR="00EF4563">
              <w:rPr>
                <w:rFonts w:ascii="Verdana" w:hAnsi="Verdana"/>
                <w:sz w:val="20"/>
                <w:szCs w:val="20"/>
              </w:rPr>
              <w:t xml:space="preserve"> </w:t>
            </w:r>
            <w:r w:rsidRPr="00A84CE6">
              <w:rPr>
                <w:rFonts w:ascii="Verdana" w:hAnsi="Verdana"/>
                <w:sz w:val="20"/>
                <w:szCs w:val="20"/>
              </w:rPr>
              <w:t xml:space="preserve">using Groovy Script and </w:t>
            </w:r>
            <w:proofErr w:type="spellStart"/>
            <w:r w:rsidRPr="00A84CE6">
              <w:rPr>
                <w:rFonts w:ascii="Verdana" w:hAnsi="Verdana"/>
                <w:sz w:val="20"/>
                <w:szCs w:val="20"/>
              </w:rPr>
              <w:t>ScriptingUtil</w:t>
            </w:r>
            <w:proofErr w:type="spellEnd"/>
            <w:r w:rsidRPr="00A84CE6">
              <w:rPr>
                <w:rFonts w:ascii="Verdana" w:hAnsi="Verdana"/>
                <w:sz w:val="20"/>
                <w:szCs w:val="20"/>
              </w:rPr>
              <w:t xml:space="preserve"> API’s of </w:t>
            </w:r>
            <w:proofErr w:type="spellStart"/>
            <w:r w:rsidRPr="00A84CE6">
              <w:rPr>
                <w:rFonts w:ascii="Verdana" w:hAnsi="Verdana"/>
                <w:sz w:val="20"/>
                <w:szCs w:val="20"/>
              </w:rPr>
              <w:t>Liferay</w:t>
            </w:r>
            <w:proofErr w:type="spellEnd"/>
          </w:p>
          <w:p w:rsidR="00E5332F"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Prospect Partners company Module, where admins are allowed to approve/reject company as a partner.</w:t>
            </w:r>
          </w:p>
          <w:p w:rsidR="006720B9" w:rsidRDefault="006720B9"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JSON Web services to expose &amp; update the partner details</w:t>
            </w:r>
            <w:r w:rsidR="00EF4563">
              <w:rPr>
                <w:rFonts w:ascii="Verdana" w:hAnsi="Verdana" w:cs="Arial"/>
                <w:sz w:val="20"/>
                <w:szCs w:val="20"/>
              </w:rPr>
              <w:t xml:space="preserve"> using </w:t>
            </w:r>
            <w:proofErr w:type="spellStart"/>
            <w:r w:rsidR="00EF4563">
              <w:rPr>
                <w:rFonts w:ascii="Verdana" w:hAnsi="Verdana" w:cs="Arial"/>
                <w:sz w:val="20"/>
                <w:szCs w:val="20"/>
              </w:rPr>
              <w:t>JSonWS</w:t>
            </w:r>
            <w:proofErr w:type="spellEnd"/>
            <w:r w:rsidR="00EF4563">
              <w:rPr>
                <w:rFonts w:ascii="Verdana" w:hAnsi="Verdana" w:cs="Arial"/>
                <w:sz w:val="20"/>
                <w:szCs w:val="20"/>
              </w:rPr>
              <w:t xml:space="preserve"> API.</w:t>
            </w:r>
          </w:p>
          <w:p w:rsidR="00B71EBB" w:rsidRPr="00A84CE6" w:rsidRDefault="00B71EBB"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bug fixing in different modules.</w:t>
            </w:r>
          </w:p>
          <w:p w:rsidR="00E5332F" w:rsidRPr="00A84CE6" w:rsidRDefault="00E5332F" w:rsidP="000E2387">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ind w:left="81"/>
              <w:rPr>
                <w:rFonts w:ascii="Verdana" w:hAnsi="Verdana"/>
                <w:sz w:val="20"/>
                <w:szCs w:val="20"/>
              </w:rPr>
            </w:pPr>
          </w:p>
        </w:tc>
      </w:tr>
    </w:tbl>
    <w:p w:rsidR="00B26345" w:rsidRDefault="00B26345" w:rsidP="00655007">
      <w:pPr>
        <w:pStyle w:val="NoSpacing"/>
      </w:pPr>
    </w:p>
    <w:p w:rsidR="005C2443" w:rsidRDefault="005C2443" w:rsidP="005C2443">
      <w:pPr>
        <w:tabs>
          <w:tab w:val="left" w:pos="1620"/>
        </w:tabs>
        <w:spacing w:line="276" w:lineRule="auto"/>
        <w:rPr>
          <w:rFonts w:ascii="Verdana" w:hAnsi="Verdana"/>
          <w:b/>
          <w:bCs/>
          <w:lang w:eastAsia="ar-SA"/>
        </w:rPr>
      </w:pPr>
    </w:p>
    <w:p w:rsidR="005C2443" w:rsidRDefault="005C2443" w:rsidP="005C2443">
      <w:pPr>
        <w:tabs>
          <w:tab w:val="left" w:pos="1620"/>
        </w:tabs>
        <w:spacing w:line="276" w:lineRule="auto"/>
        <w:rPr>
          <w:rFonts w:ascii="Verdana" w:hAnsi="Verdana"/>
          <w:b/>
          <w:bCs/>
          <w:lang w:eastAsia="ar-SA"/>
        </w:rPr>
      </w:pPr>
    </w:p>
    <w:p w:rsidR="005C2443" w:rsidRDefault="005C2443" w:rsidP="005C2443">
      <w:pPr>
        <w:tabs>
          <w:tab w:val="left" w:pos="1620"/>
        </w:tabs>
        <w:spacing w:line="276" w:lineRule="auto"/>
        <w:rPr>
          <w:rFonts w:ascii="Verdana" w:hAnsi="Verdana"/>
          <w:b/>
          <w:bCs/>
          <w:lang w:eastAsia="ar-SA"/>
        </w:rPr>
      </w:pPr>
      <w:proofErr w:type="spellStart"/>
      <w:r w:rsidRPr="00A84CE6">
        <w:rPr>
          <w:rFonts w:ascii="Verdana" w:hAnsi="Verdana"/>
          <w:b/>
          <w:bCs/>
          <w:lang w:eastAsia="ar-SA"/>
        </w:rPr>
        <w:t>ISupport</w:t>
      </w:r>
      <w:proofErr w:type="spellEnd"/>
      <w:r w:rsidRPr="00A84CE6">
        <w:rPr>
          <w:rFonts w:ascii="Verdana" w:hAnsi="Verdana"/>
          <w:b/>
          <w:bCs/>
          <w:lang w:eastAsia="ar-SA"/>
        </w:rPr>
        <w:t xml:space="preserve"> Muscat</w:t>
      </w:r>
      <w:r w:rsidR="00EF74AE">
        <w:rPr>
          <w:rFonts w:ascii="Verdana" w:hAnsi="Verdana"/>
          <w:b/>
          <w:bCs/>
          <w:lang w:eastAsia="ar-SA"/>
        </w:rPr>
        <w:t xml:space="preserve"> </w:t>
      </w:r>
      <w:r w:rsidRPr="00A84CE6">
        <w:rPr>
          <w:rFonts w:ascii="Verdana" w:hAnsi="Verdana"/>
          <w:b/>
          <w:bCs/>
          <w:lang w:eastAsia="ar-SA"/>
        </w:rPr>
        <w:t>-</w:t>
      </w:r>
      <w:r w:rsidR="00DA02A0">
        <w:rPr>
          <w:rFonts w:ascii="Verdana" w:hAnsi="Verdana"/>
          <w:b/>
          <w:bCs/>
          <w:lang w:eastAsia="ar-SA"/>
        </w:rPr>
        <w:t xml:space="preserve"> </w:t>
      </w:r>
      <w:r w:rsidRPr="00A84CE6">
        <w:rPr>
          <w:rFonts w:ascii="Verdana" w:hAnsi="Verdana"/>
          <w:b/>
          <w:bCs/>
          <w:lang w:eastAsia="ar-SA"/>
        </w:rPr>
        <w:t>Oman</w:t>
      </w:r>
      <w:r>
        <w:rPr>
          <w:rFonts w:ascii="Verdana" w:hAnsi="Verdana"/>
          <w:b/>
          <w:bCs/>
          <w:lang w:eastAsia="ar-SA"/>
        </w:rPr>
        <w:t xml:space="preserve"> – </w:t>
      </w:r>
      <w:r w:rsidRPr="00AC091B">
        <w:rPr>
          <w:rFonts w:ascii="Verdana" w:hAnsi="Verdana"/>
          <w:bCs/>
          <w:lang w:eastAsia="ar-SA"/>
        </w:rPr>
        <w:t xml:space="preserve">[Mar 2016 – Apr 2016] </w:t>
      </w:r>
    </w:p>
    <w:p w:rsidR="005C2443" w:rsidRDefault="005C2443" w:rsidP="005C2443">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Client</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 xml:space="preserve">Muscat </w:t>
            </w:r>
            <w:proofErr w:type="spellStart"/>
            <w:r w:rsidRPr="00A84CE6">
              <w:rPr>
                <w:rFonts w:ascii="Verdana" w:hAnsi="Verdana" w:cs="Arial"/>
              </w:rPr>
              <w:t>Govt</w:t>
            </w:r>
            <w:proofErr w:type="spellEnd"/>
            <w:r w:rsidRPr="00A84CE6">
              <w:rPr>
                <w:rFonts w:ascii="Verdana" w:hAnsi="Verdana" w:cs="Arial"/>
              </w:rPr>
              <w:t xml:space="preserve"> Municipality</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 xml:space="preserve">Java Developer </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5C2443" w:rsidRPr="00A84CE6" w:rsidRDefault="005C2443" w:rsidP="00A46EB3">
            <w:pPr>
              <w:snapToGrid w:val="0"/>
              <w:spacing w:line="276" w:lineRule="auto"/>
              <w:ind w:left="81"/>
              <w:rPr>
                <w:rFonts w:ascii="Verdana" w:hAnsi="Verdana" w:cs="Segoe UI"/>
              </w:rPr>
            </w:pPr>
            <w:r w:rsidRPr="00A84CE6">
              <w:rPr>
                <w:rFonts w:ascii="Verdana" w:hAnsi="Verdana" w:cs="Arial"/>
              </w:rPr>
              <w:t>Java, Oracle E-Business Suite, J2EE and JSP</w:t>
            </w:r>
          </w:p>
        </w:tc>
      </w:tr>
      <w:tr w:rsidR="005C2443" w:rsidRPr="00A84CE6" w:rsidTr="00A46EB3">
        <w:trPr>
          <w:trHeight w:val="278"/>
        </w:trPr>
        <w:tc>
          <w:tcPr>
            <w:tcW w:w="2562" w:type="dxa"/>
            <w:shd w:val="clear" w:color="auto" w:fill="EA4E4E" w:themeFill="accent1"/>
          </w:tcPr>
          <w:p w:rsidR="005C2443" w:rsidRPr="00A84CE6" w:rsidRDefault="005C2443"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5C2443" w:rsidRPr="00A84CE6" w:rsidRDefault="005C2443" w:rsidP="00A46EB3">
            <w:pPr>
              <w:snapToGrid w:val="0"/>
              <w:spacing w:line="276" w:lineRule="auto"/>
              <w:ind w:left="81"/>
              <w:rPr>
                <w:rFonts w:ascii="Verdana" w:hAnsi="Verdana"/>
              </w:rPr>
            </w:pPr>
            <w:r w:rsidRPr="00A84CE6">
              <w:rPr>
                <w:rStyle w:val="wrapl"/>
                <w:rFonts w:ascii="Verdana" w:hAnsi="Verdana"/>
              </w:rPr>
              <w:t>This project is aimed to give online services to citizens of Oman such as Company registration in Oman, Rental Agreement, Vehicle registration, Building Permits, Municipal licensing, Parking Permission handling and Traffic Violation handling and some Service Request Handling in the Oman Country.</w:t>
            </w:r>
          </w:p>
        </w:tc>
      </w:tr>
      <w:tr w:rsidR="005C2443" w:rsidRPr="00A84CE6" w:rsidTr="00A46EB3">
        <w:trPr>
          <w:trHeight w:val="953"/>
        </w:trPr>
        <w:tc>
          <w:tcPr>
            <w:tcW w:w="2562" w:type="dxa"/>
            <w:shd w:val="clear" w:color="auto" w:fill="EA4E4E" w:themeFill="accent1"/>
          </w:tcPr>
          <w:p w:rsidR="005C2443" w:rsidRPr="00A84CE6" w:rsidRDefault="005C2443"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5C2443" w:rsidRPr="00A84CE6" w:rsidRDefault="005C2443"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bug fixing, support &amp; maintenance.</w:t>
            </w:r>
          </w:p>
          <w:p w:rsidR="005C2443" w:rsidRPr="00A84CE6" w:rsidRDefault="005C2443"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Search Request Module, where user can search the Service requests and get its status.</w:t>
            </w:r>
          </w:p>
          <w:p w:rsidR="005C2443" w:rsidRPr="00A84CE6" w:rsidRDefault="005C2443" w:rsidP="00A46EB3">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5C2443" w:rsidRDefault="005C2443" w:rsidP="00655007">
      <w:pPr>
        <w:pStyle w:val="NoSpacing"/>
      </w:pPr>
    </w:p>
    <w:p w:rsidR="00B26345" w:rsidRDefault="00B26345" w:rsidP="00B26345">
      <w:pPr>
        <w:tabs>
          <w:tab w:val="left" w:pos="1620"/>
        </w:tabs>
        <w:rPr>
          <w:rFonts w:ascii="Verdana" w:hAnsi="Verdana"/>
          <w:b/>
        </w:rPr>
      </w:pPr>
    </w:p>
    <w:p w:rsidR="005C2443" w:rsidRPr="00A84CE6" w:rsidRDefault="005C2443" w:rsidP="00B26345">
      <w:pPr>
        <w:tabs>
          <w:tab w:val="left" w:pos="1620"/>
        </w:tabs>
        <w:rPr>
          <w:rFonts w:ascii="Verdana" w:hAnsi="Verdana"/>
          <w:b/>
        </w:rPr>
      </w:pPr>
    </w:p>
    <w:p w:rsidR="00E7680C" w:rsidRDefault="00E7680C" w:rsidP="007A5B2C">
      <w:pPr>
        <w:pStyle w:val="Heading3"/>
      </w:pPr>
    </w:p>
    <w:p w:rsidR="007105AF" w:rsidRPr="00333CD3" w:rsidRDefault="00DF2BE9" w:rsidP="007A5B2C">
      <w:pPr>
        <w:pStyle w:val="Heading3"/>
      </w:pPr>
      <w:r>
        <w:rPr>
          <w:caps w:val="0"/>
        </w:rPr>
        <w:t>CAREER HIGHLIGHTS</w:t>
      </w:r>
    </w:p>
    <w:p w:rsidR="00934726" w:rsidRDefault="00934726" w:rsidP="00B2587D">
      <w:pPr>
        <w:tabs>
          <w:tab w:val="left" w:pos="1620"/>
        </w:tabs>
        <w:rPr>
          <w:rFonts w:ascii="Verdana" w:hAnsi="Verdana" w:cs="Arial"/>
          <w:b/>
        </w:rPr>
      </w:pPr>
    </w:p>
    <w:p w:rsidR="00B2587D" w:rsidRPr="00B26345" w:rsidRDefault="00B2587D" w:rsidP="00B2587D">
      <w:pPr>
        <w:tabs>
          <w:tab w:val="left" w:pos="1620"/>
        </w:tabs>
        <w:rPr>
          <w:rFonts w:ascii="Verdana" w:hAnsi="Verdana" w:cs="Arial"/>
          <w:b/>
        </w:rPr>
      </w:pPr>
      <w:r w:rsidRPr="00A84CE6">
        <w:rPr>
          <w:rFonts w:ascii="Verdana" w:hAnsi="Verdana" w:cs="Arial"/>
          <w:b/>
        </w:rPr>
        <w:t>Online Podcast Service</w:t>
      </w:r>
      <w:r>
        <w:rPr>
          <w:rFonts w:ascii="Verdana" w:hAnsi="Verdana" w:cs="Arial"/>
          <w:b/>
        </w:rPr>
        <w:t xml:space="preserve"> – </w:t>
      </w:r>
      <w:r w:rsidRPr="00AC091B">
        <w:rPr>
          <w:rFonts w:ascii="Verdana" w:hAnsi="Verdana" w:cs="Arial"/>
        </w:rPr>
        <w:t>[Oct 2015 – Feb 2016]</w:t>
      </w:r>
      <w:r>
        <w:rPr>
          <w:rFonts w:ascii="Verdana" w:hAnsi="Verdana" w:cs="Arial"/>
          <w:b/>
        </w:rPr>
        <w:t xml:space="preserve"> </w:t>
      </w:r>
    </w:p>
    <w:p w:rsidR="00B2587D" w:rsidRDefault="00B2587D" w:rsidP="00B2587D">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B2587D" w:rsidRPr="00A84CE6" w:rsidRDefault="00B2587D" w:rsidP="00A46EB3">
            <w:pPr>
              <w:snapToGrid w:val="0"/>
              <w:spacing w:line="276" w:lineRule="auto"/>
              <w:ind w:left="81"/>
              <w:rPr>
                <w:rFonts w:ascii="Verdana" w:hAnsi="Verdana" w:cs="Arial"/>
              </w:rPr>
            </w:pPr>
            <w:r w:rsidRPr="00A84CE6">
              <w:rPr>
                <w:rFonts w:ascii="Verdana" w:hAnsi="Verdana" w:cs="Arial"/>
              </w:rPr>
              <w:t>Online Podcast Service</w:t>
            </w:r>
          </w:p>
        </w:tc>
      </w:tr>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B2587D" w:rsidRPr="00A84CE6" w:rsidRDefault="00B2587D" w:rsidP="00A46EB3">
            <w:pPr>
              <w:snapToGrid w:val="0"/>
              <w:spacing w:line="276" w:lineRule="auto"/>
              <w:ind w:left="81"/>
              <w:rPr>
                <w:rFonts w:ascii="Verdana" w:hAnsi="Verdana" w:cs="Arial"/>
              </w:rPr>
            </w:pPr>
            <w:proofErr w:type="spellStart"/>
            <w:r w:rsidRPr="00A84CE6">
              <w:rPr>
                <w:rFonts w:ascii="Verdana" w:hAnsi="Verdana" w:cs="Arial"/>
              </w:rPr>
              <w:t>Liferay</w:t>
            </w:r>
            <w:proofErr w:type="spellEnd"/>
            <w:r w:rsidRPr="00A84CE6">
              <w:rPr>
                <w:rFonts w:ascii="Verdana" w:hAnsi="Verdana" w:cs="Arial"/>
              </w:rPr>
              <w:t xml:space="preserve"> Developer </w:t>
            </w:r>
          </w:p>
        </w:tc>
      </w:tr>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B2587D" w:rsidRPr="00A84CE6" w:rsidRDefault="00B2587D" w:rsidP="00A46EB3">
            <w:pPr>
              <w:snapToGrid w:val="0"/>
              <w:spacing w:line="276" w:lineRule="auto"/>
              <w:ind w:left="81"/>
              <w:rPr>
                <w:rFonts w:ascii="Verdana" w:hAnsi="Verdana" w:cs="Segoe UI"/>
              </w:rPr>
            </w:pPr>
            <w:proofErr w:type="spellStart"/>
            <w:r w:rsidRPr="00A84CE6">
              <w:rPr>
                <w:rFonts w:ascii="Verdana" w:hAnsi="Verdana" w:cs="Arial"/>
              </w:rPr>
              <w:t>Liferay</w:t>
            </w:r>
            <w:proofErr w:type="spellEnd"/>
            <w:r w:rsidRPr="00A84CE6">
              <w:rPr>
                <w:rFonts w:ascii="Verdana" w:hAnsi="Verdana" w:cs="Arial"/>
              </w:rPr>
              <w:t xml:space="preserve"> 6.2, Tomcat and MySQL</w:t>
            </w:r>
          </w:p>
        </w:tc>
      </w:tr>
      <w:tr w:rsidR="00B2587D" w:rsidRPr="00A84CE6" w:rsidTr="00A46EB3">
        <w:trPr>
          <w:trHeight w:val="278"/>
        </w:trPr>
        <w:tc>
          <w:tcPr>
            <w:tcW w:w="2562" w:type="dxa"/>
            <w:shd w:val="clear" w:color="auto" w:fill="EA4E4E" w:themeFill="accent1"/>
          </w:tcPr>
          <w:p w:rsidR="00B2587D" w:rsidRPr="00A84CE6" w:rsidRDefault="00B2587D"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B2587D" w:rsidRPr="00A84CE6" w:rsidRDefault="00B2587D" w:rsidP="00A46EB3">
            <w:pPr>
              <w:snapToGrid w:val="0"/>
              <w:spacing w:line="276" w:lineRule="auto"/>
              <w:ind w:left="81"/>
              <w:rPr>
                <w:rFonts w:ascii="Verdana" w:hAnsi="Verdana"/>
              </w:rPr>
            </w:pPr>
            <w:r w:rsidRPr="00A84CE6">
              <w:rPr>
                <w:rFonts w:ascii="Verdana" w:hAnsi="Verdana" w:cs="Arial"/>
              </w:rPr>
              <w:t>The purpose of this portal is to provide audio consumers with a place that they can go to design their own radio station which plays what they want to hear when they want to hear it for 24 hours a day, seven days a week.</w:t>
            </w:r>
          </w:p>
        </w:tc>
      </w:tr>
      <w:tr w:rsidR="00B2587D" w:rsidRPr="00A84CE6" w:rsidTr="00A46EB3">
        <w:trPr>
          <w:trHeight w:val="1327"/>
        </w:trPr>
        <w:tc>
          <w:tcPr>
            <w:tcW w:w="2562" w:type="dxa"/>
            <w:shd w:val="clear" w:color="auto" w:fill="EA4E4E" w:themeFill="accent1"/>
          </w:tcPr>
          <w:p w:rsidR="00B2587D" w:rsidRPr="00A84CE6" w:rsidRDefault="00B2587D"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building the architecture related to the portal and integration to the RSS feeds</w:t>
            </w:r>
            <w:r>
              <w:rPr>
                <w:rFonts w:ascii="Verdana" w:hAnsi="Verdana" w:cs="Arial"/>
                <w:sz w:val="20"/>
                <w:szCs w:val="20"/>
              </w:rPr>
              <w:t xml:space="preserve"> to synchronize the data from feeds</w:t>
            </w:r>
            <w:r w:rsidRPr="00A84CE6">
              <w:rPr>
                <w:rFonts w:ascii="Verdana" w:hAnsi="Verdana" w:cs="Arial"/>
                <w:sz w:val="20"/>
                <w:szCs w:val="20"/>
              </w:rPr>
              <w:t>.</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developing the</w:t>
            </w:r>
            <w:r>
              <w:rPr>
                <w:rFonts w:ascii="Verdana" w:hAnsi="Verdana" w:cs="Arial"/>
                <w:sz w:val="20"/>
                <w:szCs w:val="20"/>
              </w:rPr>
              <w:t xml:space="preserve"> multimedia</w:t>
            </w:r>
            <w:r w:rsidRPr="00A84CE6">
              <w:rPr>
                <w:rFonts w:ascii="Verdana" w:hAnsi="Verdana" w:cs="Arial"/>
                <w:sz w:val="20"/>
                <w:szCs w:val="20"/>
              </w:rPr>
              <w:t xml:space="preserve"> Podcast player and integrating with the playlists.</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 xml:space="preserve">Categorization of Podcasts and </w:t>
            </w:r>
            <w:proofErr w:type="spellStart"/>
            <w:r w:rsidRPr="00A84CE6">
              <w:rPr>
                <w:rFonts w:ascii="Verdana" w:hAnsi="Verdana" w:cs="Arial"/>
                <w:sz w:val="20"/>
                <w:szCs w:val="20"/>
              </w:rPr>
              <w:t>Audiencing</w:t>
            </w:r>
            <w:proofErr w:type="spellEnd"/>
            <w:r w:rsidRPr="00A84CE6">
              <w:rPr>
                <w:rFonts w:ascii="Verdana" w:hAnsi="Verdana" w:cs="Arial"/>
                <w:sz w:val="20"/>
                <w:szCs w:val="20"/>
              </w:rPr>
              <w:t xml:space="preserve"> the Podcasts</w:t>
            </w:r>
            <w:r>
              <w:rPr>
                <w:rFonts w:ascii="Verdana" w:hAnsi="Verdana" w:cs="Arial"/>
                <w:sz w:val="20"/>
                <w:szCs w:val="20"/>
              </w:rPr>
              <w:t>, retrieval of mp3 meta data from RSS Feeds Using Thread Pool executors</w:t>
            </w:r>
            <w:r w:rsidRPr="00A84CE6">
              <w:rPr>
                <w:rFonts w:ascii="Verdana" w:hAnsi="Verdana" w:cs="Arial"/>
                <w:sz w:val="20"/>
                <w:szCs w:val="20"/>
              </w:rPr>
              <w:t>.</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Development of my playlist and moving it to the timeline based streaming to the Player.</w:t>
            </w:r>
          </w:p>
          <w:p w:rsidR="00B2587D" w:rsidRPr="00A84CE6" w:rsidRDefault="00B2587D" w:rsidP="00A46EB3">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7105AF" w:rsidRDefault="007105AF" w:rsidP="007105AF">
      <w:pPr>
        <w:pStyle w:val="NoSpacing"/>
      </w:pPr>
    </w:p>
    <w:p w:rsidR="00E61414" w:rsidRDefault="00E61414" w:rsidP="007105AF">
      <w:pPr>
        <w:pStyle w:val="NoSpacing"/>
      </w:pPr>
    </w:p>
    <w:p w:rsidR="009B0CDF" w:rsidRDefault="009B0CDF" w:rsidP="007105AF">
      <w:pPr>
        <w:pStyle w:val="NoSpacing"/>
      </w:pPr>
    </w:p>
    <w:p w:rsidR="00E61414" w:rsidRDefault="00E61414" w:rsidP="00E61414">
      <w:pPr>
        <w:tabs>
          <w:tab w:val="left" w:pos="1620"/>
        </w:tabs>
      </w:pPr>
      <w:r w:rsidRPr="00E4601A">
        <w:rPr>
          <w:rFonts w:ascii="Verdana" w:hAnsi="Verdana"/>
          <w:b/>
        </w:rPr>
        <w:t>Unison Partner Portal</w:t>
      </w:r>
      <w:r>
        <w:rPr>
          <w:rFonts w:asciiTheme="majorHAnsi" w:hAnsiTheme="majorHAnsi"/>
        </w:rPr>
        <w:t xml:space="preserve"> – </w:t>
      </w:r>
      <w:r w:rsidRPr="00214A17">
        <w:rPr>
          <w:rFonts w:ascii="Verdana" w:hAnsi="Verdana"/>
        </w:rPr>
        <w:t>[Feb 2015 - Oct 2015]</w:t>
      </w:r>
    </w:p>
    <w:p w:rsidR="00E61414" w:rsidRDefault="00E61414" w:rsidP="00E61414">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61414" w:rsidRPr="00A84CE6" w:rsidRDefault="00E61414" w:rsidP="00A86040">
            <w:pPr>
              <w:snapToGrid w:val="0"/>
              <w:spacing w:line="276" w:lineRule="auto"/>
              <w:ind w:left="86"/>
              <w:rPr>
                <w:rFonts w:ascii="Verdana" w:hAnsi="Verdana" w:cs="Arial"/>
              </w:rPr>
            </w:pPr>
            <w:r w:rsidRPr="00A84CE6">
              <w:rPr>
                <w:rFonts w:ascii="Verdana" w:hAnsi="Verdana" w:cs="Arial"/>
              </w:rPr>
              <w:t>HP</w:t>
            </w:r>
          </w:p>
        </w:tc>
      </w:tr>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E61414" w:rsidRPr="00A84CE6" w:rsidRDefault="00E61414" w:rsidP="00A86040">
            <w:pPr>
              <w:snapToGrid w:val="0"/>
              <w:spacing w:line="276" w:lineRule="auto"/>
              <w:ind w:left="86"/>
              <w:rPr>
                <w:rFonts w:ascii="Verdana" w:hAnsi="Verdana" w:cs="Arial"/>
              </w:rPr>
            </w:pPr>
            <w:proofErr w:type="spellStart"/>
            <w:r w:rsidRPr="00A84CE6">
              <w:rPr>
                <w:rFonts w:ascii="Verdana" w:hAnsi="Verdana" w:cs="Arial"/>
              </w:rPr>
              <w:t>Liferay</w:t>
            </w:r>
            <w:proofErr w:type="spellEnd"/>
            <w:r w:rsidRPr="00A84CE6">
              <w:rPr>
                <w:rFonts w:ascii="Verdana" w:hAnsi="Verdana" w:cs="Arial"/>
              </w:rPr>
              <w:t xml:space="preserve"> Developer</w:t>
            </w:r>
          </w:p>
        </w:tc>
      </w:tr>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E61414" w:rsidRPr="00A84CE6" w:rsidRDefault="00E61414" w:rsidP="00A86040">
            <w:pPr>
              <w:snapToGrid w:val="0"/>
              <w:spacing w:line="276" w:lineRule="auto"/>
              <w:ind w:left="86"/>
              <w:rPr>
                <w:rFonts w:ascii="Verdana" w:hAnsi="Verdana" w:cs="Arial"/>
                <w:bCs/>
              </w:rPr>
            </w:pPr>
            <w:proofErr w:type="spellStart"/>
            <w:r w:rsidRPr="00A84CE6">
              <w:rPr>
                <w:rFonts w:ascii="Verdana" w:hAnsi="Verdana" w:cs="Arial"/>
              </w:rPr>
              <w:t>Liferay</w:t>
            </w:r>
            <w:proofErr w:type="spellEnd"/>
            <w:r w:rsidRPr="00A84CE6">
              <w:rPr>
                <w:rFonts w:ascii="Verdana" w:hAnsi="Verdana" w:cs="Arial"/>
              </w:rPr>
              <w:t xml:space="preserve"> 6.1, Tomcat and MySQL</w:t>
            </w:r>
          </w:p>
        </w:tc>
      </w:tr>
      <w:tr w:rsidR="00E61414" w:rsidRPr="00A84CE6" w:rsidTr="00A86040">
        <w:trPr>
          <w:trHeight w:val="570"/>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E61414" w:rsidRPr="00A84CE6" w:rsidRDefault="00E61414" w:rsidP="00A86040">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E61414" w:rsidRPr="00A84CE6" w:rsidTr="00A86040">
        <w:trPr>
          <w:trHeight w:val="691"/>
        </w:trPr>
        <w:tc>
          <w:tcPr>
            <w:tcW w:w="2557" w:type="dxa"/>
            <w:shd w:val="clear" w:color="auto" w:fill="EA4E4E" w:themeFill="accent1"/>
          </w:tcPr>
          <w:p w:rsidR="00E61414" w:rsidRPr="00A84CE6" w:rsidRDefault="00E61414" w:rsidP="00A86040">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E61414" w:rsidRPr="00A84CE6" w:rsidRDefault="00E61414" w:rsidP="00A86040">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Added functionality to search web content and Pages in the portal</w:t>
            </w:r>
            <w:r>
              <w:rPr>
                <w:rFonts w:ascii="Verdana" w:hAnsi="Verdana" w:cs="Arial"/>
                <w:sz w:val="20"/>
                <w:szCs w:val="20"/>
              </w:rPr>
              <w:t xml:space="preserve"> using </w:t>
            </w:r>
            <w:proofErr w:type="spellStart"/>
            <w:r>
              <w:rPr>
                <w:rFonts w:ascii="Verdana" w:hAnsi="Verdana" w:cs="Arial"/>
                <w:sz w:val="20"/>
                <w:szCs w:val="20"/>
              </w:rPr>
              <w:t>Liferay’s</w:t>
            </w:r>
            <w:proofErr w:type="spellEnd"/>
            <w:r>
              <w:rPr>
                <w:rFonts w:ascii="Verdana" w:hAnsi="Verdana" w:cs="Arial"/>
                <w:sz w:val="20"/>
                <w:szCs w:val="20"/>
              </w:rPr>
              <w:t xml:space="preserve"> OOB search </w:t>
            </w:r>
            <w:proofErr w:type="spellStart"/>
            <w:r>
              <w:rPr>
                <w:rFonts w:ascii="Verdana" w:hAnsi="Verdana" w:cs="Arial"/>
                <w:sz w:val="20"/>
                <w:szCs w:val="20"/>
              </w:rPr>
              <w:t>portlet</w:t>
            </w:r>
            <w:proofErr w:type="spellEnd"/>
            <w:r>
              <w:rPr>
                <w:rFonts w:ascii="Verdana" w:hAnsi="Verdana" w:cs="Arial"/>
                <w:sz w:val="20"/>
                <w:szCs w:val="20"/>
              </w:rPr>
              <w:t>.</w:t>
            </w:r>
          </w:p>
          <w:p w:rsidR="00E61414" w:rsidRPr="00A84CE6" w:rsidRDefault="00E61414" w:rsidP="00A86040">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Indexing the document</w:t>
            </w:r>
            <w:r w:rsidR="00667CA5">
              <w:rPr>
                <w:rFonts w:ascii="Verdana" w:hAnsi="Verdana" w:cs="Arial"/>
                <w:sz w:val="20"/>
                <w:szCs w:val="20"/>
              </w:rPr>
              <w:t xml:space="preserve">s in </w:t>
            </w:r>
            <w:proofErr w:type="spellStart"/>
            <w:r w:rsidR="00667CA5">
              <w:rPr>
                <w:rFonts w:ascii="Verdana" w:hAnsi="Verdana" w:cs="Arial"/>
                <w:sz w:val="20"/>
                <w:szCs w:val="20"/>
              </w:rPr>
              <w:t>Solr</w:t>
            </w:r>
            <w:proofErr w:type="spellEnd"/>
            <w:r w:rsidR="00667CA5">
              <w:rPr>
                <w:rFonts w:ascii="Verdana" w:hAnsi="Verdana" w:cs="Arial"/>
                <w:sz w:val="20"/>
                <w:szCs w:val="20"/>
              </w:rPr>
              <w:t xml:space="preserve"> and </w:t>
            </w:r>
            <w:proofErr w:type="spellStart"/>
            <w:r w:rsidR="00667CA5">
              <w:rPr>
                <w:rFonts w:ascii="Verdana" w:hAnsi="Verdana" w:cs="Arial"/>
                <w:sz w:val="20"/>
                <w:szCs w:val="20"/>
              </w:rPr>
              <w:t>Audiencing</w:t>
            </w:r>
            <w:proofErr w:type="spellEnd"/>
            <w:r w:rsidR="00667CA5">
              <w:rPr>
                <w:rFonts w:ascii="Verdana" w:hAnsi="Verdana" w:cs="Arial"/>
                <w:sz w:val="20"/>
                <w:szCs w:val="20"/>
              </w:rPr>
              <w:t xml:space="preserve"> the</w:t>
            </w:r>
            <w:r w:rsidRPr="00A84CE6">
              <w:rPr>
                <w:rFonts w:ascii="Verdana" w:hAnsi="Verdana" w:cs="Arial"/>
                <w:sz w:val="20"/>
                <w:szCs w:val="20"/>
              </w:rPr>
              <w:t xml:space="preserve"> contents</w:t>
            </w:r>
            <w:r w:rsidR="00667CA5">
              <w:rPr>
                <w:rFonts w:ascii="Verdana" w:hAnsi="Verdana" w:cs="Arial"/>
                <w:sz w:val="20"/>
                <w:szCs w:val="20"/>
              </w:rPr>
              <w:t xml:space="preserve"> using the Indexing API of </w:t>
            </w:r>
            <w:proofErr w:type="spellStart"/>
            <w:r w:rsidR="00667CA5">
              <w:rPr>
                <w:rFonts w:ascii="Verdana" w:hAnsi="Verdana" w:cs="Arial"/>
                <w:sz w:val="20"/>
                <w:szCs w:val="20"/>
              </w:rPr>
              <w:t>Liferay</w:t>
            </w:r>
            <w:proofErr w:type="spellEnd"/>
            <w:r w:rsidR="00667CA5">
              <w:rPr>
                <w:rFonts w:ascii="Verdana" w:hAnsi="Verdana" w:cs="Arial"/>
                <w:sz w:val="20"/>
                <w:szCs w:val="20"/>
              </w:rPr>
              <w:t>.</w:t>
            </w:r>
          </w:p>
          <w:p w:rsidR="00A12CC8" w:rsidRDefault="00DF2A0F" w:rsidP="003A4DDE">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Implemented </w:t>
            </w:r>
            <w:proofErr w:type="spellStart"/>
            <w:r w:rsidR="00E61414" w:rsidRPr="00A84CE6">
              <w:rPr>
                <w:rFonts w:ascii="Verdana" w:hAnsi="Verdana" w:cs="Arial"/>
                <w:sz w:val="20"/>
                <w:szCs w:val="20"/>
              </w:rPr>
              <w:t>AutoSyncIndexer</w:t>
            </w:r>
            <w:proofErr w:type="spellEnd"/>
            <w:r w:rsidR="00E61414" w:rsidRPr="00A84CE6">
              <w:rPr>
                <w:rFonts w:ascii="Verdana" w:hAnsi="Verdana" w:cs="Arial"/>
                <w:sz w:val="20"/>
                <w:szCs w:val="20"/>
              </w:rPr>
              <w:t xml:space="preserve">, a mechanism that makes the </w:t>
            </w:r>
            <w:proofErr w:type="spellStart"/>
            <w:r w:rsidR="00E61414" w:rsidRPr="00A84CE6">
              <w:rPr>
                <w:rFonts w:ascii="Verdana" w:hAnsi="Verdana" w:cs="Arial"/>
                <w:sz w:val="20"/>
                <w:szCs w:val="20"/>
              </w:rPr>
              <w:t>Solr</w:t>
            </w:r>
            <w:proofErr w:type="spellEnd"/>
            <w:r w:rsidR="00E61414" w:rsidRPr="00A84CE6">
              <w:rPr>
                <w:rFonts w:ascii="Verdana" w:hAnsi="Verdana" w:cs="Arial"/>
                <w:sz w:val="20"/>
                <w:szCs w:val="20"/>
              </w:rPr>
              <w:t xml:space="preserve"> and </w:t>
            </w:r>
            <w:proofErr w:type="spellStart"/>
            <w:r w:rsidR="00E61414" w:rsidRPr="00A84CE6">
              <w:rPr>
                <w:rFonts w:ascii="Verdana" w:hAnsi="Verdana" w:cs="Arial"/>
                <w:sz w:val="20"/>
                <w:szCs w:val="20"/>
              </w:rPr>
              <w:t>Liferay</w:t>
            </w:r>
            <w:proofErr w:type="spellEnd"/>
            <w:r w:rsidR="00E61414" w:rsidRPr="00A84CE6">
              <w:rPr>
                <w:rFonts w:ascii="Verdana" w:hAnsi="Verdana" w:cs="Arial"/>
                <w:sz w:val="20"/>
                <w:szCs w:val="20"/>
              </w:rPr>
              <w:t xml:space="preserve"> Database in Sync</w:t>
            </w:r>
            <w:r w:rsidR="00502C5A">
              <w:rPr>
                <w:rFonts w:ascii="Verdana" w:hAnsi="Verdana" w:cs="Arial"/>
                <w:sz w:val="20"/>
                <w:szCs w:val="20"/>
              </w:rPr>
              <w:t xml:space="preserve">, which indexes the data which missing in </w:t>
            </w:r>
            <w:proofErr w:type="spellStart"/>
            <w:r w:rsidR="00502C5A">
              <w:rPr>
                <w:rFonts w:ascii="Verdana" w:hAnsi="Verdana" w:cs="Arial"/>
                <w:sz w:val="20"/>
                <w:szCs w:val="20"/>
              </w:rPr>
              <w:t>Solr</w:t>
            </w:r>
            <w:proofErr w:type="spellEnd"/>
            <w:r w:rsidR="00502C5A">
              <w:rPr>
                <w:rFonts w:ascii="Verdana" w:hAnsi="Verdana" w:cs="Arial"/>
                <w:sz w:val="20"/>
                <w:szCs w:val="20"/>
              </w:rPr>
              <w:t xml:space="preserve"> from the available data from Database</w:t>
            </w:r>
            <w:r w:rsidR="00E61414" w:rsidRPr="00A84CE6">
              <w:rPr>
                <w:rFonts w:ascii="Verdana" w:hAnsi="Verdana" w:cs="Arial"/>
                <w:sz w:val="20"/>
                <w:szCs w:val="20"/>
              </w:rPr>
              <w:t xml:space="preserve">. </w:t>
            </w:r>
          </w:p>
          <w:p w:rsidR="00E61414" w:rsidRDefault="00E61414" w:rsidP="003A4DDE">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 xml:space="preserve">Showing the results </w:t>
            </w:r>
            <w:r w:rsidR="00A12CC8">
              <w:rPr>
                <w:rFonts w:ascii="Verdana" w:hAnsi="Verdana" w:cs="Arial"/>
                <w:sz w:val="20"/>
                <w:szCs w:val="20"/>
              </w:rPr>
              <w:t xml:space="preserve">for the search query </w:t>
            </w:r>
            <w:r w:rsidRPr="00A84CE6">
              <w:rPr>
                <w:rFonts w:ascii="Verdana" w:hAnsi="Verdana" w:cs="Arial"/>
                <w:sz w:val="20"/>
                <w:szCs w:val="20"/>
              </w:rPr>
              <w:t xml:space="preserve">in the </w:t>
            </w:r>
            <w:proofErr w:type="spellStart"/>
            <w:r w:rsidRPr="00A84CE6">
              <w:rPr>
                <w:rFonts w:ascii="Verdana" w:hAnsi="Verdana" w:cs="Arial"/>
                <w:sz w:val="20"/>
                <w:szCs w:val="20"/>
              </w:rPr>
              <w:t>Liferay</w:t>
            </w:r>
            <w:proofErr w:type="spellEnd"/>
            <w:r w:rsidRPr="00A84CE6">
              <w:rPr>
                <w:rFonts w:ascii="Verdana" w:hAnsi="Verdana" w:cs="Arial"/>
                <w:sz w:val="20"/>
                <w:szCs w:val="20"/>
              </w:rPr>
              <w:t xml:space="preserve"> Search </w:t>
            </w:r>
            <w:proofErr w:type="spellStart"/>
            <w:r w:rsidRPr="00A84CE6">
              <w:rPr>
                <w:rFonts w:ascii="Verdana" w:hAnsi="Verdana" w:cs="Arial"/>
                <w:sz w:val="20"/>
                <w:szCs w:val="20"/>
              </w:rPr>
              <w:t>portlet</w:t>
            </w:r>
            <w:proofErr w:type="spellEnd"/>
            <w:r w:rsidR="00A12CC8">
              <w:rPr>
                <w:rFonts w:ascii="Verdana" w:hAnsi="Verdana" w:cs="Arial"/>
                <w:sz w:val="20"/>
                <w:szCs w:val="20"/>
              </w:rPr>
              <w:t xml:space="preserve"> by modifying the Search </w:t>
            </w:r>
            <w:proofErr w:type="spellStart"/>
            <w:r w:rsidR="00A12CC8">
              <w:rPr>
                <w:rFonts w:ascii="Verdana" w:hAnsi="Verdana" w:cs="Arial"/>
                <w:sz w:val="20"/>
                <w:szCs w:val="20"/>
              </w:rPr>
              <w:t>portlet</w:t>
            </w:r>
            <w:proofErr w:type="spellEnd"/>
            <w:r w:rsidR="00A12CC8">
              <w:rPr>
                <w:rFonts w:ascii="Verdana" w:hAnsi="Verdana" w:cs="Arial"/>
                <w:sz w:val="20"/>
                <w:szCs w:val="20"/>
              </w:rPr>
              <w:t xml:space="preserve"> using hooks.</w:t>
            </w:r>
          </w:p>
          <w:p w:rsidR="00B35500" w:rsidRPr="003A4DDE" w:rsidRDefault="00B35500" w:rsidP="00174030">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073CD2" w:rsidRDefault="00073CD2" w:rsidP="007A5B2C">
      <w:pPr>
        <w:pStyle w:val="Heading3"/>
        <w:rPr>
          <w:caps w:val="0"/>
        </w:rPr>
      </w:pPr>
    </w:p>
    <w:p w:rsidR="00375BF6" w:rsidRPr="00333CD3" w:rsidRDefault="00DF2BE9" w:rsidP="007A5B2C">
      <w:pPr>
        <w:pStyle w:val="Heading3"/>
      </w:pPr>
      <w:r>
        <w:rPr>
          <w:caps w:val="0"/>
        </w:rPr>
        <w:t>CAREER HIGHLIGHTS</w:t>
      </w:r>
    </w:p>
    <w:p w:rsidR="00E61414" w:rsidRDefault="00E61414" w:rsidP="00E61414">
      <w:pPr>
        <w:pStyle w:val="NoSpacing"/>
      </w:pPr>
    </w:p>
    <w:p w:rsidR="00E61414" w:rsidRPr="00AC091B" w:rsidRDefault="00E61414" w:rsidP="00E61414">
      <w:pPr>
        <w:pStyle w:val="Caption"/>
        <w:rPr>
          <w:b w:val="0"/>
        </w:rPr>
      </w:pPr>
      <w:r w:rsidRPr="00A84CE6">
        <w:rPr>
          <w:rFonts w:ascii="Verdana" w:hAnsi="Verdana" w:cs="Arial"/>
        </w:rPr>
        <w:t>Shelter Challenge</w:t>
      </w:r>
      <w:r>
        <w:rPr>
          <w:rFonts w:ascii="Verdana" w:hAnsi="Verdana" w:cs="Arial"/>
        </w:rPr>
        <w:t xml:space="preserve"> -</w:t>
      </w:r>
      <w:r w:rsidRPr="00563AA7">
        <w:rPr>
          <w:rFonts w:ascii="Verdana" w:hAnsi="Verdana" w:cs="Arial"/>
        </w:rPr>
        <w:t xml:space="preserve"> </w:t>
      </w:r>
      <w:r w:rsidRPr="00563AA7">
        <w:rPr>
          <w:rFonts w:ascii="Verdana" w:hAnsi="Verdana" w:cs="Arial"/>
          <w:b w:val="0"/>
        </w:rPr>
        <w:t>[</w:t>
      </w:r>
      <w:r w:rsidRPr="00563AA7">
        <w:rPr>
          <w:rFonts w:ascii="Verdana" w:hAnsi="Verdana"/>
          <w:b w:val="0"/>
        </w:rPr>
        <w:t xml:space="preserve">Aug 2014 - </w:t>
      </w:r>
      <w:r w:rsidR="006D4962">
        <w:rPr>
          <w:rFonts w:ascii="Verdana" w:hAnsi="Verdana"/>
          <w:b w:val="0"/>
        </w:rPr>
        <w:t>Dec</w:t>
      </w:r>
      <w:r w:rsidRPr="00563AA7">
        <w:rPr>
          <w:rFonts w:ascii="Verdana" w:hAnsi="Verdana"/>
          <w:b w:val="0"/>
        </w:rPr>
        <w:t xml:space="preserve"> 2014</w:t>
      </w:r>
      <w:r w:rsidRPr="00563AA7">
        <w:rPr>
          <w:rFonts w:ascii="Verdana" w:hAnsi="Verdana" w:cs="Arial"/>
          <w:b w:val="0"/>
        </w:rPr>
        <w:t>]</w:t>
      </w:r>
    </w:p>
    <w:tbl>
      <w:tblPr>
        <w:tblpPr w:leftFromText="180" w:rightFromText="180" w:vertAnchor="text" w:horzAnchor="margin" w:tblpY="246"/>
        <w:tblW w:w="10485" w:type="dxa"/>
        <w:tblLayout w:type="fixed"/>
        <w:tblCellMar>
          <w:left w:w="10" w:type="dxa"/>
          <w:right w:w="10" w:type="dxa"/>
        </w:tblCellMar>
        <w:tblLook w:val="04A0" w:firstRow="1" w:lastRow="0" w:firstColumn="1" w:lastColumn="0" w:noHBand="0" w:noVBand="1"/>
      </w:tblPr>
      <w:tblGrid>
        <w:gridCol w:w="2557"/>
        <w:gridCol w:w="7928"/>
      </w:tblGrid>
      <w:tr w:rsidR="00E61414" w:rsidRPr="00A84CE6" w:rsidTr="00A86040">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pStyle w:val="Default"/>
              <w:tabs>
                <w:tab w:val="left" w:pos="180"/>
                <w:tab w:val="left" w:pos="1418"/>
              </w:tabs>
              <w:spacing w:line="276" w:lineRule="auto"/>
              <w:rPr>
                <w:rFonts w:ascii="Verdana" w:eastAsia="Arial" w:hAnsi="Verdana"/>
                <w:color w:val="00000A"/>
                <w:sz w:val="20"/>
                <w:szCs w:val="20"/>
              </w:rPr>
            </w:pPr>
            <w:r w:rsidRPr="00A84CE6">
              <w:rPr>
                <w:rFonts w:ascii="Verdana" w:eastAsia="Arial" w:hAnsi="Verdana"/>
                <w:color w:val="00000A"/>
                <w:sz w:val="20"/>
                <w:szCs w:val="20"/>
              </w:rPr>
              <w:t xml:space="preserve"> Shelter Challenge</w:t>
            </w:r>
          </w:p>
        </w:tc>
      </w:tr>
      <w:tr w:rsidR="00E61414" w:rsidRPr="00A84CE6" w:rsidTr="00A86040">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ind w:right="255"/>
              <w:rPr>
                <w:rFonts w:ascii="Verdana" w:hAnsi="Verdana" w:cs="Arial"/>
                <w:b/>
                <w:color w:val="FFFFFF"/>
                <w:sz w:val="20"/>
                <w:lang w:val="en-IN"/>
              </w:rPr>
            </w:pPr>
            <w:r w:rsidRPr="00A84CE6">
              <w:rPr>
                <w:rFonts w:ascii="Verdana" w:hAnsi="Verdana" w:cs="Arial"/>
                <w:b/>
                <w:color w:val="FFFFFF"/>
                <w:sz w:val="20"/>
                <w:lang w:val="en-IN"/>
              </w:rPr>
              <w:t xml:space="preserve"> 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pStyle w:val="Standard"/>
              <w:spacing w:line="276" w:lineRule="auto"/>
              <w:ind w:left="14" w:right="159"/>
              <w:rPr>
                <w:rFonts w:ascii="Verdana" w:hAnsi="Verdana" w:cs="Arial"/>
                <w:sz w:val="20"/>
                <w:lang w:val="en-IN"/>
              </w:rPr>
            </w:pPr>
            <w:r w:rsidRPr="00A84CE6">
              <w:rPr>
                <w:rFonts w:ascii="Verdana" w:hAnsi="Verdana" w:cs="Arial"/>
                <w:sz w:val="20"/>
                <w:lang w:val="en-IN"/>
              </w:rPr>
              <w:t xml:space="preserve"> Liferay Developer</w:t>
            </w:r>
          </w:p>
        </w:tc>
      </w:tr>
      <w:tr w:rsidR="00E61414" w:rsidRPr="00A84CE6" w:rsidTr="00A86040">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suppressAutoHyphens/>
              <w:spacing w:line="276" w:lineRule="auto"/>
              <w:ind w:left="14" w:right="159"/>
              <w:rPr>
                <w:rFonts w:ascii="Verdana" w:hAnsi="Verdana" w:cs="Arial"/>
                <w:bCs/>
                <w:lang w:val="en-IN" w:eastAsia="ar-SA"/>
              </w:rPr>
            </w:pPr>
            <w:r w:rsidRPr="00A84CE6">
              <w:rPr>
                <w:rFonts w:ascii="Verdana" w:hAnsi="Verdana" w:cs="Arial"/>
                <w:lang w:val="en-IN"/>
              </w:rPr>
              <w:t xml:space="preserve"> Liferay 6.2 CE, Maven, Postgre SQL 9.1.</w:t>
            </w:r>
          </w:p>
        </w:tc>
      </w:tr>
      <w:tr w:rsidR="00E61414" w:rsidRPr="00A84CE6" w:rsidTr="00A86040">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E61414" w:rsidRPr="00A84CE6" w:rsidRDefault="00E61414" w:rsidP="00A86040">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suppressAutoHyphens/>
              <w:spacing w:line="276" w:lineRule="auto"/>
              <w:ind w:left="14" w:right="159"/>
              <w:rPr>
                <w:rFonts w:ascii="Verdana" w:hAnsi="Verdana" w:cs="Arial"/>
                <w:lang w:val="en-IN" w:eastAsia="ar-SA"/>
              </w:rPr>
            </w:pPr>
            <w:r>
              <w:rPr>
                <w:rFonts w:ascii="Verdana" w:hAnsi="Verdana" w:cs="Arial"/>
                <w:lang w:val="en-IN"/>
              </w:rPr>
              <w:t xml:space="preserve"> </w:t>
            </w:r>
            <w:r w:rsidRPr="00A84CE6">
              <w:rPr>
                <w:rFonts w:ascii="Verdana" w:hAnsi="Verdana" w:cs="Arial"/>
                <w:lang w:val="en-IN"/>
              </w:rPr>
              <w:t>The purpose of this portal is to provide Shelte</w:t>
            </w:r>
            <w:r>
              <w:rPr>
                <w:rFonts w:ascii="Verdana" w:hAnsi="Verdana" w:cs="Arial"/>
                <w:lang w:val="en-IN"/>
              </w:rPr>
              <w:t xml:space="preserve">r Management for Pets by an NGO </w:t>
            </w:r>
            <w:r w:rsidRPr="00A84CE6">
              <w:rPr>
                <w:rFonts w:ascii="Verdana" w:hAnsi="Verdana" w:cs="Arial"/>
                <w:lang w:val="en-IN"/>
              </w:rPr>
              <w:t xml:space="preserve">where the User can do charity by donating materials to Pets, Portal also </w:t>
            </w:r>
            <w:r>
              <w:rPr>
                <w:rFonts w:ascii="Verdana" w:hAnsi="Verdana" w:cs="Arial"/>
                <w:lang w:val="en-IN"/>
              </w:rPr>
              <w:t>conducts</w:t>
            </w:r>
            <w:r w:rsidRPr="00A84CE6">
              <w:rPr>
                <w:rFonts w:ascii="Verdana" w:hAnsi="Verdana" w:cs="Arial"/>
                <w:lang w:val="en-IN"/>
              </w:rPr>
              <w:t xml:space="preserve"> contests for Pets and give prizes based on votes by users.</w:t>
            </w:r>
          </w:p>
        </w:tc>
      </w:tr>
      <w:tr w:rsidR="00E61414" w:rsidRPr="00A84CE6" w:rsidTr="00A86040">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E61414" w:rsidRPr="00A84CE6" w:rsidRDefault="00E61414" w:rsidP="00A86040">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Development of Contest</w:t>
            </w:r>
            <w:r>
              <w:rPr>
                <w:rFonts w:ascii="Verdana" w:hAnsi="Verdana" w:cs="Arial"/>
                <w:lang w:val="en-IN"/>
              </w:rPr>
              <w:t xml:space="preserve"> &amp; Shelter</w:t>
            </w:r>
            <w:r w:rsidRPr="00A84CE6">
              <w:rPr>
                <w:rFonts w:ascii="Verdana" w:hAnsi="Verdana" w:cs="Arial"/>
                <w:lang w:val="en-IN"/>
              </w:rPr>
              <w:t xml:space="preserve"> Management </w:t>
            </w:r>
            <w:r>
              <w:rPr>
                <w:rFonts w:ascii="Verdana" w:hAnsi="Verdana" w:cs="Arial"/>
                <w:lang w:val="en-IN"/>
              </w:rPr>
              <w:t>Module.</w:t>
            </w:r>
          </w:p>
          <w:p w:rsidR="00E61414"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Contests based on search criteria such as location contest type country etc.</w:t>
            </w:r>
          </w:p>
          <w:p w:rsidR="00E61414" w:rsidRPr="009E24B0"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Shelter based on search criteria such as location country etc.</w:t>
            </w:r>
          </w:p>
          <w:p w:rsidR="00E61414" w:rsidRPr="00A112E5"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Contests based on search criteria such as location contest type country etc.</w:t>
            </w:r>
          </w:p>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Worked on Voting Module Where End User can vote the parti</w:t>
            </w:r>
            <w:r w:rsidR="00F320DE">
              <w:rPr>
                <w:rFonts w:ascii="Verdana" w:hAnsi="Verdana" w:cs="Arial"/>
                <w:lang w:val="en-IN"/>
              </w:rPr>
              <w:t>ci</w:t>
            </w:r>
            <w:r>
              <w:rPr>
                <w:rFonts w:ascii="Verdana" w:hAnsi="Verdana" w:cs="Arial"/>
                <w:lang w:val="en-IN"/>
              </w:rPr>
              <w:t>pants, and admin can see the vote statistics in the control panel.</w:t>
            </w:r>
          </w:p>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Bug Fixing Activities and Sliders development</w:t>
            </w:r>
            <w:r>
              <w:rPr>
                <w:rFonts w:ascii="Verdana" w:hAnsi="Verdana" w:cs="Arial"/>
                <w:lang w:val="en-IN"/>
              </w:rPr>
              <w:t xml:space="preserve"> for Contest Winners and Blogs.</w:t>
            </w:r>
          </w:p>
          <w:p w:rsidR="00E61414" w:rsidRPr="00A84CE6" w:rsidRDefault="00E61414" w:rsidP="00A86040">
            <w:pPr>
              <w:autoSpaceDE w:val="0"/>
              <w:autoSpaceDN w:val="0"/>
              <w:adjustRightInd w:val="0"/>
              <w:spacing w:line="276" w:lineRule="auto"/>
              <w:ind w:left="614"/>
              <w:rPr>
                <w:rFonts w:ascii="Verdana" w:hAnsi="Verdana" w:cs="Arial"/>
                <w:lang w:val="en-IN" w:eastAsia="ar-SA"/>
              </w:rPr>
            </w:pPr>
          </w:p>
        </w:tc>
      </w:tr>
    </w:tbl>
    <w:p w:rsidR="00E61414" w:rsidRDefault="00E61414" w:rsidP="00E61414">
      <w:pPr>
        <w:pStyle w:val="NoSpacing"/>
      </w:pPr>
    </w:p>
    <w:p w:rsidR="00E61414" w:rsidRDefault="00E61414" w:rsidP="00B2587D">
      <w:pPr>
        <w:pStyle w:val="NoSpacing"/>
        <w:rPr>
          <w:rFonts w:ascii="Verdana" w:hAnsi="Verdana"/>
          <w:b/>
        </w:rPr>
      </w:pPr>
    </w:p>
    <w:p w:rsidR="009B0CDF" w:rsidRDefault="009B0CDF" w:rsidP="00B2587D">
      <w:pPr>
        <w:pStyle w:val="NoSpacing"/>
        <w:rPr>
          <w:rFonts w:ascii="Verdana" w:hAnsi="Verdana"/>
          <w:b/>
        </w:rPr>
      </w:pPr>
    </w:p>
    <w:p w:rsidR="00B2587D" w:rsidRDefault="00B2587D" w:rsidP="00B2587D">
      <w:pPr>
        <w:pStyle w:val="NoSpacing"/>
        <w:rPr>
          <w:rFonts w:ascii="Verdana" w:hAnsi="Verdana"/>
        </w:rPr>
      </w:pPr>
      <w:proofErr w:type="spellStart"/>
      <w:r w:rsidRPr="00DB7203">
        <w:rPr>
          <w:rFonts w:ascii="Verdana" w:hAnsi="Verdana"/>
          <w:b/>
        </w:rPr>
        <w:t>Carama</w:t>
      </w:r>
      <w:proofErr w:type="spellEnd"/>
      <w:r>
        <w:rPr>
          <w:rFonts w:ascii="Verdana" w:hAnsi="Verdana"/>
          <w:b/>
        </w:rPr>
        <w:t xml:space="preserve"> - </w:t>
      </w:r>
      <w:r w:rsidRPr="00214A17">
        <w:rPr>
          <w:rFonts w:ascii="Verdana" w:hAnsi="Verdana"/>
        </w:rPr>
        <w:t>[Mar 2014 - Jul 2014]</w:t>
      </w:r>
    </w:p>
    <w:p w:rsidR="009B0CDF" w:rsidRPr="00DB7203" w:rsidRDefault="009B0CDF" w:rsidP="00B2587D">
      <w:pPr>
        <w:pStyle w:val="NoSpacing"/>
        <w:rPr>
          <w:rFonts w:ascii="Verdana" w:hAnsi="Verdana"/>
          <w:b/>
        </w:rPr>
      </w:pPr>
    </w:p>
    <w:tbl>
      <w:tblPr>
        <w:tblpPr w:leftFromText="180" w:rightFromText="180" w:vertAnchor="text" w:horzAnchor="margin" w:tblpY="171"/>
        <w:tblW w:w="10485" w:type="dxa"/>
        <w:tblLayout w:type="fixed"/>
        <w:tblCellMar>
          <w:left w:w="10" w:type="dxa"/>
          <w:right w:w="10" w:type="dxa"/>
        </w:tblCellMar>
        <w:tblLook w:val="04A0" w:firstRow="1" w:lastRow="0" w:firstColumn="1" w:lastColumn="0" w:noHBand="0" w:noVBand="1"/>
      </w:tblPr>
      <w:tblGrid>
        <w:gridCol w:w="2557"/>
        <w:gridCol w:w="7928"/>
      </w:tblGrid>
      <w:tr w:rsidR="00B2587D" w:rsidRPr="00A84CE6" w:rsidTr="00A46EB3">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pStyle w:val="Default"/>
              <w:tabs>
                <w:tab w:val="left" w:pos="180"/>
                <w:tab w:val="left" w:pos="1418"/>
              </w:tabs>
              <w:spacing w:line="276" w:lineRule="auto"/>
              <w:jc w:val="both"/>
              <w:rPr>
                <w:rFonts w:ascii="Verdana" w:eastAsia="Arial" w:hAnsi="Verdana"/>
                <w:color w:val="00000A"/>
                <w:sz w:val="20"/>
                <w:szCs w:val="20"/>
              </w:rPr>
            </w:pPr>
            <w:r w:rsidRPr="00A84CE6">
              <w:rPr>
                <w:rFonts w:ascii="Verdana" w:eastAsia="Arial" w:hAnsi="Verdana"/>
                <w:color w:val="00000A"/>
                <w:sz w:val="20"/>
                <w:szCs w:val="20"/>
              </w:rPr>
              <w:t xml:space="preserve"> </w:t>
            </w:r>
            <w:proofErr w:type="spellStart"/>
            <w:r w:rsidRPr="00A84CE6">
              <w:rPr>
                <w:rFonts w:ascii="Verdana" w:eastAsia="Arial" w:hAnsi="Verdana"/>
                <w:color w:val="00000A"/>
                <w:sz w:val="20"/>
                <w:szCs w:val="20"/>
              </w:rPr>
              <w:t>Carama</w:t>
            </w:r>
            <w:proofErr w:type="spellEnd"/>
          </w:p>
        </w:tc>
      </w:tr>
      <w:tr w:rsidR="00B2587D" w:rsidRPr="00A84CE6" w:rsidTr="00A46EB3">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ind w:right="255"/>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pStyle w:val="Standard"/>
              <w:spacing w:line="276" w:lineRule="auto"/>
              <w:ind w:left="14" w:right="159"/>
              <w:jc w:val="both"/>
              <w:rPr>
                <w:rFonts w:ascii="Verdana" w:hAnsi="Verdana" w:cs="Arial"/>
                <w:sz w:val="20"/>
                <w:lang w:val="en-IN"/>
              </w:rPr>
            </w:pPr>
            <w:r w:rsidRPr="00A84CE6">
              <w:rPr>
                <w:rFonts w:ascii="Verdana" w:hAnsi="Verdana" w:cs="Arial"/>
                <w:sz w:val="20"/>
                <w:lang w:val="en-IN"/>
              </w:rPr>
              <w:t xml:space="preserve"> Liferay Developer</w:t>
            </w:r>
          </w:p>
        </w:tc>
      </w:tr>
      <w:tr w:rsidR="00B2587D" w:rsidRPr="00A84CE6" w:rsidTr="00A46EB3">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suppressAutoHyphens/>
              <w:spacing w:line="276" w:lineRule="auto"/>
              <w:ind w:left="14" w:right="159"/>
              <w:jc w:val="both"/>
              <w:rPr>
                <w:rFonts w:ascii="Verdana" w:hAnsi="Verdana" w:cs="Arial"/>
                <w:bCs/>
                <w:lang w:val="en-IN" w:eastAsia="ar-SA"/>
              </w:rPr>
            </w:pPr>
            <w:r w:rsidRPr="00A84CE6">
              <w:rPr>
                <w:rFonts w:ascii="Verdana" w:hAnsi="Verdana" w:cs="Arial"/>
                <w:bCs/>
                <w:lang w:val="en-IN"/>
              </w:rPr>
              <w:t xml:space="preserve"> Java, </w:t>
            </w:r>
            <w:r w:rsidRPr="00A84CE6">
              <w:rPr>
                <w:rFonts w:ascii="Verdana" w:hAnsi="Verdana" w:cs="Arial"/>
                <w:lang w:val="en-IN"/>
              </w:rPr>
              <w:t>Liferay 6.1.2 EE, Tomcat and MySQL, Maven</w:t>
            </w:r>
          </w:p>
        </w:tc>
      </w:tr>
      <w:tr w:rsidR="00B2587D" w:rsidRPr="00A84CE6" w:rsidTr="00A46EB3">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suppressAutoHyphens/>
              <w:spacing w:line="276" w:lineRule="auto"/>
              <w:ind w:left="14" w:right="159"/>
              <w:jc w:val="both"/>
              <w:rPr>
                <w:rFonts w:ascii="Verdana" w:hAnsi="Verdana" w:cs="Arial"/>
                <w:lang w:val="en-IN" w:eastAsia="ar-SA"/>
              </w:rPr>
            </w:pPr>
            <w:r w:rsidRPr="00A84CE6">
              <w:rPr>
                <w:rFonts w:ascii="Verdana" w:hAnsi="Verdana" w:cs="Arial"/>
                <w:lang w:val="en-IN"/>
              </w:rPr>
              <w:t xml:space="preserve"> The purpose of this portal is to provide Car repair related services</w:t>
            </w:r>
            <w:r>
              <w:rPr>
                <w:rFonts w:ascii="Verdana" w:hAnsi="Verdana" w:cs="Arial"/>
                <w:lang w:val="en-IN"/>
              </w:rPr>
              <w:t xml:space="preserve"> of Different Car Brands and Their variants with the estimation of service fee and spare charges</w:t>
            </w:r>
            <w:r w:rsidRPr="00A84CE6">
              <w:rPr>
                <w:rFonts w:ascii="Verdana" w:hAnsi="Verdana" w:cs="Arial"/>
                <w:lang w:val="en-IN"/>
              </w:rPr>
              <w:t>.</w:t>
            </w:r>
            <w:r>
              <w:rPr>
                <w:rFonts w:ascii="Verdana" w:hAnsi="Verdana" w:cs="Arial"/>
                <w:lang w:val="en-IN"/>
              </w:rPr>
              <w:t xml:space="preserve"> User can search for the nearest workshop and book for a service.</w:t>
            </w:r>
          </w:p>
        </w:tc>
      </w:tr>
      <w:tr w:rsidR="00B2587D" w:rsidRPr="00A84CE6" w:rsidTr="00A46EB3">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587D" w:rsidRPr="00A84CE6" w:rsidRDefault="00B2587D" w:rsidP="00A46EB3">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w:t>
            </w:r>
            <w:r>
              <w:rPr>
                <w:rFonts w:ascii="Verdana" w:hAnsi="Verdana" w:cs="Arial"/>
                <w:b/>
                <w:color w:val="FFFFFF"/>
                <w:sz w:val="20"/>
                <w:lang w:val="en-IN"/>
              </w:rPr>
              <w:t xml:space="preserve"> </w:t>
            </w:r>
            <w:r w:rsidRPr="00A84CE6">
              <w:rPr>
                <w:rFonts w:ascii="Verdana" w:hAnsi="Verdana" w:cs="Arial"/>
                <w:b/>
                <w:color w:val="FFFFFF"/>
                <w:sz w:val="20"/>
                <w:lang w:val="en-IN"/>
              </w:rPr>
              <w:t>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Involved in Resolving Friendly URL issue</w:t>
            </w:r>
            <w:r>
              <w:rPr>
                <w:rFonts w:ascii="Verdana" w:hAnsi="Verdana" w:cs="Arial"/>
                <w:lang w:val="en-IN"/>
              </w:rPr>
              <w:t>s of portlets</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Working on bug fixing and enhancements in Workshop, My Car.</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in Showing the Workshops in the Google Maps.</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on Vehicle history module where the user can browse the history of his car service and its details.</w:t>
            </w:r>
          </w:p>
          <w:p w:rsidR="00B2587D" w:rsidRPr="00A84CE6"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 xml:space="preserve">Workshop Import and export functionality Using Apache POI, using which the admin can import a list of workshops into the database or he can filter the list of available workshops and export them as .xl file. </w:t>
            </w:r>
          </w:p>
          <w:p w:rsidR="00B2587D" w:rsidRPr="00A84CE6" w:rsidRDefault="00B2587D" w:rsidP="00A46EB3">
            <w:pPr>
              <w:autoSpaceDE w:val="0"/>
              <w:autoSpaceDN w:val="0"/>
              <w:adjustRightInd w:val="0"/>
              <w:spacing w:line="276" w:lineRule="auto"/>
              <w:ind w:left="614"/>
              <w:rPr>
                <w:rFonts w:ascii="Verdana" w:hAnsi="Verdana" w:cs="Arial"/>
                <w:lang w:val="en-IN" w:eastAsia="ar-SA"/>
              </w:rPr>
            </w:pPr>
          </w:p>
        </w:tc>
      </w:tr>
    </w:tbl>
    <w:p w:rsidR="00AA13CD" w:rsidRDefault="00AA13CD" w:rsidP="00E61414">
      <w:pPr>
        <w:pStyle w:val="Heading3"/>
        <w:rPr>
          <w:caps w:val="0"/>
        </w:rPr>
      </w:pPr>
    </w:p>
    <w:p w:rsidR="00E61414" w:rsidRPr="00333CD3" w:rsidRDefault="00E61414" w:rsidP="00E61414">
      <w:pPr>
        <w:pStyle w:val="Heading3"/>
      </w:pPr>
      <w:r>
        <w:rPr>
          <w:caps w:val="0"/>
        </w:rPr>
        <w:t>CAREER HIGHLIGHTS</w:t>
      </w:r>
    </w:p>
    <w:p w:rsidR="00E61414" w:rsidRDefault="00E61414" w:rsidP="00F76DF9">
      <w:pPr>
        <w:pStyle w:val="Caption"/>
        <w:rPr>
          <w:rFonts w:ascii="Verdana" w:hAnsi="Verdana" w:cs="Arial"/>
        </w:rPr>
      </w:pPr>
    </w:p>
    <w:p w:rsidR="00F76DF9" w:rsidRDefault="00F76DF9" w:rsidP="00F76DF9">
      <w:pPr>
        <w:pStyle w:val="Caption"/>
        <w:rPr>
          <w:rFonts w:ascii="Verdana" w:hAnsi="Verdana" w:cs="Arial"/>
          <w:b w:val="0"/>
        </w:rPr>
      </w:pPr>
      <w:proofErr w:type="spellStart"/>
      <w:r w:rsidRPr="00A84CE6">
        <w:rPr>
          <w:rFonts w:ascii="Verdana" w:hAnsi="Verdana" w:cs="Arial"/>
        </w:rPr>
        <w:t>Wego</w:t>
      </w:r>
      <w:proofErr w:type="spellEnd"/>
      <w:r w:rsidRPr="00A84CE6">
        <w:rPr>
          <w:rFonts w:ascii="Verdana" w:hAnsi="Verdana" w:cs="Arial"/>
        </w:rPr>
        <w:t xml:space="preserve"> Flight</w:t>
      </w:r>
      <w:r w:rsidR="00C36730">
        <w:rPr>
          <w:rFonts w:ascii="Verdana" w:hAnsi="Verdana" w:cs="Arial"/>
        </w:rPr>
        <w:t xml:space="preserve"> Service</w:t>
      </w:r>
      <w:r w:rsidRPr="00A84CE6">
        <w:rPr>
          <w:rFonts w:ascii="Verdana" w:hAnsi="Verdana" w:cs="Arial"/>
        </w:rPr>
        <w:t xml:space="preserve"> Integration </w:t>
      </w:r>
      <w:r w:rsidR="000A0199">
        <w:rPr>
          <w:rFonts w:ascii="Verdana" w:hAnsi="Verdana" w:cs="Arial"/>
        </w:rPr>
        <w:t>–</w:t>
      </w:r>
      <w:r w:rsidR="000A0199" w:rsidRPr="00563AA7">
        <w:rPr>
          <w:rFonts w:ascii="Verdana" w:hAnsi="Verdana" w:cs="Arial"/>
        </w:rPr>
        <w:t xml:space="preserve"> </w:t>
      </w:r>
      <w:r w:rsidR="000A0199" w:rsidRPr="00563AA7">
        <w:rPr>
          <w:rFonts w:ascii="Verdana" w:hAnsi="Verdana" w:cs="Arial"/>
          <w:b w:val="0"/>
        </w:rPr>
        <w:t>[</w:t>
      </w:r>
      <w:r w:rsidR="000A0199" w:rsidRPr="00563AA7">
        <w:rPr>
          <w:rFonts w:ascii="Verdana" w:hAnsi="Verdana"/>
          <w:b w:val="0"/>
        </w:rPr>
        <w:t>Dec 2013 - Feb 2014</w:t>
      </w:r>
      <w:r w:rsidR="000A0199" w:rsidRPr="00563AA7">
        <w:rPr>
          <w:rFonts w:ascii="Verdana" w:hAnsi="Verdana" w:cs="Arial"/>
          <w:b w:val="0"/>
        </w:rPr>
        <w:t>]</w:t>
      </w:r>
    </w:p>
    <w:p w:rsidR="007B2EFA" w:rsidRPr="007B2EFA" w:rsidRDefault="007B2EFA" w:rsidP="007B2EFA">
      <w:pPr>
        <w:rPr>
          <w:lang w:eastAsia="ar-SA"/>
        </w:rPr>
      </w:pPr>
    </w:p>
    <w:p w:rsidR="00F76DF9" w:rsidRDefault="00F76DF9" w:rsidP="00655007">
      <w:pPr>
        <w:pStyle w:val="NoSpacing"/>
      </w:pPr>
    </w:p>
    <w:tbl>
      <w:tblPr>
        <w:tblW w:w="10490" w:type="dxa"/>
        <w:tblInd w:w="-5" w:type="dxa"/>
        <w:tblLayout w:type="fixed"/>
        <w:tblCellMar>
          <w:left w:w="0" w:type="dxa"/>
          <w:right w:w="0" w:type="dxa"/>
        </w:tblCellMar>
        <w:tblLook w:val="04A0" w:firstRow="1" w:lastRow="0" w:firstColumn="1" w:lastColumn="0" w:noHBand="0" w:noVBand="1"/>
      </w:tblPr>
      <w:tblGrid>
        <w:gridCol w:w="2562"/>
        <w:gridCol w:w="7928"/>
      </w:tblGrid>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tcPr>
          <w:p w:rsidR="00F76DF9" w:rsidRPr="00A84CE6" w:rsidRDefault="00F76DF9" w:rsidP="000E2387">
            <w:pPr>
              <w:suppressAutoHyphens/>
              <w:snapToGrid w:val="0"/>
              <w:spacing w:line="276" w:lineRule="auto"/>
              <w:rPr>
                <w:rFonts w:ascii="Verdana" w:hAnsi="Verdana" w:cs="Arial"/>
                <w:b/>
                <w:bCs/>
                <w:color w:val="FFFFFF"/>
                <w:lang w:val="en-IN"/>
              </w:rPr>
            </w:pPr>
            <w:r w:rsidRPr="00A84CE6">
              <w:rPr>
                <w:rFonts w:ascii="Verdana" w:hAnsi="Verdana" w:cs="Arial"/>
                <w:b/>
                <w:bCs/>
                <w:color w:val="FFFFFF" w:themeColor="background1"/>
              </w:rPr>
              <w:t>Client</w:t>
            </w:r>
          </w:p>
        </w:tc>
        <w:tc>
          <w:tcPr>
            <w:tcW w:w="7928" w:type="dxa"/>
            <w:tcBorders>
              <w:top w:val="single" w:sz="4" w:space="0" w:color="000000"/>
              <w:left w:val="nil"/>
              <w:bottom w:val="single" w:sz="4" w:space="0" w:color="000000"/>
              <w:right w:val="single" w:sz="4" w:space="0" w:color="000000"/>
            </w:tcBorders>
            <w:vAlign w:val="bottom"/>
          </w:tcPr>
          <w:p w:rsidR="00F76DF9" w:rsidRPr="00A84CE6" w:rsidRDefault="00F76DF9" w:rsidP="000E2387">
            <w:pPr>
              <w:suppressAutoHyphens/>
              <w:snapToGrid w:val="0"/>
              <w:spacing w:line="276" w:lineRule="auto"/>
              <w:rPr>
                <w:rFonts w:ascii="Verdana" w:hAnsi="Verdana" w:cs="Arial"/>
                <w:lang w:val="en-IN"/>
              </w:rPr>
            </w:pPr>
            <w:r w:rsidRPr="00A84CE6">
              <w:rPr>
                <w:rFonts w:ascii="Verdana" w:hAnsi="Verdana" w:cs="Arial"/>
                <w:lang w:val="en-IN"/>
              </w:rPr>
              <w:t xml:space="preserve"> Wego</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Role</w:t>
            </w:r>
          </w:p>
        </w:tc>
        <w:tc>
          <w:tcPr>
            <w:tcW w:w="7928" w:type="dxa"/>
            <w:tcBorders>
              <w:top w:val="single" w:sz="4" w:space="0" w:color="000000"/>
              <w:left w:val="nil"/>
              <w:bottom w:val="single" w:sz="4" w:space="0" w:color="000000"/>
              <w:right w:val="single" w:sz="4" w:space="0" w:color="000000"/>
            </w:tcBorders>
            <w:vAlign w:val="bottom"/>
            <w:hideMark/>
          </w:tcPr>
          <w:p w:rsidR="00F76DF9" w:rsidRPr="00A84CE6" w:rsidRDefault="00F76DF9" w:rsidP="000E2387">
            <w:pPr>
              <w:suppressAutoHyphens/>
              <w:snapToGrid w:val="0"/>
              <w:spacing w:line="276" w:lineRule="auto"/>
              <w:rPr>
                <w:rFonts w:ascii="Verdana" w:hAnsi="Verdana" w:cs="Arial"/>
                <w:lang w:val="en-IN" w:eastAsia="ar-SA"/>
              </w:rPr>
            </w:pPr>
            <w:r w:rsidRPr="00A84CE6">
              <w:rPr>
                <w:rFonts w:ascii="Verdana" w:hAnsi="Verdana" w:cs="Arial"/>
                <w:lang w:val="en-IN"/>
              </w:rPr>
              <w:t xml:space="preserve"> Java Developer</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Environment</w:t>
            </w:r>
          </w:p>
        </w:tc>
        <w:tc>
          <w:tcPr>
            <w:tcW w:w="7928" w:type="dxa"/>
            <w:tcBorders>
              <w:top w:val="nil"/>
              <w:left w:val="single" w:sz="4" w:space="0" w:color="000000"/>
              <w:bottom w:val="single" w:sz="4" w:space="0" w:color="000000"/>
              <w:right w:val="single" w:sz="4" w:space="0" w:color="000000"/>
            </w:tcBorders>
            <w:hideMark/>
          </w:tcPr>
          <w:p w:rsidR="00F76DF9" w:rsidRPr="00A84CE6" w:rsidRDefault="00F76DF9" w:rsidP="000E2387">
            <w:pPr>
              <w:pStyle w:val="Default"/>
              <w:keepNext/>
              <w:tabs>
                <w:tab w:val="left" w:pos="0"/>
              </w:tabs>
              <w:spacing w:line="276" w:lineRule="auto"/>
              <w:jc w:val="both"/>
              <w:rPr>
                <w:rFonts w:ascii="Verdana" w:eastAsia="Arial" w:hAnsi="Verdana"/>
                <w:sz w:val="20"/>
                <w:szCs w:val="20"/>
              </w:rPr>
            </w:pPr>
            <w:r w:rsidRPr="00A84CE6">
              <w:rPr>
                <w:rFonts w:ascii="Verdana" w:hAnsi="Verdana"/>
                <w:sz w:val="20"/>
                <w:szCs w:val="20"/>
              </w:rPr>
              <w:t xml:space="preserve"> Java, Apache Libraries, JSON, JSOUP, XML, Flight Integration APIs, Maven, </w:t>
            </w:r>
            <w:proofErr w:type="spellStart"/>
            <w:r w:rsidRPr="00A84CE6">
              <w:rPr>
                <w:rFonts w:ascii="Verdana" w:hAnsi="Verdana"/>
                <w:sz w:val="20"/>
                <w:szCs w:val="20"/>
              </w:rPr>
              <w:t>Git</w:t>
            </w:r>
            <w:proofErr w:type="spellEnd"/>
          </w:p>
        </w:tc>
      </w:tr>
      <w:tr w:rsidR="00F76DF9" w:rsidRPr="00A84CE6" w:rsidTr="00107994">
        <w:trPr>
          <w:trHeight w:val="30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Description</w:t>
            </w:r>
          </w:p>
        </w:tc>
        <w:tc>
          <w:tcPr>
            <w:tcW w:w="7928" w:type="dxa"/>
            <w:tcBorders>
              <w:top w:val="nil"/>
              <w:left w:val="single" w:sz="4" w:space="0" w:color="000000"/>
              <w:bottom w:val="single" w:sz="4" w:space="0" w:color="000000"/>
              <w:right w:val="single" w:sz="4" w:space="0" w:color="000000"/>
            </w:tcBorders>
            <w:vAlign w:val="bottom"/>
            <w:hideMark/>
          </w:tcPr>
          <w:p w:rsidR="00F76DF9" w:rsidRPr="00A84CE6" w:rsidRDefault="00F76DF9" w:rsidP="00075117">
            <w:pPr>
              <w:pStyle w:val="HTMLPreformatted"/>
              <w:snapToGrid w:val="0"/>
              <w:spacing w:line="276" w:lineRule="auto"/>
              <w:rPr>
                <w:rFonts w:ascii="Verdana" w:hAnsi="Verdana" w:cs="Arial"/>
                <w:lang w:val="en-IN"/>
              </w:rPr>
            </w:pPr>
            <w:r w:rsidRPr="00A84CE6">
              <w:rPr>
                <w:rFonts w:ascii="Verdana" w:hAnsi="Verdana" w:cs="Arial"/>
                <w:lang w:val="en-IN"/>
              </w:rPr>
              <w:t xml:space="preserve"> </w:t>
            </w:r>
            <w:r w:rsidR="00001037">
              <w:rPr>
                <w:rFonts w:ascii="Verdana" w:hAnsi="Verdana" w:cs="Arial"/>
                <w:lang w:val="en-IN"/>
              </w:rPr>
              <w:t xml:space="preserve">Wego is </w:t>
            </w:r>
            <w:r w:rsidR="001D72BF">
              <w:rPr>
                <w:rFonts w:ascii="Verdana" w:hAnsi="Verdana" w:cs="Arial"/>
                <w:lang w:val="en-IN"/>
              </w:rPr>
              <w:t>an</w:t>
            </w:r>
            <w:r w:rsidR="00001037">
              <w:rPr>
                <w:rFonts w:ascii="Verdana" w:hAnsi="Verdana" w:cs="Arial"/>
                <w:lang w:val="en-IN"/>
              </w:rPr>
              <w:t xml:space="preserve"> online</w:t>
            </w:r>
            <w:r w:rsidR="00404243">
              <w:rPr>
                <w:rFonts w:ascii="Verdana" w:hAnsi="Verdana" w:cs="Arial"/>
                <w:lang w:val="en-IN"/>
              </w:rPr>
              <w:t xml:space="preserve"> </w:t>
            </w:r>
            <w:r w:rsidR="00001037">
              <w:rPr>
                <w:rFonts w:ascii="Verdana" w:hAnsi="Verdana" w:cs="Arial"/>
                <w:lang w:val="en-IN"/>
              </w:rPr>
              <w:t>booking site for Airlines</w:t>
            </w:r>
            <w:r w:rsidR="00404243">
              <w:rPr>
                <w:rFonts w:ascii="Verdana" w:hAnsi="Verdana" w:cs="Arial"/>
                <w:lang w:val="en-IN"/>
              </w:rPr>
              <w:t>, User can sea</w:t>
            </w:r>
            <w:r w:rsidR="00001037">
              <w:rPr>
                <w:rFonts w:ascii="Verdana" w:hAnsi="Verdana" w:cs="Arial"/>
                <w:lang w:val="en-IN"/>
              </w:rPr>
              <w:t>rch</w:t>
            </w:r>
            <w:r w:rsidR="009B6AC7">
              <w:rPr>
                <w:rFonts w:ascii="Verdana" w:hAnsi="Verdana" w:cs="Arial"/>
                <w:lang w:val="en-IN"/>
              </w:rPr>
              <w:t xml:space="preserve"> for flights of many countries, airlines and choose the</w:t>
            </w:r>
            <w:r w:rsidR="00404243">
              <w:rPr>
                <w:rFonts w:ascii="Verdana" w:hAnsi="Verdana" w:cs="Arial"/>
                <w:lang w:val="en-IN"/>
              </w:rPr>
              <w:t xml:space="preserve"> </w:t>
            </w:r>
            <w:r w:rsidR="007936F3">
              <w:rPr>
                <w:rFonts w:ascii="Verdana" w:hAnsi="Verdana" w:cs="Arial"/>
                <w:lang w:val="en-IN"/>
              </w:rPr>
              <w:t>best</w:t>
            </w:r>
            <w:r w:rsidR="00404243">
              <w:rPr>
                <w:rFonts w:ascii="Verdana" w:hAnsi="Verdana" w:cs="Arial"/>
                <w:lang w:val="en-IN"/>
              </w:rPr>
              <w:t xml:space="preserve"> flight tickets</w:t>
            </w:r>
            <w:r w:rsidR="001D2A21">
              <w:rPr>
                <w:rFonts w:ascii="Verdana" w:hAnsi="Verdana" w:cs="Arial"/>
                <w:lang w:val="en-IN"/>
              </w:rPr>
              <w:t xml:space="preserve"> for their travelling</w:t>
            </w:r>
            <w:r w:rsidR="00001037">
              <w:rPr>
                <w:rFonts w:ascii="Verdana" w:hAnsi="Verdana" w:cs="Arial"/>
                <w:lang w:val="en-IN"/>
              </w:rPr>
              <w:t xml:space="preserve">, </w:t>
            </w:r>
            <w:r w:rsidR="00DB11F7">
              <w:rPr>
                <w:rFonts w:ascii="Verdana" w:hAnsi="Verdana" w:cs="Arial"/>
                <w:lang w:val="en-IN"/>
              </w:rPr>
              <w:t xml:space="preserve">hundreds of Airline services </w:t>
            </w:r>
            <w:r w:rsidR="004E3973">
              <w:rPr>
                <w:rFonts w:ascii="Verdana" w:hAnsi="Verdana" w:cs="Arial"/>
                <w:lang w:val="en-IN"/>
              </w:rPr>
              <w:t xml:space="preserve">APIs </w:t>
            </w:r>
            <w:r w:rsidR="00DB11F7">
              <w:rPr>
                <w:rFonts w:ascii="Verdana" w:hAnsi="Verdana" w:cs="Arial"/>
                <w:lang w:val="en-IN"/>
              </w:rPr>
              <w:t>are integrated into single portal.</w:t>
            </w:r>
            <w:r>
              <w:rPr>
                <w:rFonts w:ascii="Verdana" w:hAnsi="Verdana" w:cs="Arial"/>
                <w:lang w:val="en-IN"/>
              </w:rPr>
              <w:t xml:space="preserve"> </w:t>
            </w:r>
          </w:p>
        </w:tc>
      </w:tr>
      <w:tr w:rsidR="00F76DF9" w:rsidRPr="00A84CE6" w:rsidTr="00107994">
        <w:trPr>
          <w:trHeight w:val="29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ind w:left="-135"/>
              <w:rPr>
                <w:rFonts w:ascii="Verdana" w:hAnsi="Verdana" w:cs="Arial"/>
                <w:b/>
                <w:bCs/>
                <w:color w:val="FFFFFF"/>
                <w:lang w:val="en-IN" w:eastAsia="ar-SA"/>
              </w:rPr>
            </w:pPr>
            <w:r w:rsidRPr="00A84CE6">
              <w:rPr>
                <w:rFonts w:ascii="Verdana" w:hAnsi="Verdana" w:cs="Arial"/>
                <w:b/>
                <w:bCs/>
                <w:color w:val="FFFFFF"/>
                <w:lang w:val="en-IN"/>
              </w:rPr>
              <w:t xml:space="preserve">  </w:t>
            </w:r>
            <w:r>
              <w:rPr>
                <w:rFonts w:ascii="Verdana" w:hAnsi="Verdana" w:cs="Arial"/>
                <w:b/>
                <w:bCs/>
                <w:color w:val="FFFFFF"/>
                <w:lang w:val="en-IN"/>
              </w:rPr>
              <w:t xml:space="preserve"> </w:t>
            </w:r>
            <w:r w:rsidRPr="00A84CE6">
              <w:rPr>
                <w:rFonts w:ascii="Verdana" w:hAnsi="Verdana" w:cs="Arial"/>
                <w:b/>
                <w:bCs/>
                <w:color w:val="FFFFFF"/>
                <w:lang w:val="en-IN"/>
              </w:rPr>
              <w:t>Contribution</w:t>
            </w:r>
          </w:p>
        </w:tc>
        <w:tc>
          <w:tcPr>
            <w:tcW w:w="7928" w:type="dxa"/>
            <w:tcBorders>
              <w:top w:val="nil"/>
              <w:left w:val="single" w:sz="4" w:space="0" w:color="000000"/>
              <w:bottom w:val="single" w:sz="4" w:space="0" w:color="000000"/>
              <w:right w:val="single" w:sz="4" w:space="0" w:color="000000"/>
            </w:tcBorders>
            <w:vAlign w:val="bottom"/>
            <w:hideMark/>
          </w:tcPr>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Integrated Many flight APIs into Wego application</w:t>
            </w:r>
            <w:r>
              <w:rPr>
                <w:rFonts w:ascii="Verdana" w:hAnsi="Verdana" w:cs="Arial"/>
                <w:lang w:val="en-IN"/>
              </w:rPr>
              <w:t>.</w:t>
            </w:r>
          </w:p>
          <w:p w:rsidR="00F76DF9" w:rsidRPr="00A84CE6" w:rsidRDefault="00F76DF9"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Consumed the Web service of the </w:t>
            </w:r>
            <w:r w:rsidR="00FD02A9">
              <w:rPr>
                <w:rFonts w:ascii="Verdana" w:hAnsi="Verdana" w:cs="Arial"/>
                <w:lang w:val="en-IN"/>
              </w:rPr>
              <w:t xml:space="preserve">different </w:t>
            </w:r>
            <w:r>
              <w:rPr>
                <w:rFonts w:ascii="Verdana" w:hAnsi="Verdana" w:cs="Arial"/>
                <w:lang w:val="en-IN"/>
              </w:rPr>
              <w:t xml:space="preserve">service providers </w:t>
            </w:r>
            <w:r w:rsidR="00956156">
              <w:rPr>
                <w:rFonts w:ascii="Verdana" w:hAnsi="Verdana" w:cs="Arial"/>
                <w:lang w:val="en-IN"/>
              </w:rPr>
              <w:t xml:space="preserve">by querying them with input parameters </w:t>
            </w:r>
            <w:r w:rsidR="007421A5">
              <w:rPr>
                <w:rFonts w:ascii="Verdana" w:hAnsi="Verdana" w:cs="Arial"/>
                <w:lang w:val="en-IN"/>
              </w:rPr>
              <w:t>such as number of male</w:t>
            </w:r>
            <w:r w:rsidR="007310E5">
              <w:rPr>
                <w:rFonts w:ascii="Verdana" w:hAnsi="Verdana" w:cs="Arial"/>
                <w:lang w:val="en-IN"/>
              </w:rPr>
              <w:t>, female</w:t>
            </w:r>
            <w:r w:rsidR="00956156">
              <w:rPr>
                <w:rFonts w:ascii="Verdana" w:hAnsi="Verdana" w:cs="Arial"/>
                <w:lang w:val="en-IN"/>
              </w:rPr>
              <w:t xml:space="preserve"> children </w:t>
            </w:r>
            <w:r w:rsidR="0085561F">
              <w:rPr>
                <w:rFonts w:ascii="Verdana" w:hAnsi="Verdana" w:cs="Arial"/>
                <w:lang w:val="en-IN"/>
              </w:rPr>
              <w:t xml:space="preserve">travellers, </w:t>
            </w:r>
            <w:r w:rsidR="00956156">
              <w:rPr>
                <w:rFonts w:ascii="Verdana" w:hAnsi="Verdana" w:cs="Arial"/>
                <w:lang w:val="en-IN"/>
              </w:rPr>
              <w:t xml:space="preserve">travel date </w:t>
            </w:r>
            <w:r w:rsidR="00FF6E17">
              <w:rPr>
                <w:rFonts w:ascii="Verdana" w:hAnsi="Verdana" w:cs="Arial"/>
                <w:lang w:val="en-IN"/>
              </w:rPr>
              <w:t>etc.</w:t>
            </w:r>
            <w:r w:rsidR="00956156">
              <w:rPr>
                <w:rFonts w:ascii="Verdana" w:hAnsi="Verdana" w:cs="Arial"/>
                <w:lang w:val="en-IN"/>
              </w:rPr>
              <w:t xml:space="preserve"> </w:t>
            </w:r>
            <w:r>
              <w:rPr>
                <w:rFonts w:ascii="Verdana" w:hAnsi="Verdana" w:cs="Arial"/>
                <w:lang w:val="en-IN"/>
              </w:rPr>
              <w:t>and pars</w:t>
            </w:r>
            <w:r w:rsidR="00FD02A9">
              <w:rPr>
                <w:rFonts w:ascii="Verdana" w:hAnsi="Verdana" w:cs="Arial"/>
                <w:lang w:val="en-IN"/>
              </w:rPr>
              <w:t xml:space="preserve">ing different data formats such as JSON XML, extracting the data such as seat availability details and </w:t>
            </w:r>
            <w:r w:rsidR="00211D71">
              <w:rPr>
                <w:rFonts w:ascii="Verdana" w:hAnsi="Verdana" w:cs="Arial"/>
                <w:lang w:val="en-IN"/>
              </w:rPr>
              <w:t>cost, to</w:t>
            </w:r>
            <w:r>
              <w:rPr>
                <w:rFonts w:ascii="Verdana" w:hAnsi="Verdana" w:cs="Arial"/>
                <w:lang w:val="en-IN"/>
              </w:rPr>
              <w:t xml:space="preserve"> Wego API Library.</w:t>
            </w:r>
          </w:p>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Involved in fixing missing </w:t>
            </w:r>
            <w:r w:rsidR="00BF4C7B">
              <w:rPr>
                <w:rFonts w:ascii="Verdana" w:hAnsi="Verdana" w:cs="Arial"/>
                <w:lang w:val="en-IN"/>
              </w:rPr>
              <w:t>information retrieval for API’s. there were many Airlines APIs integrated which were missing some parameters such as Travelling Class, arrival &amp; departure date time</w:t>
            </w:r>
            <w:r w:rsidR="00377429">
              <w:rPr>
                <w:rFonts w:ascii="Verdana" w:hAnsi="Verdana" w:cs="Arial"/>
                <w:lang w:val="en-IN"/>
              </w:rPr>
              <w:t>.</w:t>
            </w:r>
          </w:p>
          <w:p w:rsidR="00001037" w:rsidRPr="00A84CE6" w:rsidRDefault="00001037"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Validating the existing airlin</w:t>
            </w:r>
            <w:r w:rsidR="006D74F5">
              <w:rPr>
                <w:rFonts w:ascii="Verdana" w:hAnsi="Verdana" w:cs="Arial"/>
                <w:lang w:val="en-IN"/>
              </w:rPr>
              <w:t>es API data</w:t>
            </w:r>
            <w:r w:rsidR="00892902">
              <w:rPr>
                <w:rFonts w:ascii="Verdana" w:hAnsi="Verdana" w:cs="Arial"/>
                <w:lang w:val="en-IN"/>
              </w:rPr>
              <w:t xml:space="preserve"> to ensure the consistence of the data</w:t>
            </w:r>
            <w:r w:rsidR="0001571F">
              <w:rPr>
                <w:rFonts w:ascii="Verdana" w:hAnsi="Verdana" w:cs="Arial"/>
                <w:lang w:val="en-IN"/>
              </w:rPr>
              <w:t>.</w:t>
            </w:r>
          </w:p>
          <w:p w:rsidR="00F76DF9" w:rsidRPr="00A84CE6" w:rsidRDefault="00F76DF9" w:rsidP="000E2387">
            <w:pPr>
              <w:pStyle w:val="Textbodyindent"/>
              <w:tabs>
                <w:tab w:val="left" w:pos="-25952"/>
                <w:tab w:val="left" w:pos="-22712"/>
                <w:tab w:val="left" w:pos="-19472"/>
                <w:tab w:val="left" w:pos="-18736"/>
                <w:tab w:val="left" w:pos="-16232"/>
                <w:tab w:val="left" w:pos="-15496"/>
                <w:tab w:val="left" w:pos="-12256"/>
                <w:tab w:val="left" w:pos="-9016"/>
                <w:tab w:val="left" w:pos="-5776"/>
                <w:tab w:val="left" w:pos="-2536"/>
                <w:tab w:val="left" w:pos="704"/>
                <w:tab w:val="left" w:pos="7184"/>
                <w:tab w:val="left" w:pos="16200"/>
                <w:tab w:val="left" w:pos="16920"/>
                <w:tab w:val="left" w:pos="17640"/>
              </w:tabs>
              <w:spacing w:line="276" w:lineRule="auto"/>
              <w:rPr>
                <w:rFonts w:ascii="Verdana" w:hAnsi="Verdana" w:cs="Arial"/>
                <w:lang w:val="en-IN"/>
              </w:rPr>
            </w:pPr>
            <w:r w:rsidRPr="00A84CE6">
              <w:rPr>
                <w:rFonts w:ascii="Verdana" w:hAnsi="Verdana" w:cs="Arial"/>
                <w:lang w:val="en-IN"/>
              </w:rPr>
              <w:t xml:space="preserve"> </w:t>
            </w:r>
          </w:p>
        </w:tc>
      </w:tr>
    </w:tbl>
    <w:p w:rsidR="00F76DF9" w:rsidRPr="00333CD3" w:rsidRDefault="00F76DF9" w:rsidP="00AC091B">
      <w:pPr>
        <w:pStyle w:val="NoSpacing"/>
      </w:pPr>
    </w:p>
    <w:sectPr w:rsidR="00F76DF9" w:rsidRPr="00333CD3" w:rsidSect="00EF7CC9">
      <w:headerReference w:type="default" r:id="rId9"/>
      <w:footerReference w:type="default" r:id="rId10"/>
      <w:footerReference w:type="first" r:id="rId1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31A" w:rsidRDefault="006F031A" w:rsidP="00713050">
      <w:pPr>
        <w:spacing w:line="240" w:lineRule="auto"/>
      </w:pPr>
      <w:r>
        <w:separator/>
      </w:r>
    </w:p>
  </w:endnote>
  <w:endnote w:type="continuationSeparator" w:id="0">
    <w:p w:rsidR="006F031A" w:rsidRDefault="006F031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altName w:val="Aria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650553"/>
      <w:docPartObj>
        <w:docPartGallery w:val="Page Numbers (Bottom of Page)"/>
        <w:docPartUnique/>
      </w:docPartObj>
    </w:sdtPr>
    <w:sdtEndPr>
      <w:rPr>
        <w:noProof/>
      </w:rPr>
    </w:sdtEndPr>
    <w:sdtContent>
      <w:p w:rsidR="00E40C15" w:rsidRDefault="00E40C15">
        <w:pPr>
          <w:pStyle w:val="Footer"/>
          <w:jc w:val="right"/>
        </w:pPr>
        <w:r>
          <w:fldChar w:fldCharType="begin"/>
        </w:r>
        <w:r>
          <w:instrText xml:space="preserve"> PAGE   \* MERGEFORMAT </w:instrText>
        </w:r>
        <w:r>
          <w:fldChar w:fldCharType="separate"/>
        </w:r>
        <w:r w:rsidR="005D5F0B">
          <w:rPr>
            <w:noProof/>
          </w:rPr>
          <w:t>3</w:t>
        </w:r>
        <w:r>
          <w:rPr>
            <w:noProof/>
          </w:rPr>
          <w:fldChar w:fldCharType="end"/>
        </w:r>
      </w:p>
    </w:sdtContent>
  </w:sdt>
  <w:p w:rsidR="00E40C15" w:rsidRDefault="00E40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3C5528">
      <w:tc>
        <w:tcPr>
          <w:tcW w:w="2621" w:type="dxa"/>
          <w:tcMar>
            <w:top w:w="648" w:type="dxa"/>
            <w:left w:w="115" w:type="dxa"/>
            <w:bottom w:w="0" w:type="dxa"/>
            <w:right w:w="115" w:type="dxa"/>
          </w:tcMar>
        </w:tcPr>
        <w:p w:rsidR="00217980" w:rsidRDefault="00217980" w:rsidP="00217980">
          <w:pPr>
            <w:pStyle w:val="Footer"/>
          </w:pPr>
          <w:r w:rsidRPr="00CA3DF1">
            <w:rPr>
              <w:noProof/>
              <w:lang w:val="en-IN" w:eastAsia="en-IN"/>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37BBB05"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U+Jg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YYilPiYIAAAXOQAADgAAAAAAAAAAAAAAAAAuAgAAZHJzL2Uyb0RvYy54bWxQSwEC&#10;LQAUAAYACAAAACEAaEcb0NgAAAADAQAADwAAAAAAAAAAAAAAAACACgAAZHJzL2Rvd25yZXYueG1s&#10;UEsFBgAAAAAEAAQA8wAAAIU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lang w:val="en-IN" w:eastAsia="en-IN"/>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B098E09"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G0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w3gG0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lang w:val="en-IN" w:eastAsia="en-IN"/>
            </w:rPr>
            <mc:AlternateContent>
              <mc:Choice Requires="wpg">
                <w:drawing>
                  <wp:inline distT="0" distB="0" distL="0" distR="0" wp14:anchorId="50AAC1B0" wp14:editId="41D55188">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FAF664"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ti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C6Oti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lang w:val="en-IN" w:eastAsia="en-IN"/>
            </w:rPr>
            <mc:AlternateContent>
              <mc:Choice Requires="wpg">
                <w:drawing>
                  <wp:inline distT="0" distB="0" distL="0" distR="0" wp14:anchorId="4BF8795F" wp14:editId="1655091B">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AEDBFB8"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gLxEAALJ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Z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sWPVIC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217980" w:rsidTr="006D76B1">
      <w:tc>
        <w:tcPr>
          <w:tcW w:w="2621" w:type="dxa"/>
          <w:tcMar>
            <w:top w:w="144" w:type="dxa"/>
            <w:left w:w="115" w:type="dxa"/>
            <w:right w:w="115" w:type="dxa"/>
          </w:tcMar>
        </w:tcPr>
        <w:p w:rsidR="00811117" w:rsidRPr="00CA3DF1" w:rsidRDefault="006F031A" w:rsidP="003C5528">
          <w:pPr>
            <w:pStyle w:val="Footer"/>
          </w:pPr>
          <w:sdt>
            <w:sdtPr>
              <w:alias w:val="Email:"/>
              <w:tag w:val="Email:"/>
              <w:id w:val="-1689822732"/>
              <w:placeholder>
                <w:docPart w:val="6955AFDC6A2C40678E9BDDED6962A73F"/>
              </w:placeholder>
              <w:dataBinding w:prefixMappings="xmlns:ns0='http://schemas.microsoft.com/office/2006/coverPageProps' " w:xpath="/ns0:CoverPageProperties[1]/ns0:CompanyEmail[1]" w:storeItemID="{55AF091B-3C7A-41E3-B477-F2FDAA23CFDA}"/>
              <w15:appearance w15:val="hidden"/>
              <w:text w:multiLine="1"/>
            </w:sdtPr>
            <w:sdtEndPr/>
            <w:sdtContent>
              <w:r w:rsidR="009C32A3">
                <w:rPr>
                  <w:caps w:val="0"/>
                </w:rPr>
                <w:t>newsyedali@gmail.com</w:t>
              </w:r>
            </w:sdtContent>
          </w:sdt>
        </w:p>
      </w:tc>
      <w:tc>
        <w:tcPr>
          <w:tcW w:w="2621" w:type="dxa"/>
          <w:tcMar>
            <w:top w:w="144" w:type="dxa"/>
            <w:left w:w="115" w:type="dxa"/>
            <w:right w:w="115" w:type="dxa"/>
          </w:tcMar>
        </w:tcPr>
        <w:sdt>
          <w:sdtPr>
            <w:rPr>
              <w:caps w:val="0"/>
            </w:rPr>
            <w:alias w:val="Twitter handle:"/>
            <w:tag w:val="Twitter handle:"/>
            <w:id w:val="1081720897"/>
            <w:placeholder>
              <w:docPart w:val="557BF9331A174634AC30B4AAF60B4D8F"/>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B538B" w:rsidP="00217980">
              <w:pPr>
                <w:pStyle w:val="Footer"/>
              </w:pPr>
              <w:r w:rsidRPr="008B538B">
                <w:rPr>
                  <w:caps w:val="0"/>
                </w:rPr>
                <w:t>https://twitter.com/Newsyedali</w:t>
              </w:r>
            </w:p>
          </w:sdtContent>
        </w:sdt>
      </w:tc>
      <w:tc>
        <w:tcPr>
          <w:tcW w:w="2621" w:type="dxa"/>
          <w:tcMar>
            <w:top w:w="144" w:type="dxa"/>
            <w:left w:w="115" w:type="dxa"/>
            <w:right w:w="115" w:type="dxa"/>
          </w:tcMar>
        </w:tcPr>
        <w:sdt>
          <w:sdtPr>
            <w:alias w:val="Telephone:"/>
            <w:tag w:val="Telephone:"/>
            <w:id w:val="-389655527"/>
            <w:placeholder>
              <w:docPart w:val="F15681BC95604F47A5A6843EB6AD3C86"/>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1A770A" w:rsidP="00217980">
              <w:pPr>
                <w:pStyle w:val="Footer"/>
              </w:pPr>
              <w:r w:rsidRPr="00662A07">
                <w:rPr>
                  <w:caps w:val="0"/>
                </w:rPr>
                <w:t>https://in.linkedin.com/in/syed-ali-54783157</w:t>
              </w:r>
            </w:p>
          </w:sdtContent>
        </w:sdt>
      </w:tc>
      <w:tc>
        <w:tcPr>
          <w:tcW w:w="2621" w:type="dxa"/>
          <w:tcMar>
            <w:top w:w="144" w:type="dxa"/>
            <w:left w:w="115" w:type="dxa"/>
            <w:right w:w="115" w:type="dxa"/>
          </w:tcMar>
        </w:tcPr>
        <w:sdt>
          <w:sdtPr>
            <w:alias w:val="LinkedIn URL:"/>
            <w:tag w:val="LinkedIn URL:"/>
            <w:id w:val="-1529023829"/>
            <w:placeholder>
              <w:docPart w:val="21E9F90672B34A2EA5C9234DE959FA2D"/>
            </w:placeholde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1A770A" w:rsidP="00217980">
              <w:pPr>
                <w:pStyle w:val="Footer"/>
              </w:pPr>
              <w:r>
                <w:rPr>
                  <w:caps w:val="0"/>
                </w:rPr>
                <w:t>+91-9844474495</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31A" w:rsidRDefault="006F031A" w:rsidP="00713050">
      <w:pPr>
        <w:spacing w:line="240" w:lineRule="auto"/>
      </w:pPr>
      <w:r>
        <w:separator/>
      </w:r>
    </w:p>
  </w:footnote>
  <w:footnote w:type="continuationSeparator" w:id="0">
    <w:p w:rsidR="006F031A" w:rsidRDefault="006F031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10" w:rsidRDefault="00CC3710" w:rsidP="00D620E6">
    <w:pPr>
      <w:pStyle w:val="NoSpacing"/>
      <w:rPr>
        <w:rFonts w:ascii="Verdana" w:hAnsi="Verdana"/>
        <w:b/>
        <w:sz w:val="22"/>
        <w:szCs w:val="22"/>
        <w:lang w:eastAsia="ar-SA"/>
      </w:rPr>
    </w:pPr>
  </w:p>
  <w:p w:rsidR="00CC3710" w:rsidRDefault="00CC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1" w15:restartNumberingAfterBreak="0">
    <w:nsid w:val="191B5737"/>
    <w:multiLevelType w:val="hybridMultilevel"/>
    <w:tmpl w:val="1EE23C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3AD5A21"/>
    <w:multiLevelType w:val="hybridMultilevel"/>
    <w:tmpl w:val="EE70D8C0"/>
    <w:lvl w:ilvl="0" w:tplc="CAA4A2A2">
      <w:start w:val="1"/>
      <w:numFmt w:val="bullet"/>
      <w:lvlText w:val=""/>
      <w:lvlJc w:val="left"/>
      <w:pPr>
        <w:ind w:left="360" w:hanging="360"/>
      </w:pPr>
      <w:rPr>
        <w:rFonts w:ascii="Wingdings" w:hAnsi="Wingdings" w:hint="default"/>
        <w:b/>
        <w:u w:color="EA4E4E" w:themeColor="accent1"/>
      </w:rPr>
    </w:lvl>
    <w:lvl w:ilvl="1" w:tplc="40090003">
      <w:start w:val="1"/>
      <w:numFmt w:val="decimal"/>
      <w:lvlText w:val="%2."/>
      <w:lvlJc w:val="left"/>
      <w:pPr>
        <w:tabs>
          <w:tab w:val="num" w:pos="720"/>
        </w:tabs>
        <w:ind w:left="720" w:hanging="360"/>
      </w:pPr>
    </w:lvl>
    <w:lvl w:ilvl="2" w:tplc="40090005">
      <w:start w:val="1"/>
      <w:numFmt w:val="decimal"/>
      <w:lvlText w:val="%3."/>
      <w:lvlJc w:val="left"/>
      <w:pPr>
        <w:tabs>
          <w:tab w:val="num" w:pos="1440"/>
        </w:tabs>
        <w:ind w:left="1440" w:hanging="360"/>
      </w:pPr>
    </w:lvl>
    <w:lvl w:ilvl="3" w:tplc="40090001">
      <w:start w:val="1"/>
      <w:numFmt w:val="decimal"/>
      <w:lvlText w:val="%4."/>
      <w:lvlJc w:val="left"/>
      <w:pPr>
        <w:tabs>
          <w:tab w:val="num" w:pos="2160"/>
        </w:tabs>
        <w:ind w:left="2160" w:hanging="360"/>
      </w:pPr>
    </w:lvl>
    <w:lvl w:ilvl="4" w:tplc="40090003">
      <w:start w:val="1"/>
      <w:numFmt w:val="decimal"/>
      <w:lvlText w:val="%5."/>
      <w:lvlJc w:val="left"/>
      <w:pPr>
        <w:tabs>
          <w:tab w:val="num" w:pos="2880"/>
        </w:tabs>
        <w:ind w:left="2880" w:hanging="360"/>
      </w:pPr>
    </w:lvl>
    <w:lvl w:ilvl="5" w:tplc="40090005">
      <w:start w:val="1"/>
      <w:numFmt w:val="decimal"/>
      <w:lvlText w:val="%6."/>
      <w:lvlJc w:val="left"/>
      <w:pPr>
        <w:tabs>
          <w:tab w:val="num" w:pos="3600"/>
        </w:tabs>
        <w:ind w:left="3600" w:hanging="360"/>
      </w:pPr>
    </w:lvl>
    <w:lvl w:ilvl="6" w:tplc="40090001">
      <w:start w:val="1"/>
      <w:numFmt w:val="decimal"/>
      <w:lvlText w:val="%7."/>
      <w:lvlJc w:val="left"/>
      <w:pPr>
        <w:tabs>
          <w:tab w:val="num" w:pos="4320"/>
        </w:tabs>
        <w:ind w:left="4320" w:hanging="360"/>
      </w:pPr>
    </w:lvl>
    <w:lvl w:ilvl="7" w:tplc="40090003">
      <w:start w:val="1"/>
      <w:numFmt w:val="decimal"/>
      <w:lvlText w:val="%8."/>
      <w:lvlJc w:val="left"/>
      <w:pPr>
        <w:tabs>
          <w:tab w:val="num" w:pos="5040"/>
        </w:tabs>
        <w:ind w:left="5040" w:hanging="360"/>
      </w:pPr>
    </w:lvl>
    <w:lvl w:ilvl="8" w:tplc="40090005">
      <w:start w:val="1"/>
      <w:numFmt w:val="decimal"/>
      <w:lvlText w:val="%9."/>
      <w:lvlJc w:val="left"/>
      <w:pPr>
        <w:tabs>
          <w:tab w:val="num" w:pos="5760"/>
        </w:tabs>
        <w:ind w:left="57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582"/>
    <w:rsid w:val="00000B65"/>
    <w:rsid w:val="00000E5A"/>
    <w:rsid w:val="00001037"/>
    <w:rsid w:val="00002421"/>
    <w:rsid w:val="00003541"/>
    <w:rsid w:val="00003E80"/>
    <w:rsid w:val="00014B7F"/>
    <w:rsid w:val="0001571F"/>
    <w:rsid w:val="00017CF4"/>
    <w:rsid w:val="00021A98"/>
    <w:rsid w:val="00023989"/>
    <w:rsid w:val="00026CF2"/>
    <w:rsid w:val="000278B9"/>
    <w:rsid w:val="00030632"/>
    <w:rsid w:val="000354C3"/>
    <w:rsid w:val="0003635F"/>
    <w:rsid w:val="00050E66"/>
    <w:rsid w:val="00051547"/>
    <w:rsid w:val="00073CD2"/>
    <w:rsid w:val="00075117"/>
    <w:rsid w:val="0007607C"/>
    <w:rsid w:val="00081565"/>
    <w:rsid w:val="00083E3E"/>
    <w:rsid w:val="00091382"/>
    <w:rsid w:val="000929F6"/>
    <w:rsid w:val="00093847"/>
    <w:rsid w:val="0009496E"/>
    <w:rsid w:val="000A0199"/>
    <w:rsid w:val="000A5ED9"/>
    <w:rsid w:val="000B0619"/>
    <w:rsid w:val="000B61CA"/>
    <w:rsid w:val="000B754E"/>
    <w:rsid w:val="000C1619"/>
    <w:rsid w:val="000C270F"/>
    <w:rsid w:val="000C6230"/>
    <w:rsid w:val="000C6E7A"/>
    <w:rsid w:val="000C7899"/>
    <w:rsid w:val="000D4E2F"/>
    <w:rsid w:val="000D6538"/>
    <w:rsid w:val="000F7610"/>
    <w:rsid w:val="001043CA"/>
    <w:rsid w:val="00105145"/>
    <w:rsid w:val="00107994"/>
    <w:rsid w:val="00114ED7"/>
    <w:rsid w:val="001246BC"/>
    <w:rsid w:val="00125A12"/>
    <w:rsid w:val="00140B0E"/>
    <w:rsid w:val="00141919"/>
    <w:rsid w:val="00150866"/>
    <w:rsid w:val="00157582"/>
    <w:rsid w:val="00161BEE"/>
    <w:rsid w:val="00174030"/>
    <w:rsid w:val="0018482A"/>
    <w:rsid w:val="00190B6B"/>
    <w:rsid w:val="001915B8"/>
    <w:rsid w:val="00192A33"/>
    <w:rsid w:val="00194A21"/>
    <w:rsid w:val="001A203E"/>
    <w:rsid w:val="001A4C36"/>
    <w:rsid w:val="001A5CA9"/>
    <w:rsid w:val="001A770A"/>
    <w:rsid w:val="001A7C91"/>
    <w:rsid w:val="001B2AC1"/>
    <w:rsid w:val="001B2B57"/>
    <w:rsid w:val="001B39EE"/>
    <w:rsid w:val="001B403A"/>
    <w:rsid w:val="001B7370"/>
    <w:rsid w:val="001C2A9A"/>
    <w:rsid w:val="001D2266"/>
    <w:rsid w:val="001D2A21"/>
    <w:rsid w:val="001D34E4"/>
    <w:rsid w:val="001D680F"/>
    <w:rsid w:val="001D72BF"/>
    <w:rsid w:val="001E0DCF"/>
    <w:rsid w:val="001E3D1E"/>
    <w:rsid w:val="001E4DD9"/>
    <w:rsid w:val="001E5BE3"/>
    <w:rsid w:val="001F107E"/>
    <w:rsid w:val="00211D71"/>
    <w:rsid w:val="00214A17"/>
    <w:rsid w:val="00217980"/>
    <w:rsid w:val="00226B53"/>
    <w:rsid w:val="00233ADE"/>
    <w:rsid w:val="002363E9"/>
    <w:rsid w:val="00236774"/>
    <w:rsid w:val="00247442"/>
    <w:rsid w:val="00247A2E"/>
    <w:rsid w:val="00251D4B"/>
    <w:rsid w:val="00252C01"/>
    <w:rsid w:val="00253215"/>
    <w:rsid w:val="00257B4C"/>
    <w:rsid w:val="00262DA0"/>
    <w:rsid w:val="00263738"/>
    <w:rsid w:val="00265F95"/>
    <w:rsid w:val="00270DD0"/>
    <w:rsid w:val="00271662"/>
    <w:rsid w:val="0027404F"/>
    <w:rsid w:val="00274125"/>
    <w:rsid w:val="002805CE"/>
    <w:rsid w:val="00280CBA"/>
    <w:rsid w:val="00284521"/>
    <w:rsid w:val="00287ED4"/>
    <w:rsid w:val="00290DD0"/>
    <w:rsid w:val="00293B83"/>
    <w:rsid w:val="00294AA3"/>
    <w:rsid w:val="00296F95"/>
    <w:rsid w:val="00297E2A"/>
    <w:rsid w:val="002A0009"/>
    <w:rsid w:val="002B091C"/>
    <w:rsid w:val="002B1B73"/>
    <w:rsid w:val="002C1054"/>
    <w:rsid w:val="002C2CDD"/>
    <w:rsid w:val="002C6ECF"/>
    <w:rsid w:val="002C7C8C"/>
    <w:rsid w:val="002D018C"/>
    <w:rsid w:val="002D2FB0"/>
    <w:rsid w:val="002D45C6"/>
    <w:rsid w:val="002D700A"/>
    <w:rsid w:val="002D7EC5"/>
    <w:rsid w:val="002F03FA"/>
    <w:rsid w:val="002F5346"/>
    <w:rsid w:val="00301805"/>
    <w:rsid w:val="00307991"/>
    <w:rsid w:val="00313E86"/>
    <w:rsid w:val="003165D0"/>
    <w:rsid w:val="00323BD2"/>
    <w:rsid w:val="00333CD3"/>
    <w:rsid w:val="0033465C"/>
    <w:rsid w:val="00340365"/>
    <w:rsid w:val="003404E6"/>
    <w:rsid w:val="003422E2"/>
    <w:rsid w:val="00342B64"/>
    <w:rsid w:val="00344759"/>
    <w:rsid w:val="00347089"/>
    <w:rsid w:val="00351FEC"/>
    <w:rsid w:val="00352C7B"/>
    <w:rsid w:val="00364079"/>
    <w:rsid w:val="00375BF6"/>
    <w:rsid w:val="00377429"/>
    <w:rsid w:val="0038456A"/>
    <w:rsid w:val="0038459B"/>
    <w:rsid w:val="00394DA9"/>
    <w:rsid w:val="003A454E"/>
    <w:rsid w:val="003A4DDE"/>
    <w:rsid w:val="003B301E"/>
    <w:rsid w:val="003C5528"/>
    <w:rsid w:val="003C6B10"/>
    <w:rsid w:val="003D261C"/>
    <w:rsid w:val="003E1648"/>
    <w:rsid w:val="003E4140"/>
    <w:rsid w:val="003F018A"/>
    <w:rsid w:val="00404243"/>
    <w:rsid w:val="004077FB"/>
    <w:rsid w:val="00411C7E"/>
    <w:rsid w:val="004131BE"/>
    <w:rsid w:val="004144A6"/>
    <w:rsid w:val="0041467C"/>
    <w:rsid w:val="00415C3E"/>
    <w:rsid w:val="00417187"/>
    <w:rsid w:val="00422CD3"/>
    <w:rsid w:val="00423F15"/>
    <w:rsid w:val="00424DD9"/>
    <w:rsid w:val="00455893"/>
    <w:rsid w:val="0046104A"/>
    <w:rsid w:val="00466D83"/>
    <w:rsid w:val="004717C5"/>
    <w:rsid w:val="00474E46"/>
    <w:rsid w:val="00481B7E"/>
    <w:rsid w:val="004841A4"/>
    <w:rsid w:val="00493FB0"/>
    <w:rsid w:val="0049436C"/>
    <w:rsid w:val="004C31B0"/>
    <w:rsid w:val="004C741D"/>
    <w:rsid w:val="004D1310"/>
    <w:rsid w:val="004D623F"/>
    <w:rsid w:val="004D6361"/>
    <w:rsid w:val="004E12BC"/>
    <w:rsid w:val="004E3973"/>
    <w:rsid w:val="00500C55"/>
    <w:rsid w:val="00502C5A"/>
    <w:rsid w:val="005103DE"/>
    <w:rsid w:val="00514C94"/>
    <w:rsid w:val="00516927"/>
    <w:rsid w:val="00523479"/>
    <w:rsid w:val="0052617E"/>
    <w:rsid w:val="005404F5"/>
    <w:rsid w:val="00543DB7"/>
    <w:rsid w:val="005541E5"/>
    <w:rsid w:val="00562DDE"/>
    <w:rsid w:val="00563AA7"/>
    <w:rsid w:val="00565C32"/>
    <w:rsid w:val="005729B0"/>
    <w:rsid w:val="005754F0"/>
    <w:rsid w:val="00575E5A"/>
    <w:rsid w:val="005865A1"/>
    <w:rsid w:val="005A4759"/>
    <w:rsid w:val="005B2B50"/>
    <w:rsid w:val="005B6531"/>
    <w:rsid w:val="005C2443"/>
    <w:rsid w:val="005C4C49"/>
    <w:rsid w:val="005C6577"/>
    <w:rsid w:val="005D06CA"/>
    <w:rsid w:val="005D488C"/>
    <w:rsid w:val="005D5F0B"/>
    <w:rsid w:val="005E122C"/>
    <w:rsid w:val="005E6095"/>
    <w:rsid w:val="005F2558"/>
    <w:rsid w:val="005F5DC3"/>
    <w:rsid w:val="006068DE"/>
    <w:rsid w:val="00610870"/>
    <w:rsid w:val="006122FA"/>
    <w:rsid w:val="006144F6"/>
    <w:rsid w:val="00621E00"/>
    <w:rsid w:val="006258CE"/>
    <w:rsid w:val="00626D75"/>
    <w:rsid w:val="00627A76"/>
    <w:rsid w:val="0064090F"/>
    <w:rsid w:val="006410CE"/>
    <w:rsid w:val="00641630"/>
    <w:rsid w:val="00644532"/>
    <w:rsid w:val="006467E5"/>
    <w:rsid w:val="00650126"/>
    <w:rsid w:val="00650151"/>
    <w:rsid w:val="00655007"/>
    <w:rsid w:val="00656838"/>
    <w:rsid w:val="00657C44"/>
    <w:rsid w:val="00667CA5"/>
    <w:rsid w:val="006720B9"/>
    <w:rsid w:val="00680351"/>
    <w:rsid w:val="0068117F"/>
    <w:rsid w:val="00684488"/>
    <w:rsid w:val="006941D6"/>
    <w:rsid w:val="006A3CE7"/>
    <w:rsid w:val="006C4C50"/>
    <w:rsid w:val="006C4FA8"/>
    <w:rsid w:val="006D4962"/>
    <w:rsid w:val="006D5E4A"/>
    <w:rsid w:val="006D74F5"/>
    <w:rsid w:val="006D76B1"/>
    <w:rsid w:val="006E62AF"/>
    <w:rsid w:val="006F031A"/>
    <w:rsid w:val="006F254E"/>
    <w:rsid w:val="006F4011"/>
    <w:rsid w:val="006F4DF3"/>
    <w:rsid w:val="006F5EB2"/>
    <w:rsid w:val="007105AF"/>
    <w:rsid w:val="00713050"/>
    <w:rsid w:val="007202AA"/>
    <w:rsid w:val="00724144"/>
    <w:rsid w:val="00726D23"/>
    <w:rsid w:val="007305D5"/>
    <w:rsid w:val="007310E5"/>
    <w:rsid w:val="007402E3"/>
    <w:rsid w:val="00741125"/>
    <w:rsid w:val="007421A5"/>
    <w:rsid w:val="00746F7F"/>
    <w:rsid w:val="007529C6"/>
    <w:rsid w:val="007544EB"/>
    <w:rsid w:val="007545CB"/>
    <w:rsid w:val="007569C1"/>
    <w:rsid w:val="00756DA2"/>
    <w:rsid w:val="00763832"/>
    <w:rsid w:val="00765612"/>
    <w:rsid w:val="00770B82"/>
    <w:rsid w:val="00781F81"/>
    <w:rsid w:val="007936F3"/>
    <w:rsid w:val="0079549D"/>
    <w:rsid w:val="007961D1"/>
    <w:rsid w:val="007A0708"/>
    <w:rsid w:val="007A0F0F"/>
    <w:rsid w:val="007A4867"/>
    <w:rsid w:val="007A5B2C"/>
    <w:rsid w:val="007B2EB0"/>
    <w:rsid w:val="007B2EFA"/>
    <w:rsid w:val="007C2890"/>
    <w:rsid w:val="007D2696"/>
    <w:rsid w:val="007D7474"/>
    <w:rsid w:val="007E3B04"/>
    <w:rsid w:val="007F136D"/>
    <w:rsid w:val="00811117"/>
    <w:rsid w:val="00837051"/>
    <w:rsid w:val="00841146"/>
    <w:rsid w:val="008418BC"/>
    <w:rsid w:val="0085351A"/>
    <w:rsid w:val="00853E07"/>
    <w:rsid w:val="0085561F"/>
    <w:rsid w:val="00857D55"/>
    <w:rsid w:val="00871BD6"/>
    <w:rsid w:val="00874448"/>
    <w:rsid w:val="00875C02"/>
    <w:rsid w:val="008762E3"/>
    <w:rsid w:val="00881D1F"/>
    <w:rsid w:val="0088504C"/>
    <w:rsid w:val="00892902"/>
    <w:rsid w:val="0089382B"/>
    <w:rsid w:val="008A0AFA"/>
    <w:rsid w:val="008A1907"/>
    <w:rsid w:val="008B538B"/>
    <w:rsid w:val="008C6BCA"/>
    <w:rsid w:val="008C734A"/>
    <w:rsid w:val="008C7B50"/>
    <w:rsid w:val="008D1306"/>
    <w:rsid w:val="008D4AEF"/>
    <w:rsid w:val="008E4EAB"/>
    <w:rsid w:val="008E6574"/>
    <w:rsid w:val="008F29F8"/>
    <w:rsid w:val="008F3B1D"/>
    <w:rsid w:val="008F3CFB"/>
    <w:rsid w:val="00902217"/>
    <w:rsid w:val="009126BC"/>
    <w:rsid w:val="0091355D"/>
    <w:rsid w:val="00914528"/>
    <w:rsid w:val="00923588"/>
    <w:rsid w:val="0092524A"/>
    <w:rsid w:val="00930720"/>
    <w:rsid w:val="00934726"/>
    <w:rsid w:val="009461BC"/>
    <w:rsid w:val="00947533"/>
    <w:rsid w:val="009545FA"/>
    <w:rsid w:val="009548C6"/>
    <w:rsid w:val="00956156"/>
    <w:rsid w:val="009624D1"/>
    <w:rsid w:val="009742E0"/>
    <w:rsid w:val="00974978"/>
    <w:rsid w:val="00974CA6"/>
    <w:rsid w:val="00980B36"/>
    <w:rsid w:val="00984375"/>
    <w:rsid w:val="00985858"/>
    <w:rsid w:val="009875D4"/>
    <w:rsid w:val="009941C1"/>
    <w:rsid w:val="009A0B93"/>
    <w:rsid w:val="009A3672"/>
    <w:rsid w:val="009A4D06"/>
    <w:rsid w:val="009A4EC0"/>
    <w:rsid w:val="009A7B4E"/>
    <w:rsid w:val="009A7F84"/>
    <w:rsid w:val="009B0CDF"/>
    <w:rsid w:val="009B3C40"/>
    <w:rsid w:val="009B4E09"/>
    <w:rsid w:val="009B6AC7"/>
    <w:rsid w:val="009C0CF7"/>
    <w:rsid w:val="009C152F"/>
    <w:rsid w:val="009C1CC9"/>
    <w:rsid w:val="009C32A3"/>
    <w:rsid w:val="009C4314"/>
    <w:rsid w:val="009C69DD"/>
    <w:rsid w:val="009D49C5"/>
    <w:rsid w:val="009E24B0"/>
    <w:rsid w:val="009E7113"/>
    <w:rsid w:val="009F29D5"/>
    <w:rsid w:val="009F2F5C"/>
    <w:rsid w:val="009F5D4B"/>
    <w:rsid w:val="00A072A2"/>
    <w:rsid w:val="00A112CC"/>
    <w:rsid w:val="00A112E5"/>
    <w:rsid w:val="00A121A3"/>
    <w:rsid w:val="00A12CC8"/>
    <w:rsid w:val="00A365A9"/>
    <w:rsid w:val="00A36839"/>
    <w:rsid w:val="00A36AE5"/>
    <w:rsid w:val="00A37DEE"/>
    <w:rsid w:val="00A4161F"/>
    <w:rsid w:val="00A42540"/>
    <w:rsid w:val="00A425DB"/>
    <w:rsid w:val="00A50939"/>
    <w:rsid w:val="00A60476"/>
    <w:rsid w:val="00A70332"/>
    <w:rsid w:val="00A70806"/>
    <w:rsid w:val="00A735E1"/>
    <w:rsid w:val="00A759DE"/>
    <w:rsid w:val="00A92C80"/>
    <w:rsid w:val="00A971BD"/>
    <w:rsid w:val="00AA13CD"/>
    <w:rsid w:val="00AA2B4B"/>
    <w:rsid w:val="00AA511E"/>
    <w:rsid w:val="00AA5BAD"/>
    <w:rsid w:val="00AA6A40"/>
    <w:rsid w:val="00AB3E78"/>
    <w:rsid w:val="00AB406B"/>
    <w:rsid w:val="00AC091B"/>
    <w:rsid w:val="00AC2789"/>
    <w:rsid w:val="00AC38DC"/>
    <w:rsid w:val="00AD0F02"/>
    <w:rsid w:val="00AF1894"/>
    <w:rsid w:val="00B00BD2"/>
    <w:rsid w:val="00B02F5F"/>
    <w:rsid w:val="00B202D3"/>
    <w:rsid w:val="00B20CBC"/>
    <w:rsid w:val="00B2587D"/>
    <w:rsid w:val="00B26345"/>
    <w:rsid w:val="00B266F7"/>
    <w:rsid w:val="00B30252"/>
    <w:rsid w:val="00B35500"/>
    <w:rsid w:val="00B412CD"/>
    <w:rsid w:val="00B4569E"/>
    <w:rsid w:val="00B5664D"/>
    <w:rsid w:val="00B63459"/>
    <w:rsid w:val="00B67971"/>
    <w:rsid w:val="00B71EBB"/>
    <w:rsid w:val="00B769F0"/>
    <w:rsid w:val="00B84EB7"/>
    <w:rsid w:val="00B907E2"/>
    <w:rsid w:val="00BA5B40"/>
    <w:rsid w:val="00BB2791"/>
    <w:rsid w:val="00BC05D2"/>
    <w:rsid w:val="00BC0F15"/>
    <w:rsid w:val="00BC14F1"/>
    <w:rsid w:val="00BC311C"/>
    <w:rsid w:val="00BD0206"/>
    <w:rsid w:val="00BD0733"/>
    <w:rsid w:val="00BD265E"/>
    <w:rsid w:val="00BE2A80"/>
    <w:rsid w:val="00BE34CF"/>
    <w:rsid w:val="00BE44CE"/>
    <w:rsid w:val="00BE4D5F"/>
    <w:rsid w:val="00BF4C7B"/>
    <w:rsid w:val="00BF58DD"/>
    <w:rsid w:val="00C03C77"/>
    <w:rsid w:val="00C05ED4"/>
    <w:rsid w:val="00C15A0C"/>
    <w:rsid w:val="00C176D7"/>
    <w:rsid w:val="00C2026D"/>
    <w:rsid w:val="00C2098A"/>
    <w:rsid w:val="00C22B5F"/>
    <w:rsid w:val="00C30F7B"/>
    <w:rsid w:val="00C36730"/>
    <w:rsid w:val="00C414C5"/>
    <w:rsid w:val="00C5444A"/>
    <w:rsid w:val="00C564A0"/>
    <w:rsid w:val="00C57D8E"/>
    <w:rsid w:val="00C612DA"/>
    <w:rsid w:val="00C66CE0"/>
    <w:rsid w:val="00C67882"/>
    <w:rsid w:val="00C71EAF"/>
    <w:rsid w:val="00C7570E"/>
    <w:rsid w:val="00C7659D"/>
    <w:rsid w:val="00C7741E"/>
    <w:rsid w:val="00C77E0D"/>
    <w:rsid w:val="00C875AB"/>
    <w:rsid w:val="00C97798"/>
    <w:rsid w:val="00CA0445"/>
    <w:rsid w:val="00CA3DF1"/>
    <w:rsid w:val="00CA4581"/>
    <w:rsid w:val="00CA7D27"/>
    <w:rsid w:val="00CB0EDA"/>
    <w:rsid w:val="00CB72B6"/>
    <w:rsid w:val="00CC3710"/>
    <w:rsid w:val="00CD276E"/>
    <w:rsid w:val="00CD2DB0"/>
    <w:rsid w:val="00CD5BC6"/>
    <w:rsid w:val="00CD7BCB"/>
    <w:rsid w:val="00CE18D5"/>
    <w:rsid w:val="00CF5285"/>
    <w:rsid w:val="00CF575E"/>
    <w:rsid w:val="00D04109"/>
    <w:rsid w:val="00D04884"/>
    <w:rsid w:val="00D04C3D"/>
    <w:rsid w:val="00D06C23"/>
    <w:rsid w:val="00D12C76"/>
    <w:rsid w:val="00D3449F"/>
    <w:rsid w:val="00D45923"/>
    <w:rsid w:val="00D47BD2"/>
    <w:rsid w:val="00D620E6"/>
    <w:rsid w:val="00D65732"/>
    <w:rsid w:val="00D71688"/>
    <w:rsid w:val="00D7174D"/>
    <w:rsid w:val="00D7205C"/>
    <w:rsid w:val="00D835A5"/>
    <w:rsid w:val="00D848C2"/>
    <w:rsid w:val="00D95703"/>
    <w:rsid w:val="00DA02A0"/>
    <w:rsid w:val="00DA1ED4"/>
    <w:rsid w:val="00DA204E"/>
    <w:rsid w:val="00DA4F20"/>
    <w:rsid w:val="00DB11F7"/>
    <w:rsid w:val="00DB3A5E"/>
    <w:rsid w:val="00DB62C0"/>
    <w:rsid w:val="00DB6687"/>
    <w:rsid w:val="00DB6A31"/>
    <w:rsid w:val="00DB6F33"/>
    <w:rsid w:val="00DB7203"/>
    <w:rsid w:val="00DC06B5"/>
    <w:rsid w:val="00DC076D"/>
    <w:rsid w:val="00DD0281"/>
    <w:rsid w:val="00DD129D"/>
    <w:rsid w:val="00DD2131"/>
    <w:rsid w:val="00DD6416"/>
    <w:rsid w:val="00DE4307"/>
    <w:rsid w:val="00DF2A0F"/>
    <w:rsid w:val="00DF2BE9"/>
    <w:rsid w:val="00DF39D9"/>
    <w:rsid w:val="00DF4E0A"/>
    <w:rsid w:val="00DF4FB4"/>
    <w:rsid w:val="00E00499"/>
    <w:rsid w:val="00E02A80"/>
    <w:rsid w:val="00E02DCD"/>
    <w:rsid w:val="00E12C60"/>
    <w:rsid w:val="00E13F00"/>
    <w:rsid w:val="00E1562A"/>
    <w:rsid w:val="00E178C9"/>
    <w:rsid w:val="00E22E87"/>
    <w:rsid w:val="00E36223"/>
    <w:rsid w:val="00E40C15"/>
    <w:rsid w:val="00E4601A"/>
    <w:rsid w:val="00E5332F"/>
    <w:rsid w:val="00E539A1"/>
    <w:rsid w:val="00E54BB9"/>
    <w:rsid w:val="00E56FB1"/>
    <w:rsid w:val="00E57630"/>
    <w:rsid w:val="00E61414"/>
    <w:rsid w:val="00E71231"/>
    <w:rsid w:val="00E71FA8"/>
    <w:rsid w:val="00E72CF7"/>
    <w:rsid w:val="00E738CB"/>
    <w:rsid w:val="00E7680C"/>
    <w:rsid w:val="00E8537F"/>
    <w:rsid w:val="00E86C2B"/>
    <w:rsid w:val="00E873B6"/>
    <w:rsid w:val="00E95157"/>
    <w:rsid w:val="00EA5147"/>
    <w:rsid w:val="00EB63A8"/>
    <w:rsid w:val="00EB78E6"/>
    <w:rsid w:val="00EC42F0"/>
    <w:rsid w:val="00ED0F1A"/>
    <w:rsid w:val="00EE1902"/>
    <w:rsid w:val="00EE1B66"/>
    <w:rsid w:val="00EF4563"/>
    <w:rsid w:val="00EF74AE"/>
    <w:rsid w:val="00EF7CC9"/>
    <w:rsid w:val="00F05392"/>
    <w:rsid w:val="00F05DE1"/>
    <w:rsid w:val="00F06DD2"/>
    <w:rsid w:val="00F110E4"/>
    <w:rsid w:val="00F14E9F"/>
    <w:rsid w:val="00F1556A"/>
    <w:rsid w:val="00F159AA"/>
    <w:rsid w:val="00F207C0"/>
    <w:rsid w:val="00F20AE5"/>
    <w:rsid w:val="00F21108"/>
    <w:rsid w:val="00F316BB"/>
    <w:rsid w:val="00F31FEF"/>
    <w:rsid w:val="00F320DE"/>
    <w:rsid w:val="00F445C8"/>
    <w:rsid w:val="00F4541E"/>
    <w:rsid w:val="00F502B5"/>
    <w:rsid w:val="00F50386"/>
    <w:rsid w:val="00F53B67"/>
    <w:rsid w:val="00F53EFB"/>
    <w:rsid w:val="00F55D27"/>
    <w:rsid w:val="00F645C7"/>
    <w:rsid w:val="00F64DC2"/>
    <w:rsid w:val="00F702DC"/>
    <w:rsid w:val="00F75D6A"/>
    <w:rsid w:val="00F76DF9"/>
    <w:rsid w:val="00F81590"/>
    <w:rsid w:val="00FB5B5C"/>
    <w:rsid w:val="00FC2B8B"/>
    <w:rsid w:val="00FC7923"/>
    <w:rsid w:val="00FD02A9"/>
    <w:rsid w:val="00FE136D"/>
    <w:rsid w:val="00FE1C62"/>
    <w:rsid w:val="00FE2498"/>
    <w:rsid w:val="00FE7CA4"/>
    <w:rsid w:val="00FF4243"/>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88CF2"/>
  <w15:chartTrackingRefBased/>
  <w15:docId w15:val="{F305DDED-7704-4911-8C81-E351E2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odyTextIndent">
    <w:name w:val="Body Text Indent"/>
    <w:basedOn w:val="Normal"/>
    <w:link w:val="BodyTextIndentChar"/>
    <w:rsid w:val="00E5332F"/>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E5332F"/>
    <w:rPr>
      <w:rFonts w:ascii="Times New Roman" w:eastAsia="Times New Roman" w:hAnsi="Times New Roman" w:cs="Times New Roman"/>
      <w:sz w:val="24"/>
      <w:szCs w:val="24"/>
      <w:lang w:val="en-GB"/>
    </w:rPr>
  </w:style>
  <w:style w:type="paragraph" w:styleId="Caption">
    <w:name w:val="caption"/>
    <w:basedOn w:val="Normal"/>
    <w:next w:val="Normal"/>
    <w:qFormat/>
    <w:rsid w:val="00B26345"/>
    <w:pPr>
      <w:suppressAutoHyphens/>
      <w:spacing w:line="240" w:lineRule="auto"/>
    </w:pPr>
    <w:rPr>
      <w:rFonts w:ascii="Arial" w:eastAsia="Times New Roman" w:hAnsi="Arial" w:cs="Times New Roman"/>
      <w:b/>
      <w:bCs/>
      <w:lang w:eastAsia="ar-SA"/>
    </w:rPr>
  </w:style>
  <w:style w:type="paragraph" w:customStyle="1" w:styleId="Default">
    <w:name w:val="Default"/>
    <w:rsid w:val="00B26345"/>
    <w:pPr>
      <w:autoSpaceDE w:val="0"/>
      <w:autoSpaceDN w:val="0"/>
      <w:adjustRightInd w:val="0"/>
      <w:spacing w:line="240" w:lineRule="auto"/>
    </w:pPr>
    <w:rPr>
      <w:rFonts w:ascii="Arial" w:eastAsia="Times New Roman" w:hAnsi="Arial" w:cs="Arial"/>
      <w:color w:val="000000"/>
      <w:sz w:val="24"/>
      <w:szCs w:val="24"/>
    </w:rPr>
  </w:style>
  <w:style w:type="paragraph" w:customStyle="1" w:styleId="Standard">
    <w:name w:val="Standard"/>
    <w:rsid w:val="00B26345"/>
    <w:pPr>
      <w:suppressAutoHyphens/>
      <w:autoSpaceDN w:val="0"/>
      <w:spacing w:line="240" w:lineRule="auto"/>
      <w:textAlignment w:val="baseline"/>
    </w:pPr>
    <w:rPr>
      <w:rFonts w:ascii="Arial" w:eastAsia="Times New Roman" w:hAnsi="Arial" w:cs="Times New Roman"/>
      <w:kern w:val="3"/>
      <w:sz w:val="22"/>
      <w:lang w:eastAsia="ar-SA"/>
    </w:rPr>
  </w:style>
  <w:style w:type="paragraph" w:styleId="HTMLPreformatted">
    <w:name w:val="HTML Preformatted"/>
    <w:basedOn w:val="Normal"/>
    <w:link w:val="HTMLPreformattedChar"/>
    <w:rsid w:val="00F7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lang w:eastAsia="ar-SA"/>
    </w:rPr>
  </w:style>
  <w:style w:type="character" w:customStyle="1" w:styleId="HTMLPreformattedChar">
    <w:name w:val="HTML Preformatted Char"/>
    <w:basedOn w:val="DefaultParagraphFont"/>
    <w:link w:val="HTMLPreformatted"/>
    <w:rsid w:val="00F76DF9"/>
    <w:rPr>
      <w:rFonts w:ascii="Courier New" w:eastAsia="Times New Roman" w:hAnsi="Courier New" w:cs="Courier New"/>
      <w:lang w:eastAsia="ar-SA"/>
    </w:rPr>
  </w:style>
  <w:style w:type="paragraph" w:customStyle="1" w:styleId="Textbodyindent">
    <w:name w:val="Text body indent"/>
    <w:basedOn w:val="Normal"/>
    <w:rsid w:val="00F76DF9"/>
    <w:pPr>
      <w:tabs>
        <w:tab w:val="left" w:pos="-12992"/>
      </w:tabs>
      <w:suppressAutoHyphens/>
      <w:autoSpaceDN w:val="0"/>
      <w:spacing w:line="360" w:lineRule="auto"/>
      <w:ind w:left="3600" w:hanging="3600"/>
      <w:jc w:val="both"/>
    </w:pPr>
    <w:rPr>
      <w:rFonts w:ascii="Times New Roman" w:eastAsia="Times New Roman" w:hAnsi="Times New Roman" w:cs="Times New Roman"/>
      <w:kern w:val="3"/>
      <w:lang w:eastAsia="ar-SA"/>
    </w:rPr>
  </w:style>
  <w:style w:type="character" w:customStyle="1" w:styleId="wrapl">
    <w:name w:val="wrapl"/>
    <w:basedOn w:val="DefaultParagraphFont"/>
    <w:rsid w:val="00F76DF9"/>
  </w:style>
  <w:style w:type="paragraph" w:styleId="ListParagraph">
    <w:name w:val="List Paragraph"/>
    <w:basedOn w:val="Normal"/>
    <w:uiPriority w:val="34"/>
    <w:semiHidden/>
    <w:unhideWhenUsed/>
    <w:qFormat/>
    <w:rsid w:val="009C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glossaryDocument" Target="glossary/document.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2.xml" /><Relationship Id="rId5" Type="http://schemas.openxmlformats.org/officeDocument/2006/relationships/settings" Target="settings.xml" /><Relationship Id="rId10" Type="http://schemas.openxmlformats.org/officeDocument/2006/relationships/footer" Target="footer1.xml" /><Relationship Id="rId4" Type="http://schemas.openxmlformats.org/officeDocument/2006/relationships/styles" Target="styles.xml" /><Relationship Id="rId9" Type="http://schemas.openxmlformats.org/officeDocument/2006/relationships/header" Target="head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20Ali\AppData\Roaming\Microsoft\Templates\Polished%20resume,%20designed%20by%20MOO.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5BAEC7A2E64FF18140CC0DE7385D77"/>
        <w:category>
          <w:name w:val="General"/>
          <w:gallery w:val="placeholder"/>
        </w:category>
        <w:types>
          <w:type w:val="bbPlcHdr"/>
        </w:types>
        <w:behaviors>
          <w:behavior w:val="content"/>
        </w:behaviors>
        <w:guid w:val="{83F4BBA7-88F9-43DB-949A-D00972E0AF2F}"/>
      </w:docPartPr>
      <w:docPartBody>
        <w:p w:rsidR="00FE6B4B" w:rsidRDefault="000F37F5">
          <w:pPr>
            <w:pStyle w:val="8E5BAEC7A2E64FF18140CC0DE7385D77"/>
          </w:pPr>
          <w:r w:rsidRPr="00333CD3">
            <w:t>YN</w:t>
          </w:r>
        </w:p>
      </w:docPartBody>
    </w:docPart>
    <w:docPart>
      <w:docPartPr>
        <w:name w:val="641FEDD414224374A32EB4A6D7927FFB"/>
        <w:category>
          <w:name w:val="General"/>
          <w:gallery w:val="placeholder"/>
        </w:category>
        <w:types>
          <w:type w:val="bbPlcHdr"/>
        </w:types>
        <w:behaviors>
          <w:behavior w:val="content"/>
        </w:behaviors>
        <w:guid w:val="{474C10CE-A9EE-40A7-997E-B7C26DBAA2ED}"/>
      </w:docPartPr>
      <w:docPartBody>
        <w:p w:rsidR="00FE6B4B" w:rsidRDefault="000F37F5">
          <w:pPr>
            <w:pStyle w:val="641FEDD414224374A32EB4A6D7927FFB"/>
          </w:pPr>
          <w:r>
            <w:t>Your Name</w:t>
          </w:r>
        </w:p>
      </w:docPartBody>
    </w:docPart>
    <w:docPart>
      <w:docPartPr>
        <w:name w:val="3C1350976DA74C90AC17DDD228024A9B"/>
        <w:category>
          <w:name w:val="General"/>
          <w:gallery w:val="placeholder"/>
        </w:category>
        <w:types>
          <w:type w:val="bbPlcHdr"/>
        </w:types>
        <w:behaviors>
          <w:behavior w:val="content"/>
        </w:behaviors>
        <w:guid w:val="{C261B614-78BB-4E1A-88DD-E27B760C0ABD}"/>
      </w:docPartPr>
      <w:docPartBody>
        <w:p w:rsidR="00FE6B4B" w:rsidRDefault="000F37F5">
          <w:pPr>
            <w:pStyle w:val="3C1350976DA74C90AC17DDD228024A9B"/>
          </w:pPr>
          <w:r>
            <w:t>Profession or Industry</w:t>
          </w:r>
        </w:p>
      </w:docPartBody>
    </w:docPart>
    <w:docPart>
      <w:docPartPr>
        <w:name w:val="6955AFDC6A2C40678E9BDDED6962A73F"/>
        <w:category>
          <w:name w:val="General"/>
          <w:gallery w:val="placeholder"/>
        </w:category>
        <w:types>
          <w:type w:val="bbPlcHdr"/>
        </w:types>
        <w:behaviors>
          <w:behavior w:val="content"/>
        </w:behaviors>
        <w:guid w:val="{BC6F3600-C4CA-4AF0-85A3-6F612ADC94B9}"/>
      </w:docPartPr>
      <w:docPartBody>
        <w:p w:rsidR="00FE6B4B" w:rsidRDefault="000F37F5">
          <w:pPr>
            <w:pStyle w:val="6955AFDC6A2C40678E9BDDED6962A73F"/>
          </w:pPr>
          <w:r w:rsidRPr="00333CD3">
            <w:t>Date Earned</w:t>
          </w:r>
        </w:p>
      </w:docPartBody>
    </w:docPart>
    <w:docPart>
      <w:docPartPr>
        <w:name w:val="557BF9331A174634AC30B4AAF60B4D8F"/>
        <w:category>
          <w:name w:val="General"/>
          <w:gallery w:val="placeholder"/>
        </w:category>
        <w:types>
          <w:type w:val="bbPlcHdr"/>
        </w:types>
        <w:behaviors>
          <w:behavior w:val="content"/>
        </w:behaviors>
        <w:guid w:val="{85A7C051-ACBF-4847-A812-1AE8787B4152}"/>
      </w:docPartPr>
      <w:docPartBody>
        <w:p w:rsidR="00FE6B4B" w:rsidRDefault="000F37F5">
          <w:pPr>
            <w:pStyle w:val="557BF9331A174634AC30B4AAF60B4D8F"/>
          </w:pPr>
          <w:r w:rsidRPr="00333CD3">
            <w:t>On the Home tab of the ribbon, check out Styles to apply the formatting you need with just a click.</w:t>
          </w:r>
        </w:p>
      </w:docPartBody>
    </w:docPart>
    <w:docPart>
      <w:docPartPr>
        <w:name w:val="F15681BC95604F47A5A6843EB6AD3C86"/>
        <w:category>
          <w:name w:val="General"/>
          <w:gallery w:val="placeholder"/>
        </w:category>
        <w:types>
          <w:type w:val="bbPlcHdr"/>
        </w:types>
        <w:behaviors>
          <w:behavior w:val="content"/>
        </w:behaviors>
        <w:guid w:val="{096B83A6-DB43-4765-8A59-BBF24C497F32}"/>
      </w:docPartPr>
      <w:docPartBody>
        <w:p w:rsidR="00FE6B4B" w:rsidRDefault="000F37F5">
          <w:pPr>
            <w:pStyle w:val="F15681BC95604F47A5A6843EB6AD3C86"/>
          </w:pPr>
          <w:r w:rsidRPr="00333CD3">
            <w:t>Did you manage a team for your club, lead a project for your favorite charity, or edit your school newspaper? Go ahead and describe experiences that illustrate your leadership abilities.</w:t>
          </w:r>
        </w:p>
      </w:docPartBody>
    </w:docPart>
    <w:docPart>
      <w:docPartPr>
        <w:name w:val="21E9F90672B34A2EA5C9234DE959FA2D"/>
        <w:category>
          <w:name w:val="General"/>
          <w:gallery w:val="placeholder"/>
        </w:category>
        <w:types>
          <w:type w:val="bbPlcHdr"/>
        </w:types>
        <w:behaviors>
          <w:behavior w:val="content"/>
        </w:behaviors>
        <w:guid w:val="{B0A0AFF1-CD8D-4066-9A0C-87C198E00FB5}"/>
      </w:docPartPr>
      <w:docPartBody>
        <w:p w:rsidR="00FE6B4B" w:rsidRDefault="00714A43" w:rsidP="00714A43">
          <w:pPr>
            <w:pStyle w:val="21E9F90672B34A2EA5C9234DE959FA2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altName w:val="Aria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A43"/>
    <w:rsid w:val="00033788"/>
    <w:rsid w:val="000F37F5"/>
    <w:rsid w:val="0012064B"/>
    <w:rsid w:val="001732F3"/>
    <w:rsid w:val="00222F5E"/>
    <w:rsid w:val="0029703D"/>
    <w:rsid w:val="00550ACE"/>
    <w:rsid w:val="006E281F"/>
    <w:rsid w:val="00714A43"/>
    <w:rsid w:val="009164AF"/>
    <w:rsid w:val="00A41ADB"/>
    <w:rsid w:val="00A45636"/>
    <w:rsid w:val="00C006A7"/>
    <w:rsid w:val="00C31A7F"/>
    <w:rsid w:val="00E347E8"/>
    <w:rsid w:val="00E62AD9"/>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BAEC7A2E64FF18140CC0DE7385D77">
    <w:name w:val="8E5BAEC7A2E64FF18140CC0DE7385D77"/>
  </w:style>
  <w:style w:type="paragraph" w:customStyle="1" w:styleId="D50369D065304946B183EFECB642A93C">
    <w:name w:val="D50369D065304946B183EFECB642A93C"/>
  </w:style>
  <w:style w:type="paragraph" w:customStyle="1" w:styleId="EDD0D811FE314A1F81B890935B9C8A89">
    <w:name w:val="EDD0D811FE314A1F81B890935B9C8A89"/>
  </w:style>
  <w:style w:type="paragraph" w:customStyle="1" w:styleId="CBBC23C0B1864F58BE4D14EFE83A9815">
    <w:name w:val="CBBC23C0B1864F58BE4D14EFE83A9815"/>
  </w:style>
  <w:style w:type="paragraph" w:customStyle="1" w:styleId="85860E14353F4DD2BEFA0F3F640BC010">
    <w:name w:val="85860E14353F4DD2BEFA0F3F640BC010"/>
  </w:style>
  <w:style w:type="paragraph" w:customStyle="1" w:styleId="641FEDD414224374A32EB4A6D7927FFB">
    <w:name w:val="641FEDD414224374A32EB4A6D7927FFB"/>
  </w:style>
  <w:style w:type="paragraph" w:customStyle="1" w:styleId="3C1350976DA74C90AC17DDD228024A9B">
    <w:name w:val="3C1350976DA74C90AC17DDD228024A9B"/>
  </w:style>
  <w:style w:type="paragraph" w:customStyle="1" w:styleId="EF2EDACFFDF0464AA2CB87FFE2972796">
    <w:name w:val="EF2EDACFFDF0464AA2CB87FFE2972796"/>
  </w:style>
  <w:style w:type="paragraph" w:customStyle="1" w:styleId="7E2EC8EAF29E414A8297E2B309B64F21">
    <w:name w:val="7E2EC8EAF29E414A8297E2B309B64F21"/>
  </w:style>
  <w:style w:type="paragraph" w:customStyle="1" w:styleId="87B74622A45D43B6B6A43F1102070C5A">
    <w:name w:val="87B74622A45D43B6B6A43F1102070C5A"/>
  </w:style>
  <w:style w:type="paragraph" w:customStyle="1" w:styleId="BDB1F45D4F204BBF9D2855AB0E45875A">
    <w:name w:val="BDB1F45D4F204BBF9D2855AB0E45875A"/>
  </w:style>
  <w:style w:type="paragraph" w:customStyle="1" w:styleId="15A532E178BE49DB94816EEF24291D09">
    <w:name w:val="15A532E178BE49DB94816EEF24291D09"/>
  </w:style>
  <w:style w:type="paragraph" w:customStyle="1" w:styleId="E07FDAF3D58B47EA95E4D13724807657">
    <w:name w:val="E07FDAF3D58B47EA95E4D13724807657"/>
  </w:style>
  <w:style w:type="paragraph" w:customStyle="1" w:styleId="88698F9C8E7D4EFA903BB426A0EA0110">
    <w:name w:val="88698F9C8E7D4EFA903BB426A0EA0110"/>
  </w:style>
  <w:style w:type="paragraph" w:customStyle="1" w:styleId="76259D86BE004D3EB7808128706A1368">
    <w:name w:val="76259D86BE004D3EB7808128706A1368"/>
  </w:style>
  <w:style w:type="paragraph" w:customStyle="1" w:styleId="A1C10103273741D19CD1F28A178A05C6">
    <w:name w:val="A1C10103273741D19CD1F28A178A05C6"/>
  </w:style>
  <w:style w:type="paragraph" w:customStyle="1" w:styleId="A556FC2B17A34A43BC24C5C179EA07D6">
    <w:name w:val="A556FC2B17A34A43BC24C5C179EA07D6"/>
  </w:style>
  <w:style w:type="paragraph" w:customStyle="1" w:styleId="CC743C0B2FD84B21AFBD8EA216039411">
    <w:name w:val="CC743C0B2FD84B21AFBD8EA216039411"/>
  </w:style>
  <w:style w:type="paragraph" w:customStyle="1" w:styleId="1C45EA8B244F4A118CE86EAB66F96987">
    <w:name w:val="1C45EA8B244F4A118CE86EAB66F96987"/>
  </w:style>
  <w:style w:type="paragraph" w:customStyle="1" w:styleId="2C86F56029BC4037AD6776920704705C">
    <w:name w:val="2C86F56029BC4037AD6776920704705C"/>
  </w:style>
  <w:style w:type="paragraph" w:customStyle="1" w:styleId="C672EC4C297242C99320142C12013928">
    <w:name w:val="C672EC4C297242C99320142C12013928"/>
  </w:style>
  <w:style w:type="paragraph" w:customStyle="1" w:styleId="AD276E25EB12465992546B9CEF4A3DB2">
    <w:name w:val="AD276E25EB12465992546B9CEF4A3DB2"/>
  </w:style>
  <w:style w:type="paragraph" w:customStyle="1" w:styleId="6FCE70841E614D19925CC87360BE8720">
    <w:name w:val="6FCE70841E614D19925CC87360BE8720"/>
  </w:style>
  <w:style w:type="paragraph" w:customStyle="1" w:styleId="6955AFDC6A2C40678E9BDDED6962A73F">
    <w:name w:val="6955AFDC6A2C40678E9BDDED6962A73F"/>
  </w:style>
  <w:style w:type="paragraph" w:customStyle="1" w:styleId="CA4789025C0B47BB8CACAF6F9D988366">
    <w:name w:val="CA4789025C0B47BB8CACAF6F9D988366"/>
  </w:style>
  <w:style w:type="paragraph" w:customStyle="1" w:styleId="557BF9331A174634AC30B4AAF60B4D8F">
    <w:name w:val="557BF9331A174634AC30B4AAF60B4D8F"/>
  </w:style>
  <w:style w:type="paragraph" w:customStyle="1" w:styleId="259BEB2876584E5AAC2CAE5AFAD610CE">
    <w:name w:val="259BEB2876584E5AAC2CAE5AFAD610CE"/>
  </w:style>
  <w:style w:type="paragraph" w:customStyle="1" w:styleId="F15681BC95604F47A5A6843EB6AD3C86">
    <w:name w:val="F15681BC95604F47A5A6843EB6AD3C86"/>
  </w:style>
  <w:style w:type="paragraph" w:customStyle="1" w:styleId="0DD690A8058542C08C561D2F56EE5711">
    <w:name w:val="0DD690A8058542C08C561D2F56EE5711"/>
    <w:rsid w:val="00714A43"/>
  </w:style>
  <w:style w:type="paragraph" w:customStyle="1" w:styleId="21E9F90672B34A2EA5C9234DE959FA2D">
    <w:name w:val="21E9F90672B34A2EA5C9234DE959FA2D"/>
    <w:rsid w:val="00714A43"/>
  </w:style>
  <w:style w:type="paragraph" w:customStyle="1" w:styleId="68228AD900C8459FAA2F5748C1D05965">
    <w:name w:val="68228AD900C8459FAA2F5748C1D05965"/>
    <w:rsid w:val="00714A43"/>
  </w:style>
  <w:style w:type="paragraph" w:customStyle="1" w:styleId="58C34881F3F54623BE05C1C14125B183">
    <w:name w:val="58C34881F3F54623BE05C1C14125B183"/>
    <w:rsid w:val="00714A43"/>
  </w:style>
  <w:style w:type="paragraph" w:customStyle="1" w:styleId="B837FE7D59094CABA36731FC96D2422E">
    <w:name w:val="B837FE7D59094CABA36731FC96D2422E"/>
    <w:rsid w:val="00714A43"/>
  </w:style>
  <w:style w:type="paragraph" w:customStyle="1" w:styleId="4BCFBAEC6323466592DAEE75A9661BBF">
    <w:name w:val="4BCFBAEC6323466592DAEE75A9661BBF"/>
    <w:rsid w:val="00714A43"/>
  </w:style>
  <w:style w:type="paragraph" w:customStyle="1" w:styleId="3E46C7EB8C7541D998DD2D6F045B7F1F">
    <w:name w:val="3E46C7EB8C7541D998DD2D6F045B7F1F"/>
    <w:rsid w:val="00714A43"/>
  </w:style>
  <w:style w:type="paragraph" w:customStyle="1" w:styleId="43E48245AB244D53BFA4F19E2AA81440">
    <w:name w:val="43E48245AB244D53BFA4F19E2AA81440"/>
    <w:rsid w:val="00714A43"/>
  </w:style>
  <w:style w:type="paragraph" w:customStyle="1" w:styleId="535FEFE14EFB4695BF77E2C430B40F6B">
    <w:name w:val="535FEFE14EFB4695BF77E2C430B40F6B"/>
    <w:rsid w:val="00714A43"/>
  </w:style>
  <w:style w:type="paragraph" w:customStyle="1" w:styleId="BA3D2F6F38EF4B67A7B2210055784375">
    <w:name w:val="BA3D2F6F38EF4B67A7B2210055784375"/>
    <w:rsid w:val="00714A43"/>
  </w:style>
  <w:style w:type="paragraph" w:customStyle="1" w:styleId="B675D86576564A9C930CA8F4A6675E2B">
    <w:name w:val="B675D86576564A9C930CA8F4A6675E2B"/>
    <w:rsid w:val="00714A43"/>
  </w:style>
  <w:style w:type="paragraph" w:customStyle="1" w:styleId="175276E4AE854477A8E90AFD32342E13">
    <w:name w:val="175276E4AE854477A8E90AFD32342E13"/>
    <w:rsid w:val="00714A43"/>
  </w:style>
  <w:style w:type="paragraph" w:customStyle="1" w:styleId="50CAEE8EDC5D4653A17A9EE2DD64DE4E">
    <w:name w:val="50CAEE8EDC5D4653A17A9EE2DD64DE4E"/>
    <w:rsid w:val="00714A43"/>
  </w:style>
  <w:style w:type="paragraph" w:customStyle="1" w:styleId="1FE98AC4B3704B4CA8599DB8113C7B72">
    <w:name w:val="1FE98AC4B3704B4CA8599DB8113C7B72"/>
    <w:rsid w:val="00714A43"/>
  </w:style>
  <w:style w:type="paragraph" w:customStyle="1" w:styleId="C07A39169A614110841FDBAA3FBFC514">
    <w:name w:val="C07A39169A614110841FDBAA3FBFC514"/>
    <w:rsid w:val="00714A43"/>
  </w:style>
  <w:style w:type="paragraph" w:customStyle="1" w:styleId="1471CACC11CB40F7A8BC6C8A0C720160">
    <w:name w:val="1471CACC11CB40F7A8BC6C8A0C720160"/>
    <w:rsid w:val="00714A43"/>
  </w:style>
  <w:style w:type="paragraph" w:customStyle="1" w:styleId="E423382FC75648ADA17BFF46CFBFD713">
    <w:name w:val="E423382FC75648ADA17BFF46CFBFD713"/>
    <w:rsid w:val="00714A43"/>
  </w:style>
  <w:style w:type="paragraph" w:customStyle="1" w:styleId="BB811B78CF8B44A6BA2EDD5AA2C46587">
    <w:name w:val="BB811B78CF8B44A6BA2EDD5AA2C46587"/>
    <w:rsid w:val="00714A43"/>
  </w:style>
  <w:style w:type="paragraph" w:customStyle="1" w:styleId="1471C6F8916743FE944D386C424DFB13">
    <w:name w:val="1471C6F8916743FE944D386C424DFB13"/>
    <w:rsid w:val="00714A43"/>
  </w:style>
  <w:style w:type="paragraph" w:customStyle="1" w:styleId="972503810A654F94BEE4BF500EE160B9">
    <w:name w:val="972503810A654F94BEE4BF500EE160B9"/>
    <w:rsid w:val="00714A43"/>
  </w:style>
  <w:style w:type="paragraph" w:customStyle="1" w:styleId="62462520E708435EA352261798FE85FC">
    <w:name w:val="62462520E708435EA352261798FE85FC"/>
    <w:rsid w:val="00714A43"/>
  </w:style>
  <w:style w:type="paragraph" w:customStyle="1" w:styleId="D2420E24D19F4C47BB4CCD75F5813DF8">
    <w:name w:val="D2420E24D19F4C47BB4CCD75F5813DF8"/>
    <w:rsid w:val="00714A43"/>
  </w:style>
  <w:style w:type="paragraph" w:customStyle="1" w:styleId="3CCE2F262F0343E9A3155663B759E7D3">
    <w:name w:val="3CCE2F262F0343E9A3155663B759E7D3"/>
    <w:rsid w:val="00714A43"/>
  </w:style>
  <w:style w:type="paragraph" w:customStyle="1" w:styleId="997B63579A424BD99F6AC28D2928E1AA">
    <w:name w:val="997B63579A424BD99F6AC28D2928E1AA"/>
    <w:rsid w:val="00714A43"/>
  </w:style>
  <w:style w:type="paragraph" w:customStyle="1" w:styleId="F437026BC8FD4F8A83D3AF717F2140E9">
    <w:name w:val="F437026BC8FD4F8A83D3AF717F2140E9"/>
    <w:rsid w:val="00FE6B4B"/>
  </w:style>
  <w:style w:type="paragraph" w:customStyle="1" w:styleId="6F4E37CE542642A78EAE08D6522C2F38">
    <w:name w:val="6F4E37CE542642A78EAE08D6522C2F38"/>
    <w:rsid w:val="00FE6B4B"/>
  </w:style>
  <w:style w:type="paragraph" w:customStyle="1" w:styleId="49F22D956C8B41BB91CAD9A2B66D8279">
    <w:name w:val="49F22D956C8B41BB91CAD9A2B66D8279"/>
    <w:rsid w:val="00FE6B4B"/>
  </w:style>
  <w:style w:type="paragraph" w:customStyle="1" w:styleId="5B57F6E424D44A61B1C4909CC7355BE8">
    <w:name w:val="5B57F6E424D44A61B1C4909CC7355BE8"/>
    <w:rsid w:val="00FE6B4B"/>
  </w:style>
  <w:style w:type="paragraph" w:customStyle="1" w:styleId="CB121163F56544C48CD62D5C22933D4A">
    <w:name w:val="CB121163F56544C48CD62D5C22933D4A"/>
    <w:rsid w:val="00FE6B4B"/>
  </w:style>
  <w:style w:type="paragraph" w:customStyle="1" w:styleId="E82D9B8DE12B4716BD27B315B5B3622A">
    <w:name w:val="E82D9B8DE12B4716BD27B315B5B3622A"/>
    <w:rsid w:val="00FE6B4B"/>
  </w:style>
  <w:style w:type="paragraph" w:customStyle="1" w:styleId="88FA5DD3EA234C5C8496B992EE647698">
    <w:name w:val="88FA5DD3EA234C5C8496B992EE647698"/>
    <w:rsid w:val="00FE6B4B"/>
  </w:style>
  <w:style w:type="paragraph" w:customStyle="1" w:styleId="751E88ED46264384826FE88FC07D32BB">
    <w:name w:val="751E88ED46264384826FE88FC07D32BB"/>
    <w:rsid w:val="00FE6B4B"/>
  </w:style>
  <w:style w:type="paragraph" w:customStyle="1" w:styleId="213EB8EF2BB942FF8F09249420151962">
    <w:name w:val="213EB8EF2BB942FF8F09249420151962"/>
    <w:rsid w:val="00FE6B4B"/>
  </w:style>
  <w:style w:type="paragraph" w:customStyle="1" w:styleId="8D3ED72DF8A64D918630A365E84D5778">
    <w:name w:val="8D3ED72DF8A64D918630A365E84D5778"/>
    <w:rsid w:val="00FE6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https://twitter.com/Newsyedali</CompanyAddress>
  <CompanyPhone>https://in.linkedin.com/in/syed-ali-54783157</CompanyPhone>
  <CompanyFax>+91-9844474495</CompanyFax>
  <CompanyEmail>newsyedali@gmail.com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5B398-CF13-F84A-AFC9-4236FFDAFEC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Polished%20resume,%20designed%20by%20MOO.dotx</Template>
  <TotalTime>564</TotalTime>
  <Pages>7</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SyedAli Resume Liferay Developer</vt:lpstr>
    </vt:vector>
  </TitlesOfParts>
  <Company>SA</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SyedAli Resume Liferay Developer</dc:title>
  <dc:subject>Liferay Developer</dc:subject>
  <dc:creator>Syed Ali</dc:creator>
  <cp:keywords>Liferay</cp:keywords>
  <dc:description/>
  <cp:lastModifiedBy/>
  <cp:revision>483</cp:revision>
  <dcterms:created xsi:type="dcterms:W3CDTF">2016-11-29T15:01:00Z</dcterms:created>
  <dcterms:modified xsi:type="dcterms:W3CDTF">2018-04-09T05:29:00Z</dcterms:modified>
</cp:coreProperties>
</file>