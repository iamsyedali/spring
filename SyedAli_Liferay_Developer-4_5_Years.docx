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rsidTr="00EF7CC9">
        <w:tc>
          <w:tcPr>
            <w:tcW w:w="3780" w:type="dxa"/>
            <w:tcMar>
              <w:top w:w="504" w:type="dxa"/>
              <w:right w:w="720" w:type="dxa"/>
            </w:tcMar>
          </w:tcPr>
          <w:p w:rsidR="00741125" w:rsidRPr="00333CD3" w:rsidRDefault="00E02DCD" w:rsidP="00E8537F">
            <w:pPr>
              <w:pStyle w:val="Initials"/>
              <w:spacing w:after="0"/>
            </w:pPr>
            <w:r>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E1D67A"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606576828"/>
                <w:placeholder>
                  <w:docPart w:val="8E5BAEC7A2E64FF18140CC0DE7385D77"/>
                </w:placeholder>
                <w:dataBinding w:prefixMappings="xmlns:ns0='http://schemas.openxmlformats.org/officeDocument/2006/extended-properties' " w:xpath="/ns0:Properties[1]/ns0:Company[1]" w:storeItemID="{6668398D-A668-4E3E-A5EB-62B293D839F1}"/>
                <w15:appearance w15:val="hidden"/>
                <w:text/>
              </w:sdtPr>
              <w:sdtEndPr/>
              <w:sdtContent>
                <w:r w:rsidR="005754F0">
                  <w:t>SA</w:t>
                </w:r>
              </w:sdtContent>
            </w:sdt>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333CD3" w:rsidTr="001B2AC1">
              <w:trPr>
                <w:trHeight w:hRule="exact" w:val="1152"/>
              </w:trPr>
              <w:tc>
                <w:tcPr>
                  <w:tcW w:w="6055" w:type="dxa"/>
                  <w:vAlign w:val="center"/>
                </w:tcPr>
                <w:p w:rsidR="00C612DA" w:rsidRPr="006D5E4A" w:rsidRDefault="00A04E16" w:rsidP="00C612DA">
                  <w:pPr>
                    <w:pStyle w:val="Heading1"/>
                    <w:outlineLvl w:val="0"/>
                    <w:rPr>
                      <w:color w:val="FFFFFF" w:themeColor="background1"/>
                    </w:rPr>
                  </w:pPr>
                  <w:sdt>
                    <w:sdtPr>
                      <w:rPr>
                        <w:color w:val="FFFFFF" w:themeColor="background1"/>
                        <w:sz w:val="56"/>
                        <w:szCs w:val="56"/>
                      </w:rPr>
                      <w:alias w:val="Your Name:"/>
                      <w:tag w:val="Your Name:"/>
                      <w:id w:val="1982421306"/>
                      <w:placeholder>
                        <w:docPart w:val="641FEDD414224374A32EB4A6D7927FF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7582" w:rsidRPr="00E72CF7">
                        <w:rPr>
                          <w:color w:val="FFFFFF" w:themeColor="background1"/>
                          <w:sz w:val="56"/>
                          <w:szCs w:val="56"/>
                          <w:lang w:val="en-IN"/>
                        </w:rPr>
                        <w:t>Syed Ali</w:t>
                      </w:r>
                    </w:sdtContent>
                  </w:sdt>
                </w:p>
                <w:p w:rsidR="00C612DA" w:rsidRPr="00333CD3" w:rsidRDefault="00A04E16" w:rsidP="0060415C">
                  <w:pPr>
                    <w:pStyle w:val="Heading2"/>
                    <w:outlineLvl w:val="1"/>
                  </w:pPr>
                  <w:sdt>
                    <w:sdtPr>
                      <w:rPr>
                        <w:color w:val="FFFFFF" w:themeColor="background1"/>
                        <w:sz w:val="32"/>
                        <w:szCs w:val="32"/>
                      </w:rPr>
                      <w:alias w:val="Profession or Industry:"/>
                      <w:tag w:val="Profession or Industry:"/>
                      <w:id w:val="-83681269"/>
                      <w:placeholder>
                        <w:docPart w:val="3C1350976DA74C90AC17DDD228024A9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01805">
                        <w:rPr>
                          <w:color w:val="FFFFFF" w:themeColor="background1"/>
                          <w:sz w:val="32"/>
                          <w:szCs w:val="32"/>
                          <w:lang w:val="en-IN"/>
                        </w:rPr>
                        <w:t xml:space="preserve">Liferay </w:t>
                      </w:r>
                      <w:r w:rsidR="0060415C">
                        <w:rPr>
                          <w:color w:val="FFFFFF" w:themeColor="background1"/>
                          <w:sz w:val="32"/>
                          <w:szCs w:val="32"/>
                          <w:lang w:val="en-IN"/>
                        </w:rPr>
                        <w:t>Consultant</w:t>
                      </w:r>
                    </w:sdtContent>
                  </w:sdt>
                </w:p>
              </w:tc>
            </w:tr>
          </w:tbl>
          <w:p w:rsidR="00741125" w:rsidRPr="00333CD3" w:rsidRDefault="00741125" w:rsidP="00655007"/>
        </w:tc>
      </w:tr>
    </w:tbl>
    <w:p w:rsidR="00B907E2" w:rsidRPr="009827C2" w:rsidRDefault="0031799C" w:rsidP="00B51263">
      <w:pPr>
        <w:pStyle w:val="Heading3"/>
        <w:spacing w:before="0" w:after="0"/>
        <w:jc w:val="right"/>
        <w:rPr>
          <w:color w:val="EA4E4E" w:themeColor="accent1"/>
          <w:sz w:val="24"/>
        </w:rPr>
      </w:pPr>
      <w:hyperlink r:id="rId9" w:history="1">
        <w:r w:rsidR="00AC6ED9" w:rsidRPr="009827C2">
          <w:rPr>
            <w:rStyle w:val="Hyperlink"/>
            <w:caps w:val="0"/>
            <w:color w:val="EA4E4E" w:themeColor="accent1"/>
            <w:sz w:val="24"/>
          </w:rPr>
          <w:t>HTTPS://WWW.LIFERAYSTACK.COM</w:t>
        </w:r>
      </w:hyperlink>
    </w:p>
    <w:p w:rsidR="00B907E2" w:rsidRPr="00333CD3" w:rsidRDefault="00BD0733" w:rsidP="009A7B4E">
      <w:pPr>
        <w:pStyle w:val="Heading3"/>
        <w:spacing w:after="0" w:line="240" w:lineRule="auto"/>
      </w:pPr>
      <w:r>
        <w:t>PROFESSIONAL</w:t>
      </w:r>
      <w:r w:rsidR="00B907E2">
        <w:t xml:space="preserve"> </w:t>
      </w:r>
      <w:r>
        <w:t>FORTE</w:t>
      </w:r>
    </w:p>
    <w:p w:rsidR="00C176D7" w:rsidRPr="001246BC" w:rsidRDefault="00026CF2" w:rsidP="001246BC">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Having </w:t>
      </w:r>
      <w:r w:rsidR="000F5A32">
        <w:rPr>
          <w:rFonts w:ascii="Verdana" w:hAnsi="Verdana"/>
        </w:rPr>
        <w:t>4.5</w:t>
      </w:r>
      <w:r>
        <w:rPr>
          <w:rFonts w:ascii="Verdana" w:hAnsi="Verdana"/>
        </w:rPr>
        <w:t xml:space="preserve"> </w:t>
      </w:r>
      <w:r w:rsidR="001246BC">
        <w:rPr>
          <w:rFonts w:ascii="Verdana" w:hAnsi="Verdana"/>
        </w:rPr>
        <w:t>years</w:t>
      </w:r>
      <w:r w:rsidR="009C1CC9" w:rsidRPr="001246BC">
        <w:rPr>
          <w:rFonts w:ascii="Verdana" w:hAnsi="Verdana"/>
        </w:rPr>
        <w:t xml:space="preserve"> of Programming experience in Software D</w:t>
      </w:r>
      <w:r w:rsidR="00F110E4" w:rsidRPr="001246BC">
        <w:rPr>
          <w:rFonts w:ascii="Verdana" w:hAnsi="Verdana"/>
        </w:rPr>
        <w:t xml:space="preserve">evelopment using </w:t>
      </w:r>
      <w:r w:rsidR="009C1CC9" w:rsidRPr="001246BC">
        <w:rPr>
          <w:rFonts w:ascii="Verdana" w:hAnsi="Verdana"/>
        </w:rPr>
        <w:t>Liferay</w:t>
      </w:r>
      <w:r w:rsidR="00CB1277">
        <w:rPr>
          <w:rFonts w:ascii="Verdana" w:hAnsi="Verdana"/>
        </w:rPr>
        <w:t xml:space="preserve">, </w:t>
      </w:r>
      <w:r w:rsidR="00A50B75">
        <w:rPr>
          <w:rFonts w:ascii="Verdana" w:hAnsi="Verdana"/>
        </w:rPr>
        <w:t>Liferay 7DXP</w:t>
      </w:r>
      <w:r w:rsidR="009C1CC9" w:rsidRPr="001246BC">
        <w:rPr>
          <w:rFonts w:ascii="Verdana" w:hAnsi="Verdana"/>
        </w:rPr>
        <w:t xml:space="preserve"> Portal </w:t>
      </w:r>
      <w:r w:rsidR="00F110E4" w:rsidRPr="001246BC">
        <w:rPr>
          <w:rFonts w:ascii="Verdana" w:hAnsi="Verdana"/>
        </w:rPr>
        <w:t xml:space="preserve">Technology </w:t>
      </w:r>
      <w:r w:rsidR="008D1306" w:rsidRPr="001246BC">
        <w:rPr>
          <w:rFonts w:ascii="Verdana" w:hAnsi="Verdana"/>
        </w:rPr>
        <w:t>and Java</w:t>
      </w:r>
      <w:r w:rsidR="009C1CC9" w:rsidRPr="001246BC">
        <w:rPr>
          <w:rFonts w:ascii="Verdana" w:hAnsi="Verdana"/>
        </w:rPr>
        <w:t>/J2EE technologies</w:t>
      </w:r>
      <w:r w:rsidR="00ED0F1A" w:rsidRPr="001246BC">
        <w:rPr>
          <w:rFonts w:ascii="Verdana" w:hAnsi="Verdana"/>
        </w:rPr>
        <w:t>,</w:t>
      </w:r>
      <w:r w:rsidR="009C1CC9" w:rsidRPr="001246BC">
        <w:rPr>
          <w:rFonts w:ascii="Verdana" w:hAnsi="Verdana"/>
        </w:rPr>
        <w:t xml:space="preserve"> Strong foundation in Object Oriented Programming </w:t>
      </w:r>
      <w:r w:rsidR="00DA4F20" w:rsidRPr="001246BC">
        <w:rPr>
          <w:rFonts w:ascii="Verdana" w:hAnsi="Verdana"/>
        </w:rPr>
        <w:t>Paradigms</w:t>
      </w:r>
      <w:r w:rsidR="009C1CC9" w:rsidRPr="001246BC">
        <w:rPr>
          <w:rFonts w:ascii="Verdana" w:hAnsi="Verdana"/>
        </w:rPr>
        <w:t xml:space="preserve"> and strictly adheres to the Best Practices of the respective technology.</w:t>
      </w:r>
    </w:p>
    <w:p w:rsidR="009C1CC9" w:rsidRPr="001F107E" w:rsidRDefault="00290DD0"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Experience in Liferay Portal</w:t>
      </w:r>
      <w:r w:rsidR="00C67A1F">
        <w:rPr>
          <w:rFonts w:ascii="Verdana" w:hAnsi="Verdana"/>
        </w:rPr>
        <w:t xml:space="preserve">, Liferay 7 DXP </w:t>
      </w:r>
      <w:r w:rsidRPr="001F107E">
        <w:rPr>
          <w:rFonts w:ascii="Verdana" w:hAnsi="Verdana"/>
        </w:rPr>
        <w:t xml:space="preserve">Development Using Java/J2EE, JSP, JSTL </w:t>
      </w:r>
      <w:r w:rsidR="007A0F0F" w:rsidRPr="001F107E">
        <w:rPr>
          <w:rFonts w:ascii="Verdana" w:hAnsi="Verdana"/>
        </w:rPr>
        <w:t>HTML, JavaScript &amp; JQuery, Ajax,</w:t>
      </w:r>
      <w:r w:rsidRPr="001F107E">
        <w:rPr>
          <w:rFonts w:ascii="Verdana" w:hAnsi="Verdana"/>
        </w:rPr>
        <w:t xml:space="preserve"> different </w:t>
      </w:r>
      <w:r w:rsidR="001E4DD9" w:rsidRPr="001F107E">
        <w:rPr>
          <w:rFonts w:ascii="Verdana" w:hAnsi="Verdana"/>
        </w:rPr>
        <w:t>Plugins</w:t>
      </w:r>
      <w:r w:rsidRPr="001F107E">
        <w:rPr>
          <w:rFonts w:ascii="Verdana" w:hAnsi="Verdana"/>
        </w:rPr>
        <w:t xml:space="preserve"> of Liferay Such as Portlet</w:t>
      </w:r>
      <w:r w:rsidR="00FC2B8B" w:rsidRPr="001F107E">
        <w:rPr>
          <w:rFonts w:ascii="Verdana" w:hAnsi="Verdana"/>
        </w:rPr>
        <w:t>,</w:t>
      </w:r>
      <w:r w:rsidRPr="001F107E">
        <w:rPr>
          <w:rFonts w:ascii="Verdana" w:hAnsi="Verdana"/>
        </w:rPr>
        <w:t xml:space="preserve"> Hook, ext, theme</w:t>
      </w:r>
      <w:r w:rsidR="005865A1">
        <w:rPr>
          <w:rFonts w:ascii="Verdana" w:hAnsi="Verdana"/>
        </w:rPr>
        <w:t>,</w:t>
      </w:r>
      <w:r w:rsidRPr="001F107E">
        <w:rPr>
          <w:rFonts w:ascii="Verdana" w:hAnsi="Verdana"/>
        </w:rPr>
        <w:t xml:space="preserve"> Strong knowledge in </w:t>
      </w:r>
      <w:r w:rsidR="007A4867" w:rsidRPr="001F107E">
        <w:rPr>
          <w:rFonts w:ascii="Verdana" w:hAnsi="Verdana"/>
        </w:rPr>
        <w:t>Liferay Portal</w:t>
      </w:r>
      <w:r w:rsidRPr="001F107E">
        <w:rPr>
          <w:rFonts w:ascii="Verdana" w:hAnsi="Verdana"/>
        </w:rPr>
        <w:t xml:space="preserve"> Users, </w:t>
      </w:r>
      <w:r w:rsidR="005541E5" w:rsidRPr="001F107E">
        <w:rPr>
          <w:rFonts w:ascii="Verdana" w:hAnsi="Verdana"/>
        </w:rPr>
        <w:t xml:space="preserve">Roles, </w:t>
      </w:r>
      <w:r w:rsidR="005541E5">
        <w:rPr>
          <w:rFonts w:ascii="Verdana" w:hAnsi="Verdana"/>
        </w:rPr>
        <w:t>Sites</w:t>
      </w:r>
      <w:r w:rsidRPr="001F107E">
        <w:rPr>
          <w:rFonts w:ascii="Verdana" w:hAnsi="Verdana"/>
        </w:rPr>
        <w:t>,</w:t>
      </w:r>
      <w:r w:rsidR="007A4867" w:rsidRPr="001F107E">
        <w:rPr>
          <w:rFonts w:ascii="Verdana" w:hAnsi="Verdana"/>
        </w:rPr>
        <w:t xml:space="preserve"> Pages,</w:t>
      </w:r>
      <w:r w:rsidRPr="001F107E">
        <w:rPr>
          <w:rFonts w:ascii="Verdana" w:hAnsi="Verdana"/>
        </w:rPr>
        <w:t xml:space="preserve"> Organizations,</w:t>
      </w:r>
      <w:r w:rsidR="00575E5A">
        <w:rPr>
          <w:rFonts w:ascii="Verdana" w:hAnsi="Verdana"/>
        </w:rPr>
        <w:t xml:space="preserve"> </w:t>
      </w:r>
      <w:r w:rsidR="00493FB0">
        <w:rPr>
          <w:rFonts w:ascii="Verdana" w:hAnsi="Verdana"/>
        </w:rPr>
        <w:t>Locations,</w:t>
      </w:r>
      <w:r w:rsidRPr="001F107E">
        <w:rPr>
          <w:rFonts w:ascii="Verdana" w:hAnsi="Verdana"/>
        </w:rPr>
        <w:t xml:space="preserve"> </w:t>
      </w:r>
      <w:r w:rsidR="00B02ADC">
        <w:rPr>
          <w:rFonts w:ascii="Verdana" w:hAnsi="Verdana"/>
        </w:rPr>
        <w:t xml:space="preserve"> </w:t>
      </w:r>
      <w:r w:rsidRPr="001F107E">
        <w:rPr>
          <w:rFonts w:ascii="Verdana" w:hAnsi="Verdana"/>
        </w:rPr>
        <w:t xml:space="preserve">User </w:t>
      </w:r>
      <w:r w:rsidR="005541E5" w:rsidRPr="001F107E">
        <w:rPr>
          <w:rFonts w:ascii="Verdana" w:hAnsi="Verdana"/>
        </w:rPr>
        <w:t>Groups</w:t>
      </w:r>
      <w:r w:rsidR="005541E5">
        <w:rPr>
          <w:rFonts w:ascii="Verdana" w:hAnsi="Verdana"/>
        </w:rPr>
        <w:t xml:space="preserve"> </w:t>
      </w:r>
      <w:r w:rsidR="005541E5" w:rsidRPr="001F107E">
        <w:rPr>
          <w:rFonts w:ascii="Verdana" w:hAnsi="Verdana"/>
        </w:rPr>
        <w:t>and</w:t>
      </w:r>
      <w:r w:rsidR="00E36223" w:rsidRPr="001F107E">
        <w:rPr>
          <w:rFonts w:ascii="Verdana" w:hAnsi="Verdana"/>
        </w:rPr>
        <w:t xml:space="preserve"> Administration.</w:t>
      </w:r>
    </w:p>
    <w:p w:rsidR="009C1CC9" w:rsidRPr="001F107E" w:rsidRDefault="009C1CC9"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Experience on Liferay MVC Portlet, Spring MVC Portlet APIs, Familiar with Liferay URLs, request types action, render &amp; resource</w:t>
      </w:r>
      <w:r w:rsidR="000A5ED9">
        <w:rPr>
          <w:rFonts w:ascii="Verdana" w:hAnsi="Verdana"/>
        </w:rPr>
        <w:t>, portlet phases, Window States,</w:t>
      </w:r>
      <w:r w:rsidRPr="001F107E">
        <w:rPr>
          <w:rFonts w:ascii="Verdana" w:hAnsi="Verdana"/>
        </w:rPr>
        <w:t xml:space="preserve"> different tag</w:t>
      </w:r>
      <w:r w:rsidR="006122FA">
        <w:rPr>
          <w:rFonts w:ascii="Verdana" w:hAnsi="Verdana"/>
        </w:rPr>
        <w:t xml:space="preserve"> </w:t>
      </w:r>
      <w:r w:rsidRPr="001F107E">
        <w:rPr>
          <w:rFonts w:ascii="Verdana" w:hAnsi="Verdana"/>
        </w:rPr>
        <w:t>lib</w:t>
      </w:r>
      <w:r w:rsidR="006122FA">
        <w:rPr>
          <w:rFonts w:ascii="Verdana" w:hAnsi="Verdana"/>
        </w:rPr>
        <w:t>raries</w:t>
      </w:r>
      <w:r w:rsidR="009F29D5" w:rsidRPr="001F107E">
        <w:rPr>
          <w:rFonts w:ascii="Verdana" w:hAnsi="Verdana"/>
        </w:rPr>
        <w:t xml:space="preserve"> </w:t>
      </w:r>
      <w:r w:rsidR="0037106F">
        <w:rPr>
          <w:rFonts w:ascii="Verdana" w:hAnsi="Verdana"/>
        </w:rPr>
        <w:t>and</w:t>
      </w:r>
      <w:r w:rsidR="009F29D5" w:rsidRPr="001F107E">
        <w:rPr>
          <w:rFonts w:ascii="Verdana" w:hAnsi="Verdana"/>
        </w:rPr>
        <w:t xml:space="preserve"> implicit objects in </w:t>
      </w:r>
      <w:r w:rsidR="005541E5" w:rsidRPr="001F107E">
        <w:rPr>
          <w:rFonts w:ascii="Verdana" w:hAnsi="Verdana"/>
        </w:rPr>
        <w:t xml:space="preserve">Liferay, </w:t>
      </w:r>
      <w:r w:rsidR="005541E5">
        <w:rPr>
          <w:rFonts w:ascii="Verdana" w:hAnsi="Verdana"/>
        </w:rPr>
        <w:t>Utilities</w:t>
      </w:r>
      <w:r w:rsidR="005A4759">
        <w:rPr>
          <w:rFonts w:ascii="Verdana" w:hAnsi="Verdana"/>
        </w:rPr>
        <w:t xml:space="preserve"> API</w:t>
      </w:r>
      <w:r w:rsidR="00872746">
        <w:rPr>
          <w:rFonts w:ascii="Verdana" w:hAnsi="Verdana"/>
        </w:rPr>
        <w:t>’</w:t>
      </w:r>
      <w:r w:rsidR="005A4759">
        <w:rPr>
          <w:rFonts w:ascii="Verdana" w:hAnsi="Verdana"/>
        </w:rPr>
        <w:t xml:space="preserve">s in </w:t>
      </w:r>
      <w:r w:rsidR="001D2266">
        <w:rPr>
          <w:rFonts w:ascii="Verdana" w:hAnsi="Verdana"/>
        </w:rPr>
        <w:t xml:space="preserve">Liferay, </w:t>
      </w:r>
      <w:r w:rsidR="0037106F">
        <w:rPr>
          <w:rFonts w:ascii="Verdana" w:hAnsi="Verdana"/>
        </w:rPr>
        <w:t xml:space="preserve"> </w:t>
      </w:r>
      <w:r w:rsidR="001D2266">
        <w:rPr>
          <w:rFonts w:ascii="Verdana" w:hAnsi="Verdana"/>
        </w:rPr>
        <w:t>Search</w:t>
      </w:r>
      <w:r w:rsidR="00923588" w:rsidRPr="001F107E">
        <w:rPr>
          <w:rFonts w:ascii="Verdana" w:hAnsi="Verdana"/>
        </w:rPr>
        <w:t xml:space="preserve"> </w:t>
      </w:r>
      <w:r w:rsidR="00726D23" w:rsidRPr="001F107E">
        <w:rPr>
          <w:rFonts w:ascii="Verdana" w:hAnsi="Verdana"/>
        </w:rPr>
        <w:t>container</w:t>
      </w:r>
      <w:r w:rsidR="00726D23">
        <w:rPr>
          <w:rFonts w:ascii="Verdana" w:hAnsi="Verdana"/>
        </w:rPr>
        <w:t xml:space="preserve"> for</w:t>
      </w:r>
      <w:r w:rsidR="00296F95">
        <w:rPr>
          <w:rFonts w:ascii="Verdana" w:hAnsi="Verdana"/>
        </w:rPr>
        <w:t xml:space="preserve"> </w:t>
      </w:r>
      <w:r w:rsidR="0091355D">
        <w:rPr>
          <w:rFonts w:ascii="Verdana" w:hAnsi="Verdana"/>
        </w:rPr>
        <w:t>displaying and</w:t>
      </w:r>
      <w:r w:rsidR="00296F95">
        <w:rPr>
          <w:rFonts w:ascii="Verdana" w:hAnsi="Verdana"/>
        </w:rPr>
        <w:t xml:space="preserve"> </w:t>
      </w:r>
      <w:r w:rsidR="00E13F00">
        <w:rPr>
          <w:rFonts w:ascii="Verdana" w:hAnsi="Verdana"/>
        </w:rPr>
        <w:t>search container</w:t>
      </w:r>
      <w:r w:rsidR="00296F95">
        <w:rPr>
          <w:rFonts w:ascii="Verdana" w:hAnsi="Verdana"/>
        </w:rPr>
        <w:t xml:space="preserve"> </w:t>
      </w:r>
      <w:r w:rsidR="00F702DC">
        <w:rPr>
          <w:rFonts w:ascii="Verdana" w:hAnsi="Verdana"/>
        </w:rPr>
        <w:t xml:space="preserve">with </w:t>
      </w:r>
      <w:r w:rsidR="00296F95">
        <w:rPr>
          <w:rFonts w:ascii="Verdana" w:hAnsi="Verdana"/>
        </w:rPr>
        <w:t>actions</w:t>
      </w:r>
      <w:r w:rsidR="00923588" w:rsidRPr="001F107E">
        <w:rPr>
          <w:rFonts w:ascii="Verdana" w:hAnsi="Verdana"/>
        </w:rPr>
        <w:t>.</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Liferay Service Builder, creating entities, creating finders &amp; their implementations, </w:t>
      </w:r>
      <w:r w:rsidR="00A70806" w:rsidRPr="001F107E">
        <w:rPr>
          <w:rFonts w:ascii="Verdana" w:hAnsi="Verdana"/>
        </w:rPr>
        <w:t>Writing Custom SQL</w:t>
      </w:r>
      <w:r w:rsidRPr="001F107E">
        <w:rPr>
          <w:rFonts w:ascii="Verdana" w:hAnsi="Verdana"/>
        </w:rPr>
        <w:t>,</w:t>
      </w:r>
      <w:r w:rsidR="00CA0445" w:rsidRPr="001F107E">
        <w:rPr>
          <w:rFonts w:ascii="Verdana" w:hAnsi="Verdana"/>
        </w:rPr>
        <w:t xml:space="preserve"> Dynamic Query API and Boolean Queries for</w:t>
      </w:r>
      <w:r w:rsidR="00A759DE" w:rsidRPr="001F107E">
        <w:rPr>
          <w:rFonts w:ascii="Verdana" w:hAnsi="Verdana"/>
        </w:rPr>
        <w:t xml:space="preserve"> Conjunction and Disjunction of Different Tables for compl</w:t>
      </w:r>
      <w:r w:rsidR="00EB78E6" w:rsidRPr="001F107E">
        <w:rPr>
          <w:rFonts w:ascii="Verdana" w:hAnsi="Verdana"/>
        </w:rPr>
        <w:t>ex data retrieval from database and Expose as</w:t>
      </w:r>
      <w:r w:rsidRPr="001F107E">
        <w:rPr>
          <w:rFonts w:ascii="Verdana" w:hAnsi="Verdana"/>
        </w:rPr>
        <w:t xml:space="preserve"> J</w:t>
      </w:r>
      <w:r w:rsidR="005D488C" w:rsidRPr="001F107E">
        <w:rPr>
          <w:rFonts w:ascii="Verdana" w:hAnsi="Verdana"/>
        </w:rPr>
        <w:t>Son Web services in Liferay.</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Liferay Asset framework for categorization, tagging &amp; relating of Assets. Worked on Indexing of Assets into Lucene &amp; Solr, </w:t>
      </w:r>
      <w:r w:rsidR="009A7F84">
        <w:rPr>
          <w:rFonts w:ascii="Verdana" w:hAnsi="Verdana"/>
        </w:rPr>
        <w:t xml:space="preserve">Elastic search indexing, searching, sorting the documents, Filtering using custom search queries, </w:t>
      </w:r>
      <w:r w:rsidR="00A41530">
        <w:rPr>
          <w:rFonts w:ascii="Verdana" w:hAnsi="Verdana"/>
        </w:rPr>
        <w:t>querying</w:t>
      </w:r>
      <w:r w:rsidRPr="001F107E">
        <w:rPr>
          <w:rFonts w:ascii="Verdana" w:hAnsi="Verdana"/>
        </w:rPr>
        <w:t xml:space="preserve"> the assets in Search Portlet and adding </w:t>
      </w:r>
      <w:r w:rsidR="00781F81" w:rsidRPr="00AC2789">
        <w:rPr>
          <w:rFonts w:ascii="Verdana" w:hAnsi="Verdana"/>
        </w:rPr>
        <w:t>Kaleo Workflow System of Liferay</w:t>
      </w:r>
      <w:r w:rsidRPr="001F107E">
        <w:rPr>
          <w:rFonts w:ascii="Verdana" w:hAnsi="Verdana"/>
        </w:rPr>
        <w:t xml:space="preserve"> to </w:t>
      </w:r>
      <w:r w:rsidR="00AF1894">
        <w:rPr>
          <w:rFonts w:ascii="Verdana" w:hAnsi="Verdana"/>
        </w:rPr>
        <w:t xml:space="preserve">custom </w:t>
      </w:r>
      <w:r w:rsidRPr="001F107E">
        <w:rPr>
          <w:rFonts w:ascii="Verdana" w:hAnsi="Verdana"/>
        </w:rPr>
        <w:t>assets using asset entry</w:t>
      </w:r>
      <w:r w:rsidR="00B4569E" w:rsidRPr="001F107E">
        <w:rPr>
          <w:rFonts w:ascii="Verdana" w:hAnsi="Verdana"/>
        </w:rPr>
        <w:t xml:space="preserve"> </w:t>
      </w:r>
      <w:r w:rsidR="00FC7923">
        <w:rPr>
          <w:rFonts w:ascii="Verdana" w:hAnsi="Verdana"/>
        </w:rPr>
        <w:t>&amp;</w:t>
      </w:r>
      <w:r w:rsidR="009C0CF7">
        <w:rPr>
          <w:rFonts w:ascii="Verdana" w:hAnsi="Verdana"/>
        </w:rPr>
        <w:t xml:space="preserve"> creating </w:t>
      </w:r>
      <w:r w:rsidR="00FC7923">
        <w:rPr>
          <w:rFonts w:ascii="Verdana" w:hAnsi="Verdana"/>
        </w:rPr>
        <w:t>custom</w:t>
      </w:r>
      <w:r w:rsidR="009C0CF7">
        <w:rPr>
          <w:rFonts w:ascii="Verdana" w:hAnsi="Verdana"/>
        </w:rPr>
        <w:t xml:space="preserve"> workflow definitions</w:t>
      </w:r>
      <w:r w:rsidRPr="001F107E">
        <w:rPr>
          <w:rFonts w:ascii="Verdana" w:hAnsi="Verdana"/>
        </w:rPr>
        <w:t>.</w:t>
      </w:r>
    </w:p>
    <w:p w:rsidR="009C1CC9" w:rsidRPr="00AC2789" w:rsidRDefault="00AC2789"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w:t>
      </w:r>
      <w:r w:rsidR="00871BD6" w:rsidRPr="00871BD6">
        <w:rPr>
          <w:rFonts w:ascii="Verdana" w:hAnsi="Verdana"/>
        </w:rPr>
        <w:t xml:space="preserve"> </w:t>
      </w:r>
      <w:r w:rsidR="00871BD6" w:rsidRPr="00AC2789">
        <w:rPr>
          <w:rFonts w:ascii="Verdana" w:hAnsi="Verdana"/>
        </w:rPr>
        <w:t>Permissioning of Pages, Portlets, Model resources, Portlet Preferences,</w:t>
      </w:r>
      <w:r w:rsidRPr="009C1CC9">
        <w:rPr>
          <w:rFonts w:ascii="Verdana" w:hAnsi="Verdana"/>
        </w:rPr>
        <w:t xml:space="preserve"> Inter Portlet </w:t>
      </w:r>
      <w:r w:rsidR="00C60FD5" w:rsidRPr="009C1CC9">
        <w:rPr>
          <w:rFonts w:ascii="Verdana" w:hAnsi="Verdana"/>
        </w:rPr>
        <w:t>Communication</w:t>
      </w:r>
      <w:r w:rsidR="00C60FD5">
        <w:rPr>
          <w:rFonts w:ascii="Verdana" w:hAnsi="Verdana"/>
        </w:rPr>
        <w:t xml:space="preserve"> (</w:t>
      </w:r>
      <w:r w:rsidR="006F5EB2">
        <w:rPr>
          <w:rFonts w:ascii="Verdana" w:hAnsi="Verdana"/>
        </w:rPr>
        <w:t>IPC)</w:t>
      </w:r>
      <w:r w:rsidRPr="009C1CC9">
        <w:rPr>
          <w:rFonts w:ascii="Verdana" w:hAnsi="Verdana"/>
        </w:rPr>
        <w:t xml:space="preserve"> among different portl</w:t>
      </w:r>
      <w:r>
        <w:rPr>
          <w:rFonts w:ascii="Verdana" w:hAnsi="Verdana"/>
        </w:rPr>
        <w:t>ets Using P</w:t>
      </w:r>
      <w:r w:rsidR="009875D4">
        <w:rPr>
          <w:rFonts w:ascii="Verdana" w:hAnsi="Verdana"/>
        </w:rPr>
        <w:t xml:space="preserve">ublic </w:t>
      </w:r>
      <w:r>
        <w:rPr>
          <w:rFonts w:ascii="Verdana" w:hAnsi="Verdana"/>
        </w:rPr>
        <w:t>R</w:t>
      </w:r>
      <w:r w:rsidR="009875D4">
        <w:rPr>
          <w:rFonts w:ascii="Verdana" w:hAnsi="Verdana"/>
        </w:rPr>
        <w:t xml:space="preserve">ender </w:t>
      </w:r>
      <w:r>
        <w:rPr>
          <w:rFonts w:ascii="Verdana" w:hAnsi="Verdana"/>
        </w:rPr>
        <w:t>P</w:t>
      </w:r>
      <w:r w:rsidR="009875D4">
        <w:rPr>
          <w:rFonts w:ascii="Verdana" w:hAnsi="Verdana"/>
        </w:rPr>
        <w:t>arameter</w:t>
      </w:r>
      <w:r>
        <w:rPr>
          <w:rFonts w:ascii="Verdana" w:hAnsi="Verdana"/>
        </w:rPr>
        <w:t xml:space="preserve">, Session </w:t>
      </w:r>
      <w:r w:rsidR="00AB3E78">
        <w:rPr>
          <w:rFonts w:ascii="Verdana" w:hAnsi="Verdana"/>
        </w:rPr>
        <w:t>&amp;</w:t>
      </w:r>
      <w:r>
        <w:rPr>
          <w:rFonts w:ascii="Verdana" w:hAnsi="Verdana"/>
        </w:rPr>
        <w:t xml:space="preserve"> cookies for portlets of the pages</w:t>
      </w:r>
      <w:r w:rsidR="002C1054">
        <w:rPr>
          <w:rFonts w:ascii="Verdana" w:hAnsi="Verdana"/>
        </w:rPr>
        <w:t>,</w:t>
      </w:r>
      <w:r w:rsidR="005103DE">
        <w:rPr>
          <w:rFonts w:ascii="Verdana" w:hAnsi="Verdana"/>
        </w:rPr>
        <w:t xml:space="preserve"> </w:t>
      </w:r>
      <w:r w:rsidR="003D261C">
        <w:rPr>
          <w:rFonts w:ascii="Verdana" w:hAnsi="Verdana"/>
        </w:rPr>
        <w:t>familiar</w:t>
      </w:r>
      <w:r w:rsidR="005103DE">
        <w:rPr>
          <w:rFonts w:ascii="Verdana" w:hAnsi="Verdana"/>
        </w:rPr>
        <w:t xml:space="preserve"> with different configuration</w:t>
      </w:r>
      <w:r w:rsidR="001B39EE">
        <w:rPr>
          <w:rFonts w:ascii="Verdana" w:hAnsi="Verdana"/>
        </w:rPr>
        <w:t>s</w:t>
      </w:r>
      <w:r w:rsidR="005103DE">
        <w:rPr>
          <w:rFonts w:ascii="Verdana" w:hAnsi="Verdana"/>
        </w:rPr>
        <w:t xml:space="preserve"> </w:t>
      </w:r>
      <w:r w:rsidR="001A7C91">
        <w:rPr>
          <w:rFonts w:ascii="Verdana" w:hAnsi="Verdana"/>
        </w:rPr>
        <w:t>&amp;</w:t>
      </w:r>
      <w:r w:rsidR="005103DE">
        <w:rPr>
          <w:rFonts w:ascii="Verdana" w:hAnsi="Verdana"/>
        </w:rPr>
        <w:t xml:space="preserve"> configuration</w:t>
      </w:r>
      <w:r w:rsidR="00DF39D9">
        <w:rPr>
          <w:rFonts w:ascii="Verdana" w:hAnsi="Verdana"/>
        </w:rPr>
        <w:t>al</w:t>
      </w:r>
      <w:r w:rsidR="005103DE">
        <w:rPr>
          <w:rFonts w:ascii="Verdana" w:hAnsi="Verdana"/>
        </w:rPr>
        <w:t xml:space="preserve"> files of </w:t>
      </w:r>
      <w:r w:rsidR="006F254E">
        <w:rPr>
          <w:rFonts w:ascii="Verdana" w:hAnsi="Verdana"/>
        </w:rPr>
        <w:t>Plugin</w:t>
      </w:r>
      <w:r w:rsidR="00B20CBC">
        <w:rPr>
          <w:rFonts w:ascii="Verdana" w:hAnsi="Verdana"/>
        </w:rPr>
        <w:t>s</w:t>
      </w:r>
      <w:r w:rsidR="00644532">
        <w:rPr>
          <w:rFonts w:ascii="Verdana" w:hAnsi="Verdana"/>
        </w:rPr>
        <w:t xml:space="preserve"> and Portal.</w:t>
      </w:r>
    </w:p>
    <w:p w:rsidR="008A0AFA" w:rsidRDefault="008A0AFA"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Created hooks for customization of JSPs, Struts actions over riding, new struts action for OOB portlets, events, indexer Post Processors, service wrappers, languages &amp; localization, familiar with model listeners</w:t>
      </w:r>
      <w:r w:rsidR="00D848C2">
        <w:rPr>
          <w:rFonts w:ascii="Verdana" w:hAnsi="Verdana"/>
        </w:rPr>
        <w:t xml:space="preserve"> OOB models and </w:t>
      </w:r>
      <w:r w:rsidR="009126BC">
        <w:rPr>
          <w:rFonts w:ascii="Verdana" w:hAnsi="Verdana"/>
        </w:rPr>
        <w:t>custom models</w:t>
      </w:r>
      <w:r w:rsidR="006068DE">
        <w:rPr>
          <w:rFonts w:ascii="Verdana" w:hAnsi="Verdana"/>
        </w:rPr>
        <w:t xml:space="preserve"> </w:t>
      </w:r>
      <w:r w:rsidRPr="009C1CC9">
        <w:rPr>
          <w:rFonts w:ascii="Verdana" w:hAnsi="Verdana"/>
        </w:rPr>
        <w:t xml:space="preserve">and used Message Bus </w:t>
      </w:r>
      <w:r w:rsidR="00DB3A5E" w:rsidRPr="009C1CC9">
        <w:rPr>
          <w:rFonts w:ascii="Verdana" w:hAnsi="Verdana"/>
        </w:rPr>
        <w:t>API</w:t>
      </w:r>
      <w:r w:rsidR="00DB3A5E">
        <w:rPr>
          <w:rFonts w:ascii="Verdana" w:hAnsi="Verdana"/>
        </w:rPr>
        <w:t xml:space="preserve"> </w:t>
      </w:r>
      <w:r w:rsidR="00DB3A5E" w:rsidRPr="009C1CC9">
        <w:rPr>
          <w:rFonts w:ascii="Verdana" w:hAnsi="Verdana"/>
        </w:rPr>
        <w:t>for</w:t>
      </w:r>
      <w:r w:rsidRPr="009C1CC9">
        <w:rPr>
          <w:rFonts w:ascii="Verdana" w:hAnsi="Verdana"/>
        </w:rPr>
        <w:t xml:space="preserve"> bulk</w:t>
      </w:r>
      <w:r w:rsidR="006068DE">
        <w:rPr>
          <w:rFonts w:ascii="Verdana" w:hAnsi="Verdana"/>
        </w:rPr>
        <w:t xml:space="preserve"> </w:t>
      </w:r>
      <w:r w:rsidRPr="009C1CC9">
        <w:rPr>
          <w:rFonts w:ascii="Verdana" w:hAnsi="Verdana"/>
        </w:rPr>
        <w:t>processing</w:t>
      </w:r>
      <w:r w:rsidR="00F21108">
        <w:rPr>
          <w:rFonts w:ascii="Verdana" w:hAnsi="Verdana"/>
        </w:rPr>
        <w:t xml:space="preserve"> </w:t>
      </w:r>
      <w:r w:rsidR="003E1648">
        <w:rPr>
          <w:rFonts w:ascii="Verdana" w:hAnsi="Verdana"/>
        </w:rPr>
        <w:t>batch</w:t>
      </w:r>
      <w:r w:rsidR="003E1648" w:rsidRPr="009C1CC9">
        <w:rPr>
          <w:rFonts w:ascii="Verdana" w:hAnsi="Verdana"/>
        </w:rPr>
        <w:t xml:space="preserve"> </w:t>
      </w:r>
      <w:r w:rsidR="003E1648">
        <w:rPr>
          <w:rFonts w:ascii="Verdana" w:hAnsi="Verdana"/>
        </w:rPr>
        <w:t>jobs</w:t>
      </w:r>
      <w:r w:rsidR="008D4AEF">
        <w:rPr>
          <w:rFonts w:ascii="Verdana" w:hAnsi="Verdana"/>
        </w:rPr>
        <w:t>.</w:t>
      </w:r>
    </w:p>
    <w:p w:rsidR="00D7205C" w:rsidRDefault="00D7205C" w:rsidP="00474E46">
      <w:pPr>
        <w:pStyle w:val="Heading3"/>
        <w:spacing w:after="0" w:line="240" w:lineRule="auto"/>
      </w:pPr>
    </w:p>
    <w:p w:rsidR="00E7680C" w:rsidRDefault="00E7680C" w:rsidP="00474E46">
      <w:pPr>
        <w:pStyle w:val="Heading3"/>
        <w:spacing w:after="0" w:line="240" w:lineRule="auto"/>
      </w:pPr>
    </w:p>
    <w:p w:rsidR="00474E46" w:rsidRPr="00333CD3" w:rsidRDefault="00FE136D" w:rsidP="00474E46">
      <w:pPr>
        <w:pStyle w:val="Heading3"/>
        <w:spacing w:after="0" w:line="240" w:lineRule="auto"/>
      </w:pPr>
      <w:r>
        <w:t>PROFESSIONAL FORTE</w:t>
      </w:r>
    </w:p>
    <w:p w:rsidR="00E178C9" w:rsidRPr="00E178C9" w:rsidRDefault="00E178C9"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 xml:space="preserve">Experience on Themes &amp; Layouts, Using JQuery, JQuery UI, </w:t>
      </w:r>
      <w:r w:rsidR="00980F6B" w:rsidRPr="009C1CC9">
        <w:rPr>
          <w:rFonts w:ascii="Verdana" w:hAnsi="Verdana"/>
        </w:rPr>
        <w:t>and AUI</w:t>
      </w:r>
      <w:r w:rsidRPr="009C1CC9">
        <w:rPr>
          <w:rFonts w:ascii="Verdana" w:hAnsi="Verdana"/>
        </w:rPr>
        <w:t xml:space="preserve"> &amp; Bootstrap for creating UI components, localization of content, </w:t>
      </w:r>
      <w:r w:rsidR="00323BD2">
        <w:rPr>
          <w:rFonts w:ascii="Verdana" w:hAnsi="Verdana"/>
        </w:rPr>
        <w:t xml:space="preserve">Effective </w:t>
      </w:r>
      <w:r w:rsidRPr="009C1CC9">
        <w:rPr>
          <w:rFonts w:ascii="Verdana" w:hAnsi="Verdana"/>
        </w:rPr>
        <w:t>DOM manipulation using JavaScript &amp; JQuery and familiar with Browser events, implement</w:t>
      </w:r>
      <w:r w:rsidR="00CF355A">
        <w:rPr>
          <w:rFonts w:ascii="Verdana" w:hAnsi="Verdana"/>
        </w:rPr>
        <w:t>ing</w:t>
      </w:r>
      <w:r w:rsidR="00EE7CAC">
        <w:rPr>
          <w:rFonts w:ascii="Verdana" w:hAnsi="Verdana"/>
        </w:rPr>
        <w:t xml:space="preserve"> their</w:t>
      </w:r>
      <w:r w:rsidRPr="009C1CC9">
        <w:rPr>
          <w:rFonts w:ascii="Verdana" w:hAnsi="Verdana"/>
        </w:rPr>
        <w:t xml:space="preserve"> listeners</w:t>
      </w:r>
      <w:r w:rsidR="00D77435">
        <w:rPr>
          <w:rFonts w:ascii="Verdana" w:hAnsi="Verdana"/>
        </w:rPr>
        <w:t xml:space="preserve">, </w:t>
      </w:r>
      <w:r w:rsidR="009159D1">
        <w:rPr>
          <w:rFonts w:ascii="Verdana" w:hAnsi="Verdana"/>
        </w:rPr>
        <w:t>implementing</w:t>
      </w:r>
      <w:r w:rsidR="00F65599">
        <w:rPr>
          <w:rFonts w:ascii="Verdana" w:hAnsi="Verdana"/>
        </w:rPr>
        <w:t xml:space="preserve"> </w:t>
      </w:r>
      <w:r w:rsidR="00D77435">
        <w:rPr>
          <w:rFonts w:ascii="Verdana" w:hAnsi="Verdana"/>
        </w:rPr>
        <w:t xml:space="preserve">device </w:t>
      </w:r>
      <w:r w:rsidR="00707389">
        <w:rPr>
          <w:rFonts w:ascii="Verdana" w:hAnsi="Verdana"/>
        </w:rPr>
        <w:t>specific</w:t>
      </w:r>
      <w:r w:rsidR="00D77435">
        <w:rPr>
          <w:rFonts w:ascii="Verdana" w:hAnsi="Verdana"/>
        </w:rPr>
        <w:t xml:space="preserve"> architecture</w:t>
      </w:r>
      <w:r w:rsidR="008D6D9F">
        <w:rPr>
          <w:rFonts w:ascii="Verdana" w:hAnsi="Verdana"/>
        </w:rPr>
        <w:t>.</w:t>
      </w:r>
    </w:p>
    <w:p w:rsidR="009C1CC9" w:rsidRPr="00265F95" w:rsidRDefault="00265F95" w:rsidP="00093847">
      <w:pPr>
        <w:numPr>
          <w:ilvl w:val="0"/>
          <w:numId w:val="3"/>
        </w:numPr>
        <w:tabs>
          <w:tab w:val="left" w:pos="900"/>
        </w:tabs>
        <w:suppressAutoHyphens/>
        <w:spacing w:before="240" w:after="240" w:line="276" w:lineRule="auto"/>
        <w:jc w:val="both"/>
        <w:rPr>
          <w:rFonts w:ascii="Verdana" w:hAnsi="Verdana"/>
        </w:rPr>
      </w:pPr>
      <w:r w:rsidRPr="00265F95">
        <w:rPr>
          <w:rFonts w:ascii="Verdana" w:hAnsi="Verdana"/>
        </w:rPr>
        <w:t>Experience in Upgrade Processors and Start-up action for running upgrade process, adding</w:t>
      </w:r>
      <w:r w:rsidR="008C734A">
        <w:rPr>
          <w:rFonts w:ascii="Verdana" w:hAnsi="Verdana"/>
        </w:rPr>
        <w:t>/modifying</w:t>
      </w:r>
      <w:r w:rsidRPr="00265F95">
        <w:rPr>
          <w:rFonts w:ascii="Verdana" w:hAnsi="Verdana"/>
        </w:rPr>
        <w:t xml:space="preserve"> default data and Expando tables, </w:t>
      </w:r>
      <w:r w:rsidR="00226B53" w:rsidRPr="00265F95">
        <w:rPr>
          <w:rFonts w:ascii="Verdana" w:hAnsi="Verdana"/>
        </w:rPr>
        <w:t>column</w:t>
      </w:r>
      <w:r w:rsidR="00226B53">
        <w:rPr>
          <w:rFonts w:ascii="Verdana" w:hAnsi="Verdana"/>
        </w:rPr>
        <w:t>,</w:t>
      </w:r>
      <w:r w:rsidR="00226B53" w:rsidRPr="00265F95">
        <w:rPr>
          <w:rFonts w:ascii="Verdana" w:hAnsi="Verdana"/>
        </w:rPr>
        <w:t xml:space="preserve"> rows</w:t>
      </w:r>
      <w:r w:rsidR="000278B9">
        <w:rPr>
          <w:rFonts w:ascii="Verdana" w:hAnsi="Verdana"/>
        </w:rPr>
        <w:t xml:space="preserve"> &amp; values</w:t>
      </w:r>
      <w:r w:rsidRPr="00265F95">
        <w:rPr>
          <w:rFonts w:ascii="Verdana" w:hAnsi="Verdana"/>
        </w:rPr>
        <w:t xml:space="preserve"> API of Liferay for adding custom attributes to Liferay’s default t</w:t>
      </w:r>
      <w:r w:rsidR="00A2028B">
        <w:rPr>
          <w:rFonts w:ascii="Verdana" w:hAnsi="Verdana"/>
        </w:rPr>
        <w:t>ables such as User, Roles, User. Implemented different</w:t>
      </w:r>
      <w:r w:rsidR="00C81496">
        <w:rPr>
          <w:rFonts w:ascii="Verdana" w:hAnsi="Verdana"/>
        </w:rPr>
        <w:t xml:space="preserve"> M</w:t>
      </w:r>
      <w:r w:rsidR="00A2028B">
        <w:rPr>
          <w:rFonts w:ascii="Verdana" w:hAnsi="Verdana"/>
        </w:rPr>
        <w:t>odel Listeners for Models</w:t>
      </w:r>
    </w:p>
    <w:p w:rsidR="009C1CC9" w:rsidRPr="00236774" w:rsidRDefault="00B907E2" w:rsidP="00093847">
      <w:pPr>
        <w:numPr>
          <w:ilvl w:val="0"/>
          <w:numId w:val="3"/>
        </w:numPr>
        <w:tabs>
          <w:tab w:val="left" w:pos="900"/>
        </w:tabs>
        <w:suppressAutoHyphens/>
        <w:spacing w:before="240" w:after="240" w:line="276" w:lineRule="auto"/>
        <w:jc w:val="both"/>
        <w:rPr>
          <w:rFonts w:ascii="Verdana" w:hAnsi="Verdana"/>
        </w:rPr>
      </w:pPr>
      <w:r w:rsidRPr="00236774">
        <w:rPr>
          <w:rFonts w:ascii="Verdana" w:hAnsi="Verdana"/>
        </w:rPr>
        <w:t xml:space="preserve">Extended Liferay functionalities using ext. for new language support to Liferay using i18n servlet, changed resource permissions of OOB portlets, created custom control panel categorization of portlets for </w:t>
      </w:r>
      <w:r w:rsidR="00394DA9" w:rsidRPr="00236774">
        <w:rPr>
          <w:rFonts w:ascii="Verdana" w:hAnsi="Verdana"/>
        </w:rPr>
        <w:t xml:space="preserve">Admin </w:t>
      </w:r>
      <w:r w:rsidR="00394DA9">
        <w:rPr>
          <w:rFonts w:ascii="Verdana" w:hAnsi="Verdana"/>
        </w:rPr>
        <w:t>and</w:t>
      </w:r>
      <w:r w:rsidRPr="00236774">
        <w:rPr>
          <w:rFonts w:ascii="Verdana" w:hAnsi="Verdana"/>
        </w:rPr>
        <w:t xml:space="preserve"> </w:t>
      </w:r>
      <w:r w:rsidR="00394DA9" w:rsidRPr="00236774">
        <w:rPr>
          <w:rFonts w:ascii="Verdana" w:hAnsi="Verdana"/>
        </w:rPr>
        <w:t xml:space="preserve">familiar </w:t>
      </w:r>
      <w:r w:rsidR="00394DA9">
        <w:rPr>
          <w:rFonts w:ascii="Verdana" w:hAnsi="Verdana"/>
        </w:rPr>
        <w:t>with</w:t>
      </w:r>
      <w:r w:rsidRPr="00236774">
        <w:rPr>
          <w:rFonts w:ascii="Verdana" w:hAnsi="Verdana"/>
        </w:rPr>
        <w:t xml:space="preserve"> portal.properties</w:t>
      </w:r>
      <w:r w:rsidR="009C4314">
        <w:rPr>
          <w:rFonts w:ascii="Verdana" w:hAnsi="Verdana"/>
        </w:rPr>
        <w:t>, Understanding</w:t>
      </w:r>
      <w:r w:rsidR="00C03C77">
        <w:rPr>
          <w:rFonts w:ascii="Verdana" w:hAnsi="Verdana"/>
        </w:rPr>
        <w:t xml:space="preserve"> </w:t>
      </w:r>
      <w:r w:rsidR="00280CBA">
        <w:rPr>
          <w:rFonts w:ascii="Verdana" w:hAnsi="Verdana"/>
        </w:rPr>
        <w:t>the behavior</w:t>
      </w:r>
      <w:r w:rsidR="0009496E">
        <w:rPr>
          <w:rFonts w:ascii="Verdana" w:hAnsi="Verdana"/>
        </w:rPr>
        <w:t xml:space="preserve"> </w:t>
      </w:r>
      <w:r w:rsidR="00C03C77">
        <w:rPr>
          <w:rFonts w:ascii="Verdana" w:hAnsi="Verdana"/>
        </w:rPr>
        <w:t xml:space="preserve">using Liferay </w:t>
      </w:r>
      <w:r w:rsidR="00F06DD2">
        <w:rPr>
          <w:rFonts w:ascii="Verdana" w:hAnsi="Verdana"/>
        </w:rPr>
        <w:t>sour</w:t>
      </w:r>
      <w:r w:rsidR="009D7AD6">
        <w:rPr>
          <w:rFonts w:ascii="Verdana" w:hAnsi="Verdana"/>
        </w:rPr>
        <w:t>ce</w:t>
      </w:r>
      <w:r w:rsidR="00F06DD2">
        <w:rPr>
          <w:rFonts w:ascii="Verdana" w:hAnsi="Verdana"/>
        </w:rPr>
        <w:t xml:space="preserve"> code</w:t>
      </w:r>
      <w:r w:rsidRPr="00236774">
        <w:rPr>
          <w:rFonts w:ascii="Verdana" w:hAnsi="Verdana"/>
        </w:rPr>
        <w:t>.</w:t>
      </w:r>
    </w:p>
    <w:p w:rsidR="009C1CC9" w:rsidRDefault="00B907E2"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 xml:space="preserve">Experience on Document &amp; Library API to create &amp; retrieve DL files &amp; Folder, Meta data retrieval of multimedia content like mp3 duration calculation, album-art &amp; producer’s info etc. Written </w:t>
      </w:r>
      <w:r w:rsidR="0061302E" w:rsidRPr="00344759">
        <w:rPr>
          <w:rFonts w:ascii="Verdana" w:hAnsi="Verdana"/>
        </w:rPr>
        <w:t xml:space="preserve">Groovy </w:t>
      </w:r>
      <w:r w:rsidR="0061302E">
        <w:rPr>
          <w:rFonts w:ascii="Verdana" w:hAnsi="Verdana"/>
        </w:rPr>
        <w:t>scripts</w:t>
      </w:r>
      <w:r w:rsidRPr="00344759">
        <w:rPr>
          <w:rFonts w:ascii="Verdana" w:hAnsi="Verdana"/>
        </w:rPr>
        <w:t xml:space="preserve"> for migration of data from external source</w:t>
      </w:r>
      <w:r w:rsidR="005E122C">
        <w:rPr>
          <w:rFonts w:ascii="Verdana" w:hAnsi="Verdana"/>
        </w:rPr>
        <w:t xml:space="preserve"> to Liferay database</w:t>
      </w:r>
      <w:r w:rsidR="007961D1">
        <w:rPr>
          <w:rFonts w:ascii="Verdana" w:hAnsi="Verdana"/>
        </w:rPr>
        <w:t xml:space="preserve"> including </w:t>
      </w:r>
      <w:r w:rsidR="00B82B80">
        <w:rPr>
          <w:rFonts w:ascii="Verdana" w:hAnsi="Verdana"/>
        </w:rPr>
        <w:t>migration statistics</w:t>
      </w:r>
      <w:r w:rsidRPr="00344759">
        <w:rPr>
          <w:rFonts w:ascii="Verdana" w:hAnsi="Verdana"/>
        </w:rPr>
        <w:t>.</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Extensive experience in concepts of Sites, Pages, Users, Organizations, Roles, User Groups, Locations and handling with Pages for Sites, Organizations, UserGroups and Permissioning of different resource based on Sites, Pages, Users, Organizations, Roles </w:t>
      </w:r>
      <w:r w:rsidR="00CD4F79">
        <w:rPr>
          <w:rFonts w:ascii="Verdana" w:hAnsi="Verdana"/>
        </w:rPr>
        <w:t>User Groups, Locations</w:t>
      </w:r>
      <w:r>
        <w:rPr>
          <w:rFonts w:ascii="Verdana" w:hAnsi="Verdana"/>
        </w:rPr>
        <w:t xml:space="preserve"> </w:t>
      </w:r>
      <w:r w:rsidR="00574EF3">
        <w:rPr>
          <w:rFonts w:ascii="Verdana" w:hAnsi="Verdana"/>
        </w:rPr>
        <w:t xml:space="preserve">and </w:t>
      </w:r>
      <w:r w:rsidR="00CD4F79">
        <w:rPr>
          <w:rFonts w:ascii="Verdana" w:hAnsi="Verdana"/>
        </w:rPr>
        <w:t xml:space="preserve">Portal </w:t>
      </w:r>
      <w:r w:rsidR="00574EF3">
        <w:rPr>
          <w:rFonts w:ascii="Verdana" w:hAnsi="Verdana"/>
        </w:rPr>
        <w:t>Administration</w:t>
      </w:r>
      <w:r>
        <w:rPr>
          <w:rFonts w:ascii="Verdana" w:hAnsi="Verdana"/>
        </w:rPr>
        <w:t xml:space="preserve">. </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Customized OBB </w:t>
      </w:r>
      <w:r w:rsidR="0064090F">
        <w:rPr>
          <w:rFonts w:ascii="Verdana" w:hAnsi="Verdana"/>
        </w:rPr>
        <w:t xml:space="preserve">Search Portlet, </w:t>
      </w:r>
      <w:r>
        <w:rPr>
          <w:rFonts w:ascii="Verdana" w:hAnsi="Verdana"/>
        </w:rPr>
        <w:t>Login Portle</w:t>
      </w:r>
      <w:r w:rsidR="00455893">
        <w:rPr>
          <w:rFonts w:ascii="Verdana" w:hAnsi="Verdana"/>
        </w:rPr>
        <w:t>t</w:t>
      </w:r>
      <w:r>
        <w:rPr>
          <w:rFonts w:ascii="Verdana" w:hAnsi="Verdana"/>
        </w:rPr>
        <w:t>, Roles Admin</w:t>
      </w:r>
      <w:r w:rsidR="0064090F">
        <w:rPr>
          <w:rFonts w:ascii="Verdana" w:hAnsi="Verdana"/>
        </w:rPr>
        <w:t>, Category Admin, Blogs Portlet, Liferay breadcrumbs</w:t>
      </w:r>
      <w:r w:rsidR="00DB6687">
        <w:rPr>
          <w:rFonts w:ascii="Verdana" w:hAnsi="Verdana"/>
        </w:rPr>
        <w:t xml:space="preserve">, </w:t>
      </w:r>
      <w:r w:rsidR="00875C02">
        <w:rPr>
          <w:rFonts w:ascii="Verdana" w:hAnsi="Verdana"/>
        </w:rPr>
        <w:t>Familiar</w:t>
      </w:r>
      <w:r w:rsidR="00A92C80">
        <w:rPr>
          <w:rFonts w:ascii="Verdana" w:hAnsi="Verdana"/>
        </w:rPr>
        <w:t xml:space="preserve"> with Portlet Filter for diff</w:t>
      </w:r>
      <w:r w:rsidR="00262DA0">
        <w:rPr>
          <w:rFonts w:ascii="Verdana" w:hAnsi="Verdana"/>
        </w:rPr>
        <w:t>er</w:t>
      </w:r>
      <w:r w:rsidR="00A92C80">
        <w:rPr>
          <w:rFonts w:ascii="Verdana" w:hAnsi="Verdana"/>
        </w:rPr>
        <w:t>ent portlet lifecycle phases,</w:t>
      </w:r>
      <w:r w:rsidR="00DB6687">
        <w:rPr>
          <w:rFonts w:ascii="Verdana" w:hAnsi="Verdana"/>
        </w:rPr>
        <w:t xml:space="preserve"> Asset Category and Vocabularies, Global Site of Liferay</w:t>
      </w:r>
      <w:r w:rsidR="00C57D8E">
        <w:rPr>
          <w:rFonts w:ascii="Verdana" w:hAnsi="Verdana"/>
        </w:rPr>
        <w:t>.</w:t>
      </w:r>
      <w:r w:rsidR="00115BAB">
        <w:rPr>
          <w:rFonts w:ascii="Verdana" w:hAnsi="Verdana"/>
        </w:rPr>
        <w:t xml:space="preserve"> Worked on Liferay 7 DXP OSGI Module based architecture Portlets</w:t>
      </w:r>
    </w:p>
    <w:p w:rsidR="009C1CC9" w:rsidRPr="00344759" w:rsidRDefault="00C414C5"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 xml:space="preserve">Experience in </w:t>
      </w:r>
      <w:r w:rsidR="00B907E2" w:rsidRPr="00344759">
        <w:rPr>
          <w:rFonts w:ascii="Verdana" w:hAnsi="Verdana"/>
        </w:rPr>
        <w:t>Jersey Rest Web Service, Util Libraries like Dom4J, Apache commons, Google-Guava, Spring Utils, JSoup, JSon Util, JSonWS, Joda Date Time Manipulation AP</w:t>
      </w:r>
      <w:r w:rsidR="001E0DCF">
        <w:rPr>
          <w:rFonts w:ascii="Verdana" w:hAnsi="Verdana"/>
        </w:rPr>
        <w:t>I, OpenCSV, Apache POI and proper code d</w:t>
      </w:r>
      <w:r w:rsidR="00DE093A">
        <w:rPr>
          <w:rFonts w:ascii="Verdana" w:hAnsi="Verdana"/>
        </w:rPr>
        <w:t xml:space="preserve">ocumentation &amp; code refactoring, integrating PMD code </w:t>
      </w:r>
      <w:r w:rsidR="00722825">
        <w:rPr>
          <w:rFonts w:ascii="Verdana" w:hAnsi="Verdana"/>
        </w:rPr>
        <w:t>analyzers</w:t>
      </w:r>
      <w:r w:rsidR="00DE093A">
        <w:rPr>
          <w:rFonts w:ascii="Verdana" w:hAnsi="Verdana"/>
        </w:rPr>
        <w:t xml:space="preserve"> with Maven </w:t>
      </w:r>
      <w:r w:rsidR="00722825">
        <w:rPr>
          <w:rFonts w:ascii="Verdana" w:hAnsi="Verdana"/>
        </w:rPr>
        <w:t>Projects.</w:t>
      </w:r>
    </w:p>
    <w:p w:rsidR="00B907E2" w:rsidRDefault="00B907E2" w:rsidP="0009384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Spring core modules, handling spring beans such as wiring</w:t>
      </w:r>
      <w:r w:rsidR="00650126">
        <w:rPr>
          <w:rFonts w:ascii="Verdana" w:hAnsi="Verdana"/>
        </w:rPr>
        <w:t xml:space="preserve">, </w:t>
      </w:r>
      <w:r>
        <w:rPr>
          <w:rFonts w:ascii="Verdana" w:hAnsi="Verdana"/>
        </w:rPr>
        <w:t>defining</w:t>
      </w:r>
      <w:r w:rsidR="00650126">
        <w:rPr>
          <w:rFonts w:ascii="Verdana" w:hAnsi="Verdana"/>
        </w:rPr>
        <w:t xml:space="preserve"> and configuring them with respect to application context</w:t>
      </w:r>
      <w:r>
        <w:rPr>
          <w:rFonts w:ascii="Verdana" w:hAnsi="Verdana"/>
        </w:rPr>
        <w:t>, Spring MVC, Spring data, Spring Boot to Create Simplified Production ready deployable project environment</w:t>
      </w:r>
      <w:r w:rsidR="00BF58DD">
        <w:rPr>
          <w:rFonts w:ascii="Verdana" w:hAnsi="Verdana"/>
        </w:rPr>
        <w:t xml:space="preserve"> and configuration</w:t>
      </w:r>
      <w:r w:rsidR="00AA2B4B">
        <w:rPr>
          <w:rFonts w:ascii="Verdana" w:hAnsi="Verdana"/>
        </w:rPr>
        <w:t xml:space="preserve"> with </w:t>
      </w:r>
      <w:r w:rsidR="009C72A4">
        <w:rPr>
          <w:rFonts w:ascii="Verdana" w:hAnsi="Verdana"/>
        </w:rPr>
        <w:t>M</w:t>
      </w:r>
      <w:r w:rsidR="00AA2B4B">
        <w:rPr>
          <w:rFonts w:ascii="Verdana" w:hAnsi="Verdana"/>
        </w:rPr>
        <w:t>aven</w:t>
      </w:r>
      <w:r w:rsidR="009C72A4">
        <w:rPr>
          <w:rFonts w:ascii="Verdana" w:hAnsi="Verdana"/>
        </w:rPr>
        <w:t xml:space="preserve">, Gradle and Ant </w:t>
      </w:r>
      <w:r w:rsidR="00D643A0">
        <w:rPr>
          <w:rFonts w:ascii="Verdana" w:hAnsi="Verdana"/>
        </w:rPr>
        <w:t>Tools</w:t>
      </w:r>
      <w:r>
        <w:rPr>
          <w:rFonts w:ascii="Verdana" w:hAnsi="Verdana"/>
        </w:rPr>
        <w:t xml:space="preserve">.  </w:t>
      </w:r>
    </w:p>
    <w:p w:rsidR="00093847" w:rsidRDefault="00093847"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 build tool ant, extensively used Maven</w:t>
      </w:r>
      <w:r>
        <w:rPr>
          <w:rFonts w:ascii="Verdana" w:hAnsi="Verdana"/>
        </w:rPr>
        <w:t xml:space="preserve"> for dependency/build/code management</w:t>
      </w:r>
      <w:r w:rsidRPr="009C1CC9">
        <w:rPr>
          <w:rFonts w:ascii="Verdana" w:hAnsi="Verdana"/>
        </w:rPr>
        <w:t>, Tortoise SVN, Git and Nexus repository. Involved in project maintenance, have experience in code management &amp; refactoring, using PMD tool for defining violations, bug fixing tool like Redmine &amp; Jira.</w:t>
      </w:r>
    </w:p>
    <w:p w:rsidR="00B769F0" w:rsidRPr="00161BEE" w:rsidRDefault="00B769F0" w:rsidP="00B769F0">
      <w:pPr>
        <w:tabs>
          <w:tab w:val="left" w:pos="900"/>
        </w:tabs>
        <w:suppressAutoHyphens/>
        <w:spacing w:after="240" w:line="276" w:lineRule="auto"/>
        <w:ind w:left="360"/>
        <w:jc w:val="both"/>
      </w:pPr>
    </w:p>
    <w:p w:rsidR="00E7680C" w:rsidRDefault="00E7680C" w:rsidP="0068117F">
      <w:pPr>
        <w:pStyle w:val="Heading3"/>
        <w:spacing w:line="240" w:lineRule="auto"/>
      </w:pPr>
    </w:p>
    <w:p w:rsidR="00655007" w:rsidRPr="00333CD3" w:rsidRDefault="00914528" w:rsidP="0068117F">
      <w:pPr>
        <w:pStyle w:val="Heading3"/>
        <w:spacing w:line="240" w:lineRule="auto"/>
      </w:pPr>
      <w:r>
        <w:t>EXPERIENCE</w:t>
      </w:r>
    </w:p>
    <w:p w:rsidR="00655007" w:rsidRDefault="00050E66" w:rsidP="00655007">
      <w:pPr>
        <w:pStyle w:val="Heading4"/>
      </w:pPr>
      <w:r>
        <w:rPr>
          <w:caps w:val="0"/>
        </w:rPr>
        <w:t>LIFERAY DEVELOPER</w:t>
      </w:r>
      <w:r w:rsidRPr="00333CD3">
        <w:rPr>
          <w:caps w:val="0"/>
        </w:rPr>
        <w:t xml:space="preserve"> • </w:t>
      </w:r>
      <w:r w:rsidR="00E738CB">
        <w:rPr>
          <w:caps w:val="0"/>
        </w:rPr>
        <w:t>CAPGEMINI INDIA</w:t>
      </w:r>
    </w:p>
    <w:p w:rsidR="00626D75" w:rsidRDefault="00626D75" w:rsidP="00655007">
      <w:pPr>
        <w:pStyle w:val="Heading4"/>
      </w:pPr>
    </w:p>
    <w:p w:rsidR="003C6B10" w:rsidRDefault="00595FF9" w:rsidP="003C6B10">
      <w:pPr>
        <w:tabs>
          <w:tab w:val="left" w:pos="900"/>
        </w:tabs>
        <w:suppressAutoHyphens/>
        <w:spacing w:after="240" w:line="276" w:lineRule="auto"/>
        <w:jc w:val="both"/>
        <w:rPr>
          <w:rFonts w:ascii="Verdana" w:hAnsi="Verdana"/>
        </w:rPr>
      </w:pPr>
      <w:r>
        <w:rPr>
          <w:rFonts w:ascii="Verdana" w:hAnsi="Verdana"/>
        </w:rPr>
        <w:t>Working</w:t>
      </w:r>
      <w:r w:rsidR="000D4E2F">
        <w:rPr>
          <w:rFonts w:ascii="Verdana" w:hAnsi="Verdana"/>
        </w:rPr>
        <w:t xml:space="preserve"> a</w:t>
      </w:r>
      <w:r w:rsidR="00CF3DD6">
        <w:rPr>
          <w:rFonts w:ascii="Verdana" w:hAnsi="Verdana"/>
        </w:rPr>
        <w:t>s</w:t>
      </w:r>
      <w:r w:rsidR="00294AA3">
        <w:rPr>
          <w:rFonts w:ascii="Verdana" w:hAnsi="Verdana"/>
        </w:rPr>
        <w:t xml:space="preserve"> Liferay </w:t>
      </w:r>
      <w:r w:rsidR="00CF3DD6">
        <w:rPr>
          <w:rFonts w:ascii="Verdana" w:hAnsi="Verdana"/>
        </w:rPr>
        <w:t>Consultant</w:t>
      </w:r>
      <w:r w:rsidR="00294AA3">
        <w:rPr>
          <w:rFonts w:ascii="Verdana" w:hAnsi="Verdana"/>
        </w:rPr>
        <w:t xml:space="preserve">, </w:t>
      </w:r>
      <w:r w:rsidR="00FE2498">
        <w:rPr>
          <w:rFonts w:ascii="Verdana" w:hAnsi="Verdana"/>
        </w:rPr>
        <w:t>communicating</w:t>
      </w:r>
      <w:r w:rsidR="003C6B10">
        <w:rPr>
          <w:rFonts w:ascii="Verdana" w:hAnsi="Verdana"/>
        </w:rPr>
        <w:t xml:space="preserve"> with the </w:t>
      </w:r>
      <w:r w:rsidR="007402E3">
        <w:rPr>
          <w:rFonts w:ascii="Verdana" w:hAnsi="Verdana"/>
        </w:rPr>
        <w:t xml:space="preserve">business team and </w:t>
      </w:r>
      <w:r w:rsidR="003C6B10">
        <w:rPr>
          <w:rFonts w:ascii="Verdana" w:hAnsi="Verdana"/>
        </w:rPr>
        <w:t>client frequently to ensure the result</w:t>
      </w:r>
      <w:r w:rsidR="008E4EAB">
        <w:rPr>
          <w:rFonts w:ascii="Verdana" w:hAnsi="Verdana"/>
        </w:rPr>
        <w:t>s</w:t>
      </w:r>
      <w:r w:rsidR="003C6B10">
        <w:rPr>
          <w:rFonts w:ascii="Verdana" w:hAnsi="Verdana"/>
        </w:rPr>
        <w:t xml:space="preserve"> </w:t>
      </w:r>
      <w:r w:rsidR="008E4EAB">
        <w:rPr>
          <w:rFonts w:ascii="Verdana" w:hAnsi="Verdana"/>
        </w:rPr>
        <w:t>are</w:t>
      </w:r>
      <w:r w:rsidR="003C6B10">
        <w:rPr>
          <w:rFonts w:ascii="Verdana" w:hAnsi="Verdana"/>
        </w:rPr>
        <w:t xml:space="preserve"> meeting clien</w:t>
      </w:r>
      <w:r w:rsidR="00EE1902">
        <w:rPr>
          <w:rFonts w:ascii="Verdana" w:hAnsi="Verdana"/>
        </w:rPr>
        <w:t xml:space="preserve">t’s requirement, task </w:t>
      </w:r>
      <w:r w:rsidR="0018482A">
        <w:rPr>
          <w:rFonts w:ascii="Verdana" w:hAnsi="Verdana"/>
        </w:rPr>
        <w:t>break downing</w:t>
      </w:r>
      <w:r w:rsidR="003C6B10">
        <w:rPr>
          <w:rFonts w:ascii="Verdana" w:hAnsi="Verdana"/>
        </w:rPr>
        <w:t xml:space="preserve"> </w:t>
      </w:r>
      <w:r w:rsidR="006258CE">
        <w:rPr>
          <w:rFonts w:ascii="Verdana" w:hAnsi="Verdana"/>
        </w:rPr>
        <w:t>&amp;</w:t>
      </w:r>
      <w:r w:rsidR="00C77E0D">
        <w:rPr>
          <w:rFonts w:ascii="Verdana" w:hAnsi="Verdana"/>
        </w:rPr>
        <w:t xml:space="preserve"> prioritizing</w:t>
      </w:r>
      <w:r w:rsidR="00294AA3">
        <w:rPr>
          <w:rFonts w:ascii="Verdana" w:hAnsi="Verdana"/>
        </w:rPr>
        <w:t xml:space="preserve">, requirement gathering, </w:t>
      </w:r>
      <w:r w:rsidR="00D65732">
        <w:rPr>
          <w:rFonts w:ascii="Verdana" w:hAnsi="Verdana"/>
        </w:rPr>
        <w:t xml:space="preserve">creating </w:t>
      </w:r>
      <w:r w:rsidR="00294AA3">
        <w:rPr>
          <w:rFonts w:ascii="Verdana" w:hAnsi="Verdana"/>
        </w:rPr>
        <w:t>POC’s</w:t>
      </w:r>
      <w:r w:rsidR="005D5F0B">
        <w:rPr>
          <w:rFonts w:ascii="Verdana" w:hAnsi="Verdana"/>
        </w:rPr>
        <w:t>.</w:t>
      </w:r>
      <w:r w:rsidR="00002421">
        <w:rPr>
          <w:rFonts w:ascii="Verdana" w:hAnsi="Verdana"/>
        </w:rPr>
        <w:t xml:space="preserve"> </w:t>
      </w:r>
    </w:p>
    <w:p w:rsidR="009D49C5" w:rsidRDefault="009D49C5" w:rsidP="0068117F">
      <w:pPr>
        <w:pStyle w:val="Heading3"/>
        <w:spacing w:line="240" w:lineRule="auto"/>
      </w:pPr>
    </w:p>
    <w:p w:rsidR="00655007" w:rsidRPr="00333CD3" w:rsidRDefault="005E6095" w:rsidP="0068117F">
      <w:pPr>
        <w:pStyle w:val="Heading3"/>
        <w:spacing w:line="240" w:lineRule="auto"/>
      </w:pPr>
      <w:r>
        <w:t>EDUCATION</w:t>
      </w:r>
    </w:p>
    <w:p w:rsidR="00655007" w:rsidRPr="00333CD3" w:rsidRDefault="00141919" w:rsidP="00655007">
      <w:pPr>
        <w:pStyle w:val="Heading4"/>
      </w:pPr>
      <w:r>
        <w:rPr>
          <w:caps w:val="0"/>
        </w:rPr>
        <w:t>BACHELOR OF ENGINEERING (BE) – COMPUTER SCIENCE</w:t>
      </w:r>
      <w:r w:rsidRPr="00333CD3">
        <w:rPr>
          <w:caps w:val="0"/>
        </w:rPr>
        <w:t xml:space="preserve"> • </w:t>
      </w:r>
      <w:r w:rsidR="000D6538">
        <w:rPr>
          <w:caps w:val="0"/>
        </w:rPr>
        <w:t>2012</w:t>
      </w:r>
      <w:r w:rsidRPr="00333CD3">
        <w:rPr>
          <w:caps w:val="0"/>
        </w:rPr>
        <w:t xml:space="preserve"> • </w:t>
      </w:r>
      <w:r w:rsidR="009F5D4B">
        <w:rPr>
          <w:caps w:val="0"/>
        </w:rPr>
        <w:t>VISHVESH</w:t>
      </w:r>
      <w:r>
        <w:rPr>
          <w:caps w:val="0"/>
        </w:rPr>
        <w:t>WARAIYAH TECHNOLOGICAL UNIVERSITY (VTU)</w:t>
      </w:r>
    </w:p>
    <w:p w:rsidR="00756DA2" w:rsidRDefault="00756DA2" w:rsidP="00A37DEE">
      <w:pPr>
        <w:pStyle w:val="Heading3"/>
        <w:rPr>
          <w:caps w:val="0"/>
        </w:rPr>
      </w:pPr>
    </w:p>
    <w:p w:rsidR="00A37DEE" w:rsidRPr="00333CD3" w:rsidRDefault="004D1310" w:rsidP="00A37DEE">
      <w:pPr>
        <w:pStyle w:val="Heading3"/>
      </w:pPr>
      <w:r>
        <w:rPr>
          <w:caps w:val="0"/>
        </w:rPr>
        <w:t>PROFICIENCY FORTE</w:t>
      </w:r>
    </w:p>
    <w:p w:rsidR="00F53EFB" w:rsidRDefault="00F53EFB" w:rsidP="00655007">
      <w:pPr>
        <w:pStyle w:val="NoSpacing"/>
      </w:pPr>
    </w:p>
    <w:tbl>
      <w:tblPr>
        <w:tblStyle w:val="TableGrid"/>
        <w:tblW w:w="10490" w:type="dxa"/>
        <w:tblInd w:w="-5" w:type="dxa"/>
        <w:tblLook w:val="04A0" w:firstRow="1" w:lastRow="0" w:firstColumn="1" w:lastColumn="0" w:noHBand="0" w:noVBand="1"/>
      </w:tblPr>
      <w:tblGrid>
        <w:gridCol w:w="2687"/>
        <w:gridCol w:w="7803"/>
      </w:tblGrid>
      <w:tr w:rsidR="00E8537F" w:rsidRPr="00A84CE6" w:rsidTr="00A4161F">
        <w:trPr>
          <w:trHeight w:val="52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Languages/Scripting Languages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Java, </w:t>
            </w:r>
            <w:r>
              <w:rPr>
                <w:rFonts w:ascii="Verdana" w:hAnsi="Verdana"/>
                <w:bCs/>
              </w:rPr>
              <w:t>JavaScript</w:t>
            </w:r>
            <w:r w:rsidR="00974978">
              <w:rPr>
                <w:rFonts w:ascii="Verdana" w:hAnsi="Verdana"/>
                <w:bCs/>
              </w:rPr>
              <w:t>,</w:t>
            </w:r>
            <w:r w:rsidR="009548C6">
              <w:rPr>
                <w:rFonts w:ascii="Verdana" w:hAnsi="Verdana"/>
                <w:bCs/>
              </w:rPr>
              <w:t xml:space="preserve"> </w:t>
            </w:r>
            <w:r w:rsidR="00974978">
              <w:rPr>
                <w:rFonts w:ascii="Verdana" w:hAnsi="Verdana"/>
                <w:bCs/>
              </w:rPr>
              <w:t>Groovy</w:t>
            </w:r>
          </w:p>
        </w:tc>
      </w:tr>
      <w:tr w:rsidR="00E8537F" w:rsidRPr="00A84CE6" w:rsidTr="00A4161F">
        <w:trPr>
          <w:trHeight w:val="44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Web Technologies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J2EE/Servlets &amp; JSP</w:t>
            </w:r>
            <w:r w:rsidR="001043CA">
              <w:rPr>
                <w:rFonts w:ascii="Verdana" w:hAnsi="Verdana"/>
                <w:bCs/>
              </w:rPr>
              <w:t>/JSTL</w:t>
            </w:r>
            <w:r w:rsidR="0028437B">
              <w:rPr>
                <w:rFonts w:ascii="Verdana" w:hAnsi="Verdana"/>
                <w:bCs/>
              </w:rPr>
              <w:t>, JHipster</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u w:val="single"/>
              </w:rPr>
            </w:pPr>
            <w:r w:rsidRPr="002363E9">
              <w:rPr>
                <w:rFonts w:ascii="Verdana" w:hAnsi="Verdana"/>
                <w:b/>
                <w:bCs/>
                <w:color w:val="FFFFFF" w:themeColor="background1"/>
              </w:rPr>
              <w:t>Portal Technologies</w:t>
            </w:r>
          </w:p>
        </w:tc>
        <w:tc>
          <w:tcPr>
            <w:tcW w:w="7803" w:type="dxa"/>
          </w:tcPr>
          <w:p w:rsidR="00E8537F" w:rsidRPr="00A84CE6" w:rsidRDefault="00E8537F" w:rsidP="005C6577">
            <w:pPr>
              <w:tabs>
                <w:tab w:val="left" w:pos="1095"/>
              </w:tabs>
              <w:spacing w:line="276" w:lineRule="auto"/>
              <w:rPr>
                <w:rFonts w:ascii="Verdana" w:hAnsi="Verdana"/>
                <w:b/>
                <w:bCs/>
                <w:u w:val="single"/>
              </w:rPr>
            </w:pPr>
            <w:r w:rsidRPr="00A84CE6">
              <w:rPr>
                <w:rFonts w:ascii="Verdana" w:hAnsi="Verdana"/>
                <w:bCs/>
              </w:rPr>
              <w:t>Liferay 6.1 and 6.2</w:t>
            </w:r>
            <w:r w:rsidR="00AE1B49">
              <w:rPr>
                <w:rFonts w:ascii="Verdana" w:hAnsi="Verdana"/>
                <w:bCs/>
              </w:rPr>
              <w:t>, Liferay 7 DXP</w:t>
            </w:r>
            <w:r w:rsidR="00D35492">
              <w:rPr>
                <w:rFonts w:ascii="Verdana" w:hAnsi="Verdana"/>
                <w:bCs/>
              </w:rPr>
              <w:t>, Spring MVC Portlet</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rPr>
            </w:pPr>
            <w:r w:rsidRPr="002363E9">
              <w:rPr>
                <w:rFonts w:ascii="Verdana" w:hAnsi="Verdana"/>
                <w:b/>
                <w:bCs/>
                <w:color w:val="FFFFFF" w:themeColor="background1"/>
              </w:rPr>
              <w:t>JS/UI Frameworks</w:t>
            </w:r>
          </w:p>
        </w:tc>
        <w:tc>
          <w:tcPr>
            <w:tcW w:w="7803" w:type="dxa"/>
          </w:tcPr>
          <w:p w:rsidR="00E8537F" w:rsidRPr="00A84CE6" w:rsidRDefault="00E8537F" w:rsidP="005C6577">
            <w:pPr>
              <w:tabs>
                <w:tab w:val="left" w:pos="1095"/>
              </w:tabs>
              <w:spacing w:line="276" w:lineRule="auto"/>
              <w:rPr>
                <w:rFonts w:ascii="Verdana" w:hAnsi="Verdana"/>
                <w:bCs/>
              </w:rPr>
            </w:pPr>
            <w:r w:rsidRPr="00A84CE6">
              <w:rPr>
                <w:rFonts w:ascii="Verdana" w:hAnsi="Verdana"/>
                <w:bCs/>
              </w:rPr>
              <w:t>JQuery</w:t>
            </w:r>
            <w:r>
              <w:rPr>
                <w:rFonts w:ascii="Verdana" w:hAnsi="Verdana"/>
                <w:bCs/>
              </w:rPr>
              <w:t>, JQuery UI and Bootstrap</w:t>
            </w:r>
            <w:r w:rsidR="00505588">
              <w:rPr>
                <w:rFonts w:ascii="Verdana" w:hAnsi="Verdana"/>
                <w:bCs/>
              </w:rPr>
              <w:t>, Angular JS</w:t>
            </w:r>
          </w:p>
        </w:tc>
      </w:tr>
      <w:tr w:rsidR="00E8537F" w:rsidRPr="00A84CE6" w:rsidTr="00A4161F">
        <w:trPr>
          <w:trHeight w:val="549"/>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Enterprise Servers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Tomcat 7 and JBoss 7</w:t>
            </w:r>
          </w:p>
        </w:tc>
      </w:tr>
      <w:tr w:rsidR="00E8537F" w:rsidRPr="00A84CE6" w:rsidTr="00A4161F">
        <w:trPr>
          <w:trHeight w:val="437"/>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Databases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MySQL, Postgre SQL</w:t>
            </w:r>
            <w:r>
              <w:rPr>
                <w:rFonts w:ascii="Verdana" w:hAnsi="Verdana"/>
                <w:bCs/>
              </w:rPr>
              <w:t>, MSSQL</w:t>
            </w:r>
            <w:r w:rsidR="00B202D3">
              <w:rPr>
                <w:rFonts w:ascii="Verdana" w:hAnsi="Verdana"/>
                <w:bCs/>
              </w:rPr>
              <w:t xml:space="preserve"> With Liferay</w:t>
            </w:r>
          </w:p>
        </w:tc>
      </w:tr>
      <w:tr w:rsidR="00E8537F" w:rsidRPr="00A84CE6" w:rsidTr="00A4161F">
        <w:trPr>
          <w:trHeight w:val="43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Operating Systems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Windows and Linux</w:t>
            </w:r>
          </w:p>
        </w:tc>
      </w:tr>
      <w:tr w:rsidR="00E8537F" w:rsidRPr="00A84CE6" w:rsidTr="00A4161F">
        <w:trPr>
          <w:trHeight w:val="522"/>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Tools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Eclipse, Maven, Ant</w:t>
            </w:r>
            <w:r w:rsidR="00266E15">
              <w:rPr>
                <w:rFonts w:ascii="Verdana" w:hAnsi="Verdana"/>
                <w:bCs/>
              </w:rPr>
              <w:t>, Jenkin</w:t>
            </w:r>
          </w:p>
        </w:tc>
      </w:tr>
      <w:tr w:rsidR="009941C1" w:rsidRPr="00A84CE6" w:rsidTr="00A4161F">
        <w:trPr>
          <w:trHeight w:val="522"/>
        </w:trPr>
        <w:tc>
          <w:tcPr>
            <w:tcW w:w="2687" w:type="dxa"/>
            <w:shd w:val="clear" w:color="auto" w:fill="EA4E4E" w:themeFill="accent1"/>
          </w:tcPr>
          <w:p w:rsidR="009941C1" w:rsidRPr="002363E9" w:rsidRDefault="009941C1" w:rsidP="005C6577">
            <w:pPr>
              <w:spacing w:line="276" w:lineRule="auto"/>
              <w:rPr>
                <w:rFonts w:ascii="Verdana" w:hAnsi="Verdana"/>
                <w:b/>
                <w:bCs/>
                <w:color w:val="FFFFFF" w:themeColor="background1"/>
              </w:rPr>
            </w:pPr>
            <w:r>
              <w:rPr>
                <w:rFonts w:ascii="Verdana" w:hAnsi="Verdana"/>
                <w:b/>
                <w:bCs/>
                <w:color w:val="FFFFFF" w:themeColor="background1"/>
              </w:rPr>
              <w:t>Java</w:t>
            </w:r>
            <w:r w:rsidR="007544EB">
              <w:rPr>
                <w:rFonts w:ascii="Verdana" w:hAnsi="Verdana"/>
                <w:b/>
                <w:bCs/>
                <w:color w:val="FFFFFF" w:themeColor="background1"/>
              </w:rPr>
              <w:t>/J2EE</w:t>
            </w:r>
            <w:r>
              <w:rPr>
                <w:rFonts w:ascii="Verdana" w:hAnsi="Verdana"/>
                <w:b/>
                <w:bCs/>
                <w:color w:val="FFFFFF" w:themeColor="background1"/>
              </w:rPr>
              <w:t xml:space="preserve"> Technologies</w:t>
            </w:r>
          </w:p>
        </w:tc>
        <w:tc>
          <w:tcPr>
            <w:tcW w:w="7803" w:type="dxa"/>
          </w:tcPr>
          <w:p w:rsidR="009941C1" w:rsidRPr="00A84CE6" w:rsidRDefault="009941C1" w:rsidP="005C6577">
            <w:pPr>
              <w:spacing w:line="276" w:lineRule="auto"/>
              <w:rPr>
                <w:rFonts w:ascii="Verdana" w:hAnsi="Verdana"/>
                <w:bCs/>
              </w:rPr>
            </w:pPr>
            <w:r>
              <w:rPr>
                <w:rFonts w:ascii="Verdana" w:hAnsi="Verdana"/>
                <w:bCs/>
              </w:rPr>
              <w:t>Spring Core, Spring MVC, Spring Boot</w:t>
            </w:r>
            <w:r w:rsidR="00125A12">
              <w:rPr>
                <w:rFonts w:ascii="Verdana" w:hAnsi="Verdana"/>
                <w:bCs/>
              </w:rPr>
              <w:t>,</w:t>
            </w:r>
            <w:r w:rsidR="008E6574">
              <w:rPr>
                <w:rFonts w:ascii="Verdana" w:hAnsi="Verdana"/>
                <w:bCs/>
              </w:rPr>
              <w:t xml:space="preserve"> Hibernate</w:t>
            </w:r>
            <w:r w:rsidR="00252C01">
              <w:rPr>
                <w:rFonts w:ascii="Verdana" w:hAnsi="Verdana"/>
                <w:bCs/>
              </w:rPr>
              <w:t>, Solr, Elastic Search</w:t>
            </w:r>
          </w:p>
        </w:tc>
      </w:tr>
      <w:tr w:rsidR="00585BAA" w:rsidRPr="00A84CE6" w:rsidTr="00A4161F">
        <w:trPr>
          <w:trHeight w:val="522"/>
        </w:trPr>
        <w:tc>
          <w:tcPr>
            <w:tcW w:w="2687" w:type="dxa"/>
            <w:shd w:val="clear" w:color="auto" w:fill="EA4E4E" w:themeFill="accent1"/>
          </w:tcPr>
          <w:p w:rsidR="00585BAA" w:rsidRDefault="00585BAA" w:rsidP="005C6577">
            <w:pPr>
              <w:spacing w:line="276" w:lineRule="auto"/>
              <w:rPr>
                <w:rFonts w:ascii="Verdana" w:hAnsi="Verdana"/>
                <w:b/>
                <w:bCs/>
                <w:color w:val="FFFFFF" w:themeColor="background1"/>
              </w:rPr>
            </w:pPr>
            <w:r>
              <w:rPr>
                <w:rFonts w:ascii="Verdana" w:hAnsi="Verdana"/>
                <w:b/>
                <w:bCs/>
                <w:color w:val="FFFFFF" w:themeColor="background1"/>
              </w:rPr>
              <w:t>Cloud Technologies</w:t>
            </w:r>
          </w:p>
        </w:tc>
        <w:tc>
          <w:tcPr>
            <w:tcW w:w="7803" w:type="dxa"/>
          </w:tcPr>
          <w:p w:rsidR="00585BAA" w:rsidRDefault="00585BAA" w:rsidP="005C6577">
            <w:pPr>
              <w:spacing w:line="276" w:lineRule="auto"/>
              <w:rPr>
                <w:rFonts w:ascii="Verdana" w:hAnsi="Verdana"/>
                <w:bCs/>
              </w:rPr>
            </w:pPr>
            <w:r>
              <w:rPr>
                <w:rFonts w:ascii="Verdana" w:hAnsi="Verdana"/>
                <w:bCs/>
              </w:rPr>
              <w:t>AWS EC2, VPS</w:t>
            </w:r>
            <w:r w:rsidR="00135226">
              <w:rPr>
                <w:rFonts w:ascii="Verdana" w:hAnsi="Verdana"/>
                <w:bCs/>
              </w:rPr>
              <w:t>.</w:t>
            </w:r>
          </w:p>
        </w:tc>
      </w:tr>
      <w:tr w:rsidR="005E6A13" w:rsidRPr="00A84CE6" w:rsidTr="00A4161F">
        <w:trPr>
          <w:trHeight w:val="522"/>
        </w:trPr>
        <w:tc>
          <w:tcPr>
            <w:tcW w:w="2687" w:type="dxa"/>
            <w:shd w:val="clear" w:color="auto" w:fill="EA4E4E" w:themeFill="accent1"/>
          </w:tcPr>
          <w:p w:rsidR="005E6A13" w:rsidRDefault="00132B41" w:rsidP="005C6577">
            <w:pPr>
              <w:spacing w:line="276" w:lineRule="auto"/>
              <w:rPr>
                <w:rFonts w:ascii="Verdana" w:hAnsi="Verdana"/>
                <w:b/>
                <w:bCs/>
                <w:color w:val="FFFFFF" w:themeColor="background1"/>
              </w:rPr>
            </w:pPr>
            <w:r>
              <w:rPr>
                <w:rFonts w:ascii="Verdana" w:hAnsi="Verdana"/>
                <w:b/>
                <w:bCs/>
                <w:color w:val="FFFFFF" w:themeColor="background1"/>
              </w:rPr>
              <w:t xml:space="preserve">Other </w:t>
            </w:r>
            <w:r w:rsidR="005E6A13">
              <w:rPr>
                <w:rFonts w:ascii="Verdana" w:hAnsi="Verdana"/>
                <w:b/>
                <w:bCs/>
                <w:color w:val="FFFFFF" w:themeColor="background1"/>
              </w:rPr>
              <w:t>Skills</w:t>
            </w:r>
          </w:p>
        </w:tc>
        <w:tc>
          <w:tcPr>
            <w:tcW w:w="7803" w:type="dxa"/>
          </w:tcPr>
          <w:p w:rsidR="005E6A13" w:rsidRDefault="00BB281B" w:rsidP="005C6577">
            <w:pPr>
              <w:spacing w:line="276" w:lineRule="auto"/>
              <w:rPr>
                <w:rFonts w:ascii="Verdana" w:hAnsi="Verdana"/>
                <w:bCs/>
              </w:rPr>
            </w:pPr>
            <w:r>
              <w:rPr>
                <w:rFonts w:ascii="Verdana" w:hAnsi="Verdana"/>
                <w:bCs/>
              </w:rPr>
              <w:t>SEO</w:t>
            </w:r>
            <w:r w:rsidR="00BA23D3">
              <w:rPr>
                <w:rFonts w:ascii="Verdana" w:hAnsi="Verdana"/>
                <w:bCs/>
              </w:rPr>
              <w:t>, Blogging</w:t>
            </w:r>
            <w:r>
              <w:rPr>
                <w:rFonts w:ascii="Verdana" w:hAnsi="Verdana"/>
                <w:bCs/>
              </w:rPr>
              <w:t xml:space="preserve"> and</w:t>
            </w:r>
            <w:r w:rsidR="005E6A13">
              <w:rPr>
                <w:rFonts w:ascii="Verdana" w:hAnsi="Verdana"/>
                <w:bCs/>
              </w:rPr>
              <w:t xml:space="preserve"> Social Media Marketing</w:t>
            </w:r>
          </w:p>
        </w:tc>
      </w:tr>
    </w:tbl>
    <w:p w:rsidR="00E7680C" w:rsidRDefault="00E7680C" w:rsidP="009742E0">
      <w:pPr>
        <w:pStyle w:val="Heading3"/>
      </w:pPr>
    </w:p>
    <w:p w:rsidR="009545FA" w:rsidRPr="00333CD3" w:rsidRDefault="00DF2BE9" w:rsidP="009742E0">
      <w:pPr>
        <w:pStyle w:val="Heading3"/>
      </w:pPr>
      <w:r>
        <w:rPr>
          <w:caps w:val="0"/>
        </w:rPr>
        <w:t>CAREER HIGHLIGHTS</w:t>
      </w:r>
    </w:p>
    <w:p w:rsidR="00CC7F55" w:rsidRDefault="00CC7F55" w:rsidP="00CC7F55">
      <w:pPr>
        <w:tabs>
          <w:tab w:val="left" w:pos="1620"/>
        </w:tabs>
        <w:spacing w:line="276" w:lineRule="auto"/>
        <w:rPr>
          <w:rFonts w:ascii="Verdana" w:hAnsi="Verdana"/>
          <w:b/>
          <w:bCs/>
          <w:lang w:eastAsia="ar-SA"/>
        </w:rPr>
      </w:pPr>
      <w:r w:rsidRPr="00CC7F55">
        <w:rPr>
          <w:rFonts w:ascii="Verdana" w:hAnsi="Verdana"/>
          <w:b/>
          <w:bCs/>
          <w:lang w:eastAsia="ar-SA"/>
        </w:rPr>
        <w:t>McDonald's</w:t>
      </w:r>
      <w:r>
        <w:rPr>
          <w:rFonts w:ascii="Verdana" w:hAnsi="Verdana"/>
          <w:b/>
          <w:bCs/>
          <w:lang w:eastAsia="ar-SA"/>
        </w:rPr>
        <w:t xml:space="preserve"> - MBSync</w:t>
      </w:r>
    </w:p>
    <w:p w:rsidR="00CC7F55" w:rsidRDefault="00CC7F55" w:rsidP="00A775AD">
      <w:pPr>
        <w:tabs>
          <w:tab w:val="left" w:pos="1620"/>
        </w:tabs>
        <w:spacing w:line="276" w:lineRule="auto"/>
        <w:rPr>
          <w:rFonts w:ascii="Verdana" w:hAnsi="Verdana"/>
          <w:b/>
          <w:bCs/>
          <w:lang w:eastAsia="ar-SA"/>
        </w:rPr>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CC7F55" w:rsidTr="0018641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rPr>
                <w:rFonts w:ascii="Verdana" w:hAnsi="Verdana" w:cs="Arial"/>
                <w:b/>
                <w:bCs/>
                <w:color w:val="FFFFFF" w:themeColor="background1"/>
              </w:rPr>
            </w:pPr>
            <w:r>
              <w:rPr>
                <w:rFonts w:ascii="Verdana" w:hAnsi="Verdana" w:cs="Arial"/>
                <w:b/>
                <w:bCs/>
                <w:color w:val="FFFFFF" w:themeColor="background1"/>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E375D9" w:rsidP="0018641C">
            <w:pPr>
              <w:snapToGrid w:val="0"/>
              <w:spacing w:line="276" w:lineRule="auto"/>
              <w:ind w:left="81"/>
              <w:rPr>
                <w:rFonts w:ascii="Verdana" w:hAnsi="Verdana" w:cs="Arial"/>
              </w:rPr>
            </w:pPr>
            <w:r w:rsidRPr="00E375D9">
              <w:rPr>
                <w:rFonts w:ascii="Verdana" w:hAnsi="Verdana" w:cs="Arial"/>
              </w:rPr>
              <w:t>McDonald's - MBSync</w:t>
            </w:r>
          </w:p>
        </w:tc>
      </w:tr>
      <w:tr w:rsidR="00CC7F55" w:rsidTr="0018641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Ro</w:t>
            </w:r>
            <w:r>
              <w:rPr>
                <w:rFonts w:ascii="Verdana" w:hAnsi="Verdana"/>
                <w:b/>
                <w:bCs/>
                <w:color w:val="FFFFFF" w:themeColor="background1"/>
              </w:rPr>
              <w:t>l</w:t>
            </w:r>
            <w:r>
              <w:rPr>
                <w:rFonts w:ascii="Verdana" w:hAnsi="Verdana" w:cs="Arial"/>
                <w:b/>
                <w:bCs/>
                <w:color w:val="FFFFFF" w:themeColor="background1"/>
              </w:rPr>
              <w:t>e</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CC7F55" w:rsidP="0018641C">
            <w:pPr>
              <w:snapToGrid w:val="0"/>
              <w:spacing w:line="276" w:lineRule="auto"/>
              <w:ind w:left="81"/>
              <w:rPr>
                <w:rFonts w:ascii="Verdana" w:hAnsi="Verdana" w:cs="Arial"/>
              </w:rPr>
            </w:pPr>
            <w:r>
              <w:rPr>
                <w:rFonts w:ascii="Verdana" w:hAnsi="Verdana" w:cs="Arial"/>
              </w:rPr>
              <w:t xml:space="preserve">Software Consultant </w:t>
            </w:r>
          </w:p>
        </w:tc>
      </w:tr>
      <w:tr w:rsidR="00CC7F55" w:rsidTr="0018641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F33378" w:rsidP="00AA5025">
            <w:pPr>
              <w:snapToGrid w:val="0"/>
              <w:spacing w:line="276" w:lineRule="auto"/>
              <w:ind w:left="81"/>
              <w:rPr>
                <w:rFonts w:ascii="Verdana" w:hAnsi="Verdana" w:cs="Segoe UI"/>
              </w:rPr>
            </w:pPr>
            <w:r>
              <w:rPr>
                <w:rFonts w:ascii="Verdana" w:hAnsi="Verdana" w:cs="Arial"/>
              </w:rPr>
              <w:t>Liferay 6.2</w:t>
            </w:r>
            <w:r w:rsidR="00FB673C">
              <w:rPr>
                <w:rFonts w:ascii="Verdana" w:hAnsi="Verdana" w:cs="Arial"/>
              </w:rPr>
              <w:t>,</w:t>
            </w:r>
            <w:r w:rsidR="00CC7F55">
              <w:rPr>
                <w:rFonts w:ascii="Verdana" w:hAnsi="Verdana" w:cs="Arial"/>
              </w:rPr>
              <w:t xml:space="preserve"> </w:t>
            </w:r>
            <w:r w:rsidR="00AA5025">
              <w:rPr>
                <w:rFonts w:ascii="Verdana" w:hAnsi="Verdana" w:cs="Arial"/>
              </w:rPr>
              <w:t>Ant, MySQL 5.5</w:t>
            </w:r>
          </w:p>
        </w:tc>
      </w:tr>
      <w:tr w:rsidR="00CC7F55" w:rsidTr="0018641C">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CC7F55" w:rsidP="004F5E71">
            <w:pPr>
              <w:snapToGrid w:val="0"/>
              <w:spacing w:line="276" w:lineRule="auto"/>
              <w:ind w:left="81"/>
              <w:rPr>
                <w:rFonts w:ascii="Verdana" w:hAnsi="Verdana"/>
              </w:rPr>
            </w:pPr>
            <w:r>
              <w:rPr>
                <w:rStyle w:val="wrapl"/>
                <w:rFonts w:ascii="Verdana" w:hAnsi="Verdana"/>
              </w:rPr>
              <w:t xml:space="preserve">This project is </w:t>
            </w:r>
            <w:r w:rsidR="0083031B">
              <w:rPr>
                <w:rStyle w:val="wrapl"/>
                <w:rFonts w:ascii="Verdana" w:hAnsi="Verdana"/>
              </w:rPr>
              <w:t xml:space="preserve">a </w:t>
            </w:r>
            <w:r w:rsidR="00326B42">
              <w:rPr>
                <w:rStyle w:val="wrapl"/>
                <w:rFonts w:ascii="Verdana" w:hAnsi="Verdana"/>
              </w:rPr>
              <w:t xml:space="preserve">Portal for </w:t>
            </w:r>
            <w:r w:rsidR="00326B42">
              <w:rPr>
                <w:rStyle w:val="wrapl"/>
                <w:rFonts w:ascii="Verdana" w:hAnsi="Verdana"/>
              </w:rPr>
              <w:t xml:space="preserve">McDonald’s </w:t>
            </w:r>
            <w:r w:rsidR="00326B42">
              <w:rPr>
                <w:rStyle w:val="wrapl"/>
                <w:rFonts w:ascii="Verdana" w:hAnsi="Verdana"/>
              </w:rPr>
              <w:t>Material Supplier and Martin Brower.</w:t>
            </w:r>
            <w:r w:rsidR="0083031B">
              <w:rPr>
                <w:rStyle w:val="wrapl"/>
                <w:rFonts w:ascii="Verdana" w:hAnsi="Verdana"/>
              </w:rPr>
              <w:t xml:space="preserve"> </w:t>
            </w:r>
            <w:r w:rsidR="006F35FD">
              <w:rPr>
                <w:rStyle w:val="wrapl"/>
                <w:rFonts w:ascii="Verdana" w:hAnsi="Verdana"/>
              </w:rPr>
              <w:t xml:space="preserve">Where the </w:t>
            </w:r>
            <w:r w:rsidR="006F35FD" w:rsidRPr="006F35FD">
              <w:rPr>
                <w:rStyle w:val="wrapl"/>
                <w:rFonts w:ascii="Verdana" w:hAnsi="Verdana"/>
              </w:rPr>
              <w:t>franchises</w:t>
            </w:r>
            <w:r w:rsidR="006F35FD">
              <w:rPr>
                <w:rStyle w:val="wrapl"/>
                <w:rFonts w:ascii="Verdana" w:hAnsi="Verdana"/>
              </w:rPr>
              <w:t xml:space="preserve"> store staffs can order mat</w:t>
            </w:r>
            <w:r w:rsidR="0043742D">
              <w:rPr>
                <w:rStyle w:val="wrapl"/>
                <w:rFonts w:ascii="Verdana" w:hAnsi="Verdana"/>
              </w:rPr>
              <w:t>erials and manage the materials,</w:t>
            </w:r>
            <w:r w:rsidR="007A18C9">
              <w:rPr>
                <w:rStyle w:val="wrapl"/>
                <w:rFonts w:ascii="Verdana" w:hAnsi="Verdana"/>
              </w:rPr>
              <w:t xml:space="preserve"> Order tracking,</w:t>
            </w:r>
            <w:r w:rsidR="004F5E71">
              <w:rPr>
                <w:rStyle w:val="wrapl"/>
                <w:rFonts w:ascii="Verdana" w:hAnsi="Verdana"/>
              </w:rPr>
              <w:t xml:space="preserve"> Promoting Events on different occasions </w:t>
            </w:r>
            <w:r w:rsidR="001E08AA">
              <w:rPr>
                <w:rStyle w:val="wrapl"/>
                <w:rFonts w:ascii="Verdana" w:hAnsi="Verdana"/>
              </w:rPr>
              <w:t>for varying locality levels.</w:t>
            </w:r>
          </w:p>
        </w:tc>
      </w:tr>
      <w:tr w:rsidR="00CC7F55" w:rsidTr="0018641C">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ind w:left="-135"/>
              <w:rPr>
                <w:rFonts w:ascii="Verdana" w:hAnsi="Verdana" w:cs="Arial"/>
                <w:b/>
                <w:bCs/>
                <w:color w:val="FFFFFF" w:themeColor="background1"/>
              </w:rPr>
            </w:pPr>
            <w:r>
              <w:rPr>
                <w:rFonts w:ascii="Verdana" w:hAnsi="Verdana" w:cs="Arial"/>
                <w:b/>
                <w:bCs/>
                <w:color w:val="FFFFFF" w:themeColor="background1"/>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CC7F55" w:rsidRDefault="0072007D" w:rsidP="0018641C">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Calendar Module where th</w:t>
            </w:r>
            <w:r w:rsidR="004362F0">
              <w:rPr>
                <w:rFonts w:ascii="Verdana" w:hAnsi="Verdana" w:cs="Arial"/>
                <w:sz w:val="20"/>
                <w:szCs w:val="20"/>
              </w:rPr>
              <w:t xml:space="preserve">e Local and National events and weather forecasts are </w:t>
            </w:r>
            <w:r>
              <w:rPr>
                <w:rFonts w:ascii="Verdana" w:hAnsi="Verdana" w:cs="Arial"/>
                <w:sz w:val="20"/>
                <w:szCs w:val="20"/>
              </w:rPr>
              <w:t xml:space="preserve">displayed for different user roles. </w:t>
            </w:r>
          </w:p>
          <w:p w:rsidR="00CC7F55" w:rsidRDefault="00B94BBD" w:rsidP="0018641C">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Data Import Module where the admin is allowed to import the alerts, events, users from excel sheet.</w:t>
            </w:r>
          </w:p>
          <w:p w:rsidR="00CC7F55" w:rsidRDefault="004362F0" w:rsidP="0018641C">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alerts module in which the alerts will be displayed for the users which are created by the admins</w:t>
            </w:r>
            <w:r w:rsidR="008D10F5">
              <w:rPr>
                <w:rFonts w:ascii="Verdana" w:hAnsi="Verdana" w:cs="Arial"/>
                <w:sz w:val="20"/>
                <w:szCs w:val="20"/>
              </w:rPr>
              <w:t>.</w:t>
            </w:r>
          </w:p>
          <w:p w:rsidR="00E01255" w:rsidRDefault="00E01255" w:rsidP="0018641C">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on User Management module where temporary users can be created by </w:t>
            </w:r>
            <w:r w:rsidR="004D02C6">
              <w:rPr>
                <w:rFonts w:ascii="Verdana" w:hAnsi="Verdana" w:cs="Arial"/>
                <w:sz w:val="20"/>
                <w:szCs w:val="20"/>
              </w:rPr>
              <w:t>mangers,</w:t>
            </w:r>
            <w:r>
              <w:rPr>
                <w:rFonts w:ascii="Verdana" w:hAnsi="Verdana" w:cs="Arial"/>
                <w:sz w:val="20"/>
                <w:szCs w:val="20"/>
              </w:rPr>
              <w:t xml:space="preserve"> customized login actions for custom landing for different users.</w:t>
            </w:r>
          </w:p>
          <w:p w:rsidR="00CC7F55" w:rsidRDefault="00CC7F55" w:rsidP="0018641C">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CC7F55" w:rsidRDefault="00CC7F55" w:rsidP="00A775AD">
      <w:pPr>
        <w:tabs>
          <w:tab w:val="left" w:pos="1620"/>
        </w:tabs>
        <w:spacing w:line="276" w:lineRule="auto"/>
        <w:rPr>
          <w:rFonts w:ascii="Verdana" w:hAnsi="Verdana"/>
          <w:b/>
          <w:bCs/>
          <w:lang w:eastAsia="ar-SA"/>
        </w:rPr>
      </w:pPr>
    </w:p>
    <w:p w:rsidR="00CC7F55" w:rsidRDefault="00CC7F55" w:rsidP="00A775AD">
      <w:pPr>
        <w:tabs>
          <w:tab w:val="left" w:pos="1620"/>
        </w:tabs>
        <w:spacing w:line="276" w:lineRule="auto"/>
        <w:rPr>
          <w:rFonts w:ascii="Verdana" w:hAnsi="Verdana"/>
          <w:b/>
          <w:bCs/>
          <w:lang w:eastAsia="ar-SA"/>
        </w:rPr>
      </w:pPr>
    </w:p>
    <w:p w:rsidR="006C0C9A" w:rsidRDefault="006C0C9A" w:rsidP="00A775AD">
      <w:pPr>
        <w:tabs>
          <w:tab w:val="left" w:pos="1620"/>
        </w:tabs>
        <w:spacing w:line="276" w:lineRule="auto"/>
        <w:rPr>
          <w:rFonts w:ascii="Verdana" w:hAnsi="Verdana"/>
          <w:b/>
          <w:bCs/>
          <w:lang w:eastAsia="ar-SA"/>
        </w:rPr>
      </w:pPr>
    </w:p>
    <w:p w:rsidR="00A775AD" w:rsidRDefault="00A775AD" w:rsidP="00A775AD">
      <w:pPr>
        <w:tabs>
          <w:tab w:val="left" w:pos="1620"/>
        </w:tabs>
        <w:spacing w:line="276" w:lineRule="auto"/>
        <w:rPr>
          <w:rFonts w:ascii="Verdana" w:hAnsi="Verdana"/>
          <w:b/>
          <w:bCs/>
          <w:lang w:eastAsia="ar-SA"/>
        </w:rPr>
      </w:pPr>
      <w:r>
        <w:rPr>
          <w:rFonts w:ascii="Verdana" w:hAnsi="Verdana"/>
          <w:b/>
          <w:bCs/>
          <w:lang w:eastAsia="ar-SA"/>
        </w:rPr>
        <w:t>Navigator Solution</w:t>
      </w:r>
    </w:p>
    <w:p w:rsidR="00A775AD" w:rsidRDefault="00A775AD" w:rsidP="00A775AD">
      <w:pPr>
        <w:pStyle w:val="NoSpacing"/>
      </w:pPr>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A775AD" w:rsidTr="00A775AD">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b/>
                <w:bCs/>
                <w:color w:val="FFFFFF" w:themeColor="background1"/>
              </w:rPr>
            </w:pPr>
            <w:r>
              <w:rPr>
                <w:rFonts w:ascii="Verdana" w:hAnsi="Verdana" w:cs="Arial"/>
                <w:b/>
                <w:bCs/>
                <w:color w:val="FFFFFF" w:themeColor="background1"/>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cs="Arial"/>
              </w:rPr>
            </w:pPr>
            <w:r>
              <w:rPr>
                <w:rFonts w:ascii="Verdana" w:hAnsi="Verdana" w:cs="Arial"/>
              </w:rPr>
              <w:t>Siemens</w:t>
            </w:r>
          </w:p>
        </w:tc>
      </w:tr>
      <w:tr w:rsidR="00A775AD" w:rsidTr="00A775AD">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Ro</w:t>
            </w:r>
            <w:r>
              <w:rPr>
                <w:rFonts w:ascii="Verdana" w:hAnsi="Verdana"/>
                <w:b/>
                <w:bCs/>
                <w:color w:val="FFFFFF" w:themeColor="background1"/>
              </w:rPr>
              <w:t>l</w:t>
            </w:r>
            <w:r>
              <w:rPr>
                <w:rFonts w:ascii="Verdana" w:hAnsi="Verdana" w:cs="Arial"/>
                <w:b/>
                <w:bCs/>
                <w:color w:val="FFFFFF" w:themeColor="background1"/>
              </w:rPr>
              <w:t>e</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cs="Arial"/>
              </w:rPr>
            </w:pPr>
            <w:r>
              <w:rPr>
                <w:rFonts w:ascii="Verdana" w:hAnsi="Verdana" w:cs="Arial"/>
              </w:rPr>
              <w:t xml:space="preserve">Software Consultant </w:t>
            </w:r>
          </w:p>
        </w:tc>
      </w:tr>
      <w:tr w:rsidR="00A775AD" w:rsidTr="00A775AD">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cs="Segoe UI"/>
              </w:rPr>
            </w:pPr>
            <w:r>
              <w:rPr>
                <w:rFonts w:ascii="Verdana" w:hAnsi="Verdana" w:cs="Arial"/>
              </w:rPr>
              <w:t>Liferay 7 DXP, IBM JDK 8, Gradle, Maven, MySQL 5.6</w:t>
            </w:r>
          </w:p>
        </w:tc>
      </w:tr>
      <w:tr w:rsidR="00A775AD" w:rsidTr="00A775AD">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A775AD" w:rsidRDefault="00A775AD">
            <w:pPr>
              <w:snapToGrid w:val="0"/>
              <w:spacing w:line="276" w:lineRule="auto"/>
              <w:ind w:left="81"/>
              <w:rPr>
                <w:rFonts w:ascii="Verdana" w:hAnsi="Verdana"/>
              </w:rPr>
            </w:pPr>
            <w:r>
              <w:rPr>
                <w:rStyle w:val="wrapl"/>
                <w:rFonts w:ascii="Verdana" w:hAnsi="Verdana"/>
              </w:rPr>
              <w:t>This project is an integrated solution created for the clients to access different Sub Systems of the Organizations, where the end user can create his own dashboard of different Applications available for him</w:t>
            </w:r>
          </w:p>
        </w:tc>
      </w:tr>
      <w:tr w:rsidR="00A775AD" w:rsidTr="00A775AD">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A775AD" w:rsidRDefault="00A775AD">
            <w:pPr>
              <w:snapToGrid w:val="0"/>
              <w:spacing w:line="276" w:lineRule="auto"/>
              <w:ind w:left="-135"/>
              <w:rPr>
                <w:rFonts w:ascii="Verdana" w:hAnsi="Verdana" w:cs="Arial"/>
                <w:b/>
                <w:bCs/>
                <w:color w:val="FFFFFF" w:themeColor="background1"/>
              </w:rPr>
            </w:pPr>
            <w:r>
              <w:rPr>
                <w:rFonts w:ascii="Verdana" w:hAnsi="Verdana" w:cs="Arial"/>
                <w:b/>
                <w:bCs/>
                <w:color w:val="FFFFFF" w:themeColor="background1"/>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A775AD" w:rsidRDefault="00A775AD" w:rsidP="00A775AD">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developing the Dashboard Modules, where the user can add widgets to his dashboard and configure them in the Dashboard portlet. Each widget is and application in the dashboard.</w:t>
            </w:r>
          </w:p>
          <w:p w:rsidR="00A775AD" w:rsidRDefault="00A775AD" w:rsidP="00A775AD">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setting up the project using maven, written many build script for the proper project build using the maven.</w:t>
            </w:r>
          </w:p>
          <w:p w:rsidR="00A775AD" w:rsidRDefault="00A775AD" w:rsidP="00A775AD">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category management module where the admin can create categories available for the user to tag his dashboard widgets. Using this module the admin can add/edit/delete the categories in hierarchy.</w:t>
            </w:r>
          </w:p>
          <w:p w:rsidR="00A775AD" w:rsidRDefault="00A775AD">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F55D27" w:rsidRDefault="00F55D27" w:rsidP="00655007">
      <w:pPr>
        <w:pStyle w:val="NoSpacing"/>
      </w:pPr>
    </w:p>
    <w:p w:rsidR="00233A77" w:rsidRPr="00333CD3" w:rsidRDefault="00233A77" w:rsidP="00233A77">
      <w:pPr>
        <w:pStyle w:val="Heading3"/>
      </w:pPr>
      <w:r>
        <w:rPr>
          <w:caps w:val="0"/>
        </w:rPr>
        <w:lastRenderedPageBreak/>
        <w:t>CAREER HIGHLIGHTS</w:t>
      </w:r>
    </w:p>
    <w:p w:rsidR="00233A77" w:rsidRDefault="00233A77" w:rsidP="00974CA6">
      <w:pPr>
        <w:tabs>
          <w:tab w:val="left" w:pos="1620"/>
        </w:tabs>
        <w:rPr>
          <w:rFonts w:ascii="Verdana" w:hAnsi="Verdana"/>
          <w:b/>
        </w:rPr>
      </w:pPr>
    </w:p>
    <w:p w:rsidR="00233A77" w:rsidRDefault="00233A77" w:rsidP="00974CA6">
      <w:pPr>
        <w:tabs>
          <w:tab w:val="left" w:pos="1620"/>
        </w:tabs>
        <w:rPr>
          <w:rFonts w:ascii="Verdana" w:hAnsi="Verdana"/>
          <w:b/>
        </w:rPr>
      </w:pPr>
    </w:p>
    <w:p w:rsidR="00263738" w:rsidRDefault="006F4DF3" w:rsidP="00974CA6">
      <w:pPr>
        <w:tabs>
          <w:tab w:val="left" w:pos="1620"/>
        </w:tabs>
      </w:pPr>
      <w:r w:rsidRPr="00BC14F1">
        <w:rPr>
          <w:rFonts w:ascii="Verdana" w:hAnsi="Verdana"/>
          <w:b/>
        </w:rPr>
        <w:t xml:space="preserve">Partner First </w:t>
      </w:r>
      <w:r w:rsidR="00263738" w:rsidRPr="00BC14F1">
        <w:rPr>
          <w:rFonts w:ascii="Verdana" w:hAnsi="Verdana"/>
          <w:b/>
        </w:rPr>
        <w:t>Portal</w:t>
      </w:r>
    </w:p>
    <w:p w:rsidR="00F53EFB" w:rsidRDefault="00F53EFB" w:rsidP="00655007">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5332F" w:rsidRPr="00A84CE6" w:rsidRDefault="00E5332F" w:rsidP="000E2387">
            <w:pPr>
              <w:snapToGrid w:val="0"/>
              <w:spacing w:line="276" w:lineRule="auto"/>
              <w:ind w:left="86"/>
              <w:rPr>
                <w:rFonts w:ascii="Verdana" w:hAnsi="Verdana" w:cs="Arial"/>
              </w:rPr>
            </w:pPr>
            <w:r w:rsidRPr="00A84CE6">
              <w:rPr>
                <w:rFonts w:ascii="Verdana" w:hAnsi="Verdana" w:cs="Arial"/>
              </w:rPr>
              <w:t>HP</w:t>
            </w:r>
            <w:r w:rsidR="00194A21">
              <w:rPr>
                <w:rFonts w:ascii="Verdana" w:hAnsi="Verdana" w:cs="Arial"/>
              </w:rPr>
              <w:t xml:space="preserve"> Inc</w:t>
            </w:r>
            <w:r w:rsidR="00930720">
              <w:rPr>
                <w:rFonts w:ascii="Verdana" w:hAnsi="Verdana" w:cs="Arial"/>
              </w:rPr>
              <w:t xml:space="preserve"> (via Wipro)</w:t>
            </w:r>
          </w:p>
        </w:tc>
      </w:tr>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5332F" w:rsidRPr="00A84CE6" w:rsidRDefault="00E5332F" w:rsidP="000E2387">
            <w:pPr>
              <w:snapToGrid w:val="0"/>
              <w:spacing w:line="276" w:lineRule="auto"/>
              <w:ind w:left="86"/>
              <w:rPr>
                <w:rFonts w:ascii="Verdana" w:hAnsi="Verdana" w:cs="Arial"/>
              </w:rPr>
            </w:pPr>
            <w:r w:rsidRPr="00A84CE6">
              <w:rPr>
                <w:rFonts w:ascii="Verdana" w:hAnsi="Verdana" w:cs="Arial"/>
              </w:rPr>
              <w:t>Liferay Developer</w:t>
            </w:r>
          </w:p>
        </w:tc>
      </w:tr>
      <w:tr w:rsidR="00E5332F" w:rsidRPr="00A84CE6" w:rsidTr="00107994">
        <w:trPr>
          <w:trHeight w:val="255"/>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5332F" w:rsidRPr="00A84CE6" w:rsidRDefault="00E5332F" w:rsidP="000E2387">
            <w:pPr>
              <w:snapToGrid w:val="0"/>
              <w:spacing w:line="276" w:lineRule="auto"/>
              <w:ind w:left="86"/>
              <w:rPr>
                <w:rFonts w:ascii="Verdana" w:hAnsi="Verdana" w:cs="Arial"/>
                <w:bCs/>
              </w:rPr>
            </w:pPr>
            <w:r w:rsidRPr="00A84CE6">
              <w:rPr>
                <w:rFonts w:ascii="Verdana" w:hAnsi="Verdana" w:cs="Arial"/>
              </w:rPr>
              <w:t>Liferay 6.1, Tomcat and MySQL</w:t>
            </w:r>
          </w:p>
        </w:tc>
      </w:tr>
      <w:tr w:rsidR="00E5332F" w:rsidRPr="00A84CE6" w:rsidTr="00107994">
        <w:trPr>
          <w:trHeight w:val="570"/>
        </w:trPr>
        <w:tc>
          <w:tcPr>
            <w:tcW w:w="2557" w:type="dxa"/>
            <w:shd w:val="clear" w:color="auto" w:fill="EA4E4E" w:themeFill="accent1"/>
          </w:tcPr>
          <w:p w:rsidR="00E5332F" w:rsidRPr="00A84CE6" w:rsidRDefault="00E5332F" w:rsidP="000E2387">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5332F" w:rsidRPr="00A84CE6" w:rsidRDefault="00E5332F" w:rsidP="000E2387">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5332F" w:rsidRPr="00A84CE6" w:rsidTr="00107994">
        <w:trPr>
          <w:trHeight w:val="691"/>
        </w:trPr>
        <w:tc>
          <w:tcPr>
            <w:tcW w:w="2557" w:type="dxa"/>
            <w:shd w:val="clear" w:color="auto" w:fill="EA4E4E" w:themeFill="accent1"/>
          </w:tcPr>
          <w:p w:rsidR="00E5332F" w:rsidRPr="00A84CE6" w:rsidRDefault="00E5332F" w:rsidP="000E2387">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5332F"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Worked on Migration Engine, That Migrates the data from external source to Liferay’s Database</w:t>
            </w:r>
            <w:r>
              <w:rPr>
                <w:rFonts w:ascii="Verdana" w:hAnsi="Verdana" w:cs="Arial"/>
                <w:sz w:val="20"/>
                <w:szCs w:val="20"/>
              </w:rPr>
              <w:t xml:space="preserve"> </w:t>
            </w:r>
            <w:r w:rsidRPr="00A84CE6">
              <w:rPr>
                <w:rFonts w:ascii="Verdana" w:hAnsi="Verdana"/>
                <w:sz w:val="20"/>
                <w:szCs w:val="20"/>
              </w:rPr>
              <w:t xml:space="preserve">including migration duration and statistics </w:t>
            </w:r>
            <w:r w:rsidR="00EF4563">
              <w:rPr>
                <w:rFonts w:ascii="Verdana" w:hAnsi="Verdana"/>
                <w:sz w:val="20"/>
                <w:szCs w:val="20"/>
              </w:rPr>
              <w:t xml:space="preserve">such as number of records succeeded in migration, failed etc </w:t>
            </w:r>
            <w:r w:rsidRPr="00A84CE6">
              <w:rPr>
                <w:rFonts w:ascii="Verdana" w:hAnsi="Verdana"/>
                <w:sz w:val="20"/>
                <w:szCs w:val="20"/>
              </w:rPr>
              <w:t>using Groovy Script and ScriptingUtil API’s of Liferay</w:t>
            </w:r>
          </w:p>
          <w:p w:rsidR="00E5332F" w:rsidRDefault="00E5332F"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Prospect Partners </w:t>
            </w:r>
            <w:r w:rsidR="009E1E6A">
              <w:rPr>
                <w:rFonts w:ascii="Verdana" w:hAnsi="Verdana" w:cs="Arial"/>
                <w:sz w:val="20"/>
                <w:szCs w:val="20"/>
              </w:rPr>
              <w:t>Company</w:t>
            </w:r>
            <w:r>
              <w:rPr>
                <w:rFonts w:ascii="Verdana" w:hAnsi="Verdana" w:cs="Arial"/>
                <w:sz w:val="20"/>
                <w:szCs w:val="20"/>
              </w:rPr>
              <w:t xml:space="preserve"> Module, where admins are allowed to approve/reject company as a partner.</w:t>
            </w:r>
          </w:p>
          <w:p w:rsidR="006720B9" w:rsidRDefault="006720B9"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JSON Web services to expose &amp; update the partner details</w:t>
            </w:r>
            <w:r w:rsidR="00EF4563">
              <w:rPr>
                <w:rFonts w:ascii="Verdana" w:hAnsi="Verdana" w:cs="Arial"/>
                <w:sz w:val="20"/>
                <w:szCs w:val="20"/>
              </w:rPr>
              <w:t xml:space="preserve"> using JSonWS API.</w:t>
            </w:r>
          </w:p>
          <w:p w:rsidR="00B71EBB" w:rsidRPr="00A84CE6" w:rsidRDefault="00B71EBB" w:rsidP="00E5332F">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bug fixing in different modules.</w:t>
            </w:r>
          </w:p>
          <w:p w:rsidR="00E5332F" w:rsidRPr="00A84CE6" w:rsidRDefault="00E5332F" w:rsidP="000E2387">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ind w:left="81"/>
              <w:rPr>
                <w:rFonts w:ascii="Verdana" w:hAnsi="Verdana"/>
                <w:sz w:val="20"/>
                <w:szCs w:val="20"/>
              </w:rPr>
            </w:pPr>
          </w:p>
        </w:tc>
      </w:tr>
    </w:tbl>
    <w:p w:rsidR="00B26345" w:rsidRDefault="00B26345" w:rsidP="00655007">
      <w:pPr>
        <w:pStyle w:val="NoSpacing"/>
      </w:pPr>
    </w:p>
    <w:p w:rsidR="00B76CEE" w:rsidRDefault="00B76CEE" w:rsidP="005C2443">
      <w:pPr>
        <w:tabs>
          <w:tab w:val="left" w:pos="1620"/>
        </w:tabs>
        <w:spacing w:line="276" w:lineRule="auto"/>
        <w:rPr>
          <w:rFonts w:ascii="Verdana" w:hAnsi="Verdana"/>
          <w:b/>
          <w:bCs/>
          <w:lang w:eastAsia="ar-SA"/>
        </w:rPr>
      </w:pPr>
    </w:p>
    <w:p w:rsidR="005C2443" w:rsidRDefault="005C2443" w:rsidP="005C2443">
      <w:pPr>
        <w:tabs>
          <w:tab w:val="left" w:pos="1620"/>
        </w:tabs>
        <w:spacing w:line="276" w:lineRule="auto"/>
        <w:rPr>
          <w:rFonts w:ascii="Verdana" w:hAnsi="Verdana"/>
          <w:b/>
          <w:bCs/>
          <w:lang w:eastAsia="ar-SA"/>
        </w:rPr>
      </w:pPr>
      <w:r w:rsidRPr="00A84CE6">
        <w:rPr>
          <w:rFonts w:ascii="Verdana" w:hAnsi="Verdana"/>
          <w:b/>
          <w:bCs/>
          <w:lang w:eastAsia="ar-SA"/>
        </w:rPr>
        <w:t>ISupport Muscat</w:t>
      </w:r>
      <w:r w:rsidR="00EF74AE">
        <w:rPr>
          <w:rFonts w:ascii="Verdana" w:hAnsi="Verdana"/>
          <w:b/>
          <w:bCs/>
          <w:lang w:eastAsia="ar-SA"/>
        </w:rPr>
        <w:t xml:space="preserve"> </w:t>
      </w:r>
      <w:r w:rsidRPr="00A84CE6">
        <w:rPr>
          <w:rFonts w:ascii="Verdana" w:hAnsi="Verdana"/>
          <w:b/>
          <w:bCs/>
          <w:lang w:eastAsia="ar-SA"/>
        </w:rPr>
        <w:t>-</w:t>
      </w:r>
      <w:r w:rsidR="00DA02A0">
        <w:rPr>
          <w:rFonts w:ascii="Verdana" w:hAnsi="Verdana"/>
          <w:b/>
          <w:bCs/>
          <w:lang w:eastAsia="ar-SA"/>
        </w:rPr>
        <w:t xml:space="preserve"> </w:t>
      </w:r>
      <w:r w:rsidRPr="00A84CE6">
        <w:rPr>
          <w:rFonts w:ascii="Verdana" w:hAnsi="Verdana"/>
          <w:b/>
          <w:bCs/>
          <w:lang w:eastAsia="ar-SA"/>
        </w:rPr>
        <w:t>Oman</w:t>
      </w:r>
    </w:p>
    <w:p w:rsidR="005C2443" w:rsidRDefault="005C2443" w:rsidP="005C2443">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Client</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Muscat Govt Municipality</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 xml:space="preserve">Java Developer </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5C2443" w:rsidRPr="00A84CE6" w:rsidRDefault="005C2443" w:rsidP="00A46EB3">
            <w:pPr>
              <w:snapToGrid w:val="0"/>
              <w:spacing w:line="276" w:lineRule="auto"/>
              <w:ind w:left="81"/>
              <w:rPr>
                <w:rFonts w:ascii="Verdana" w:hAnsi="Verdana" w:cs="Segoe UI"/>
              </w:rPr>
            </w:pPr>
            <w:r w:rsidRPr="00A84CE6">
              <w:rPr>
                <w:rFonts w:ascii="Verdana" w:hAnsi="Verdana" w:cs="Arial"/>
              </w:rPr>
              <w:t>Java, Oracle E-Business Suite, J2EE and JSP</w:t>
            </w:r>
          </w:p>
        </w:tc>
      </w:tr>
      <w:tr w:rsidR="005C2443" w:rsidRPr="00A84CE6" w:rsidTr="00A46EB3">
        <w:trPr>
          <w:trHeight w:val="278"/>
        </w:trPr>
        <w:tc>
          <w:tcPr>
            <w:tcW w:w="2562" w:type="dxa"/>
            <w:shd w:val="clear" w:color="auto" w:fill="EA4E4E" w:themeFill="accent1"/>
          </w:tcPr>
          <w:p w:rsidR="005C2443" w:rsidRPr="00A84CE6" w:rsidRDefault="005C2443"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5C2443" w:rsidRPr="00A84CE6" w:rsidRDefault="005C2443" w:rsidP="00A46EB3">
            <w:pPr>
              <w:snapToGrid w:val="0"/>
              <w:spacing w:line="276" w:lineRule="auto"/>
              <w:ind w:left="81"/>
              <w:rPr>
                <w:rFonts w:ascii="Verdana" w:hAnsi="Verdana"/>
              </w:rPr>
            </w:pPr>
            <w:r w:rsidRPr="00A84CE6">
              <w:rPr>
                <w:rStyle w:val="wrapl"/>
                <w:rFonts w:ascii="Verdana" w:hAnsi="Verdana"/>
              </w:rPr>
              <w:t>This project is aimed to give online services to citizens of Oman such as Company registration in Oman, Rental Agreement, Vehicle registration, Building Permits, Municipal licensing, Parking Permission handling and Traffic Violation handling and some Service Request Handling in the Oman Country.</w:t>
            </w:r>
          </w:p>
        </w:tc>
      </w:tr>
      <w:tr w:rsidR="005C2443" w:rsidRPr="00A84CE6" w:rsidTr="00A46EB3">
        <w:trPr>
          <w:trHeight w:val="953"/>
        </w:trPr>
        <w:tc>
          <w:tcPr>
            <w:tcW w:w="2562" w:type="dxa"/>
            <w:shd w:val="clear" w:color="auto" w:fill="EA4E4E" w:themeFill="accent1"/>
          </w:tcPr>
          <w:p w:rsidR="005C2443" w:rsidRPr="00A84CE6" w:rsidRDefault="005C2443"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5C2443" w:rsidRDefault="005C2443"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Search Request Module, where user can search the Service requests and get its status.</w:t>
            </w:r>
          </w:p>
          <w:p w:rsidR="00F168B8" w:rsidRDefault="00F168B8"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Fixed Security vulnerabilities in the application</w:t>
            </w:r>
            <w:r w:rsidR="00BA6A09">
              <w:rPr>
                <w:rFonts w:ascii="Verdana" w:hAnsi="Verdana" w:cs="Arial"/>
                <w:sz w:val="20"/>
                <w:szCs w:val="20"/>
              </w:rPr>
              <w:t xml:space="preserve">, implemented Google re-captcha for various pages for security </w:t>
            </w:r>
            <w:r w:rsidR="00C13845">
              <w:rPr>
                <w:rFonts w:ascii="Verdana" w:hAnsi="Verdana" w:cs="Arial"/>
                <w:sz w:val="20"/>
                <w:szCs w:val="20"/>
              </w:rPr>
              <w:t>vulnerabilities</w:t>
            </w:r>
            <w:r w:rsidR="00D45034">
              <w:rPr>
                <w:rFonts w:ascii="Verdana" w:hAnsi="Verdana" w:cs="Arial"/>
                <w:sz w:val="20"/>
                <w:szCs w:val="20"/>
              </w:rPr>
              <w:t>.</w:t>
            </w:r>
          </w:p>
          <w:p w:rsidR="003821C5" w:rsidRDefault="003821C5"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in Build Permit Module to create new Building permit and Building Permit Renewal.</w:t>
            </w:r>
          </w:p>
          <w:p w:rsidR="004D5756" w:rsidRPr="002B60BA" w:rsidRDefault="004D5756" w:rsidP="002B60BA">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w:t>
            </w:r>
            <w:r>
              <w:rPr>
                <w:rFonts w:ascii="Verdana" w:hAnsi="Verdana" w:cs="Arial"/>
                <w:sz w:val="20"/>
                <w:szCs w:val="20"/>
              </w:rPr>
              <w:t>g fixing, support &amp; maintenance of the application and its web service modules in the downstream.</w:t>
            </w:r>
          </w:p>
          <w:p w:rsidR="005C2443" w:rsidRPr="00A84CE6" w:rsidRDefault="005C2443" w:rsidP="00A46EB3">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233A77" w:rsidRPr="00333CD3" w:rsidRDefault="00233A77" w:rsidP="00233A77">
      <w:pPr>
        <w:pStyle w:val="Heading3"/>
      </w:pPr>
      <w:r>
        <w:rPr>
          <w:caps w:val="0"/>
        </w:rPr>
        <w:lastRenderedPageBreak/>
        <w:t>CAREER HIGHLIGHTS</w:t>
      </w:r>
    </w:p>
    <w:p w:rsidR="00233A77" w:rsidRDefault="00233A77" w:rsidP="00B2587D">
      <w:pPr>
        <w:tabs>
          <w:tab w:val="left" w:pos="1620"/>
        </w:tabs>
        <w:rPr>
          <w:rFonts w:ascii="Verdana" w:hAnsi="Verdana" w:cs="Arial"/>
          <w:b/>
        </w:rPr>
      </w:pPr>
    </w:p>
    <w:p w:rsidR="00B2587D" w:rsidRPr="00B26345" w:rsidRDefault="00B2587D" w:rsidP="00B2587D">
      <w:pPr>
        <w:tabs>
          <w:tab w:val="left" w:pos="1620"/>
        </w:tabs>
        <w:rPr>
          <w:rFonts w:ascii="Verdana" w:hAnsi="Verdana" w:cs="Arial"/>
          <w:b/>
        </w:rPr>
      </w:pPr>
      <w:r w:rsidRPr="00A84CE6">
        <w:rPr>
          <w:rFonts w:ascii="Verdana" w:hAnsi="Verdana" w:cs="Arial"/>
          <w:b/>
        </w:rPr>
        <w:t>Online Podcast Service</w:t>
      </w:r>
    </w:p>
    <w:p w:rsidR="00B2587D" w:rsidRDefault="00B2587D" w:rsidP="00B2587D">
      <w:pPr>
        <w:pStyle w:val="NoSpacing"/>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B2587D" w:rsidRPr="00A84CE6" w:rsidRDefault="00B2587D" w:rsidP="00A46EB3">
            <w:pPr>
              <w:snapToGrid w:val="0"/>
              <w:spacing w:line="276" w:lineRule="auto"/>
              <w:ind w:left="81"/>
              <w:rPr>
                <w:rFonts w:ascii="Verdana" w:hAnsi="Verdana" w:cs="Arial"/>
              </w:rPr>
            </w:pPr>
            <w:r w:rsidRPr="00A84CE6">
              <w:rPr>
                <w:rFonts w:ascii="Verdana" w:hAnsi="Verdana" w:cs="Arial"/>
              </w:rPr>
              <w:t>Online Podcast Service</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B2587D" w:rsidRPr="00A84CE6" w:rsidRDefault="00B2587D" w:rsidP="00A46EB3">
            <w:pPr>
              <w:snapToGrid w:val="0"/>
              <w:spacing w:line="276" w:lineRule="auto"/>
              <w:ind w:left="81"/>
              <w:rPr>
                <w:rFonts w:ascii="Verdana" w:hAnsi="Verdana" w:cs="Arial"/>
              </w:rPr>
            </w:pPr>
            <w:r w:rsidRPr="00A84CE6">
              <w:rPr>
                <w:rFonts w:ascii="Verdana" w:hAnsi="Verdana" w:cs="Arial"/>
              </w:rPr>
              <w:t xml:space="preserve">Liferay Developer </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B2587D" w:rsidRPr="00A84CE6" w:rsidRDefault="00B2587D" w:rsidP="00A46EB3">
            <w:pPr>
              <w:snapToGrid w:val="0"/>
              <w:spacing w:line="276" w:lineRule="auto"/>
              <w:ind w:left="81"/>
              <w:rPr>
                <w:rFonts w:ascii="Verdana" w:hAnsi="Verdana" w:cs="Segoe UI"/>
              </w:rPr>
            </w:pPr>
            <w:r w:rsidRPr="00A84CE6">
              <w:rPr>
                <w:rFonts w:ascii="Verdana" w:hAnsi="Verdana" w:cs="Arial"/>
              </w:rPr>
              <w:t>Liferay 6.2, Tomcat and MySQL</w:t>
            </w:r>
          </w:p>
        </w:tc>
      </w:tr>
      <w:tr w:rsidR="00B2587D" w:rsidRPr="00A84CE6" w:rsidTr="00A46EB3">
        <w:trPr>
          <w:trHeight w:val="278"/>
        </w:trPr>
        <w:tc>
          <w:tcPr>
            <w:tcW w:w="2562" w:type="dxa"/>
            <w:shd w:val="clear" w:color="auto" w:fill="EA4E4E" w:themeFill="accent1"/>
          </w:tcPr>
          <w:p w:rsidR="00B2587D" w:rsidRPr="00A84CE6" w:rsidRDefault="00B2587D"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B2587D" w:rsidRPr="00A84CE6" w:rsidRDefault="00B2587D" w:rsidP="00A46EB3">
            <w:pPr>
              <w:snapToGrid w:val="0"/>
              <w:spacing w:line="276" w:lineRule="auto"/>
              <w:ind w:left="81"/>
              <w:rPr>
                <w:rFonts w:ascii="Verdana" w:hAnsi="Verdana"/>
              </w:rPr>
            </w:pPr>
            <w:r w:rsidRPr="00A84CE6">
              <w:rPr>
                <w:rFonts w:ascii="Verdana" w:hAnsi="Verdana" w:cs="Arial"/>
              </w:rPr>
              <w:t>The purpose of this portal is to provide audio consumers with a place that they can go to design their own radio station which plays what they want to hear when they want to hear it for 24 hours a day, seven days a week.</w:t>
            </w:r>
          </w:p>
        </w:tc>
      </w:tr>
      <w:tr w:rsidR="00B2587D" w:rsidRPr="00A84CE6" w:rsidTr="00A46EB3">
        <w:trPr>
          <w:trHeight w:val="1327"/>
        </w:trPr>
        <w:tc>
          <w:tcPr>
            <w:tcW w:w="2562" w:type="dxa"/>
            <w:shd w:val="clear" w:color="auto" w:fill="EA4E4E" w:themeFill="accent1"/>
          </w:tcPr>
          <w:p w:rsidR="00B2587D" w:rsidRPr="00A84CE6" w:rsidRDefault="00B2587D"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building the architecture related to the portal and integration to the RSS feeds</w:t>
            </w:r>
            <w:r>
              <w:rPr>
                <w:rFonts w:ascii="Verdana" w:hAnsi="Verdana" w:cs="Arial"/>
                <w:sz w:val="20"/>
                <w:szCs w:val="20"/>
              </w:rPr>
              <w:t xml:space="preserve"> to synchronize the data from feeds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developing the</w:t>
            </w:r>
            <w:r>
              <w:rPr>
                <w:rFonts w:ascii="Verdana" w:hAnsi="Verdana" w:cs="Arial"/>
                <w:sz w:val="20"/>
                <w:szCs w:val="20"/>
              </w:rPr>
              <w:t xml:space="preserve"> multimedia</w:t>
            </w:r>
            <w:r w:rsidRPr="00A84CE6">
              <w:rPr>
                <w:rFonts w:ascii="Verdana" w:hAnsi="Verdana" w:cs="Arial"/>
                <w:sz w:val="20"/>
                <w:szCs w:val="20"/>
              </w:rPr>
              <w:t xml:space="preserve"> Podcast player and integrating with the playlists.</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Categorization of Podcasts and Audiencing the Podcasts</w:t>
            </w:r>
            <w:r>
              <w:rPr>
                <w:rFonts w:ascii="Verdana" w:hAnsi="Verdana" w:cs="Arial"/>
                <w:sz w:val="20"/>
                <w:szCs w:val="20"/>
              </w:rPr>
              <w:t xml:space="preserve">, retrieval of mp3 </w:t>
            </w:r>
            <w:r w:rsidR="001C0F59">
              <w:rPr>
                <w:rFonts w:ascii="Verdana" w:hAnsi="Verdana" w:cs="Arial"/>
                <w:sz w:val="20"/>
                <w:szCs w:val="20"/>
              </w:rPr>
              <w:t>Meta</w:t>
            </w:r>
            <w:r>
              <w:rPr>
                <w:rFonts w:ascii="Verdana" w:hAnsi="Verdana" w:cs="Arial"/>
                <w:sz w:val="20"/>
                <w:szCs w:val="20"/>
              </w:rPr>
              <w:t xml:space="preserve"> data from RSS Feeds Using Thread Pool executors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Development of my playlist and moving it to the timeline based streaming to the Player.</w:t>
            </w:r>
          </w:p>
          <w:p w:rsidR="00B2587D" w:rsidRPr="00A84CE6" w:rsidRDefault="00B2587D" w:rsidP="00A46EB3">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7105AF" w:rsidRDefault="007105AF" w:rsidP="007105AF">
      <w:pPr>
        <w:pStyle w:val="NoSpacing"/>
      </w:pPr>
    </w:p>
    <w:p w:rsidR="00E61414" w:rsidRDefault="00E61414" w:rsidP="007105AF">
      <w:pPr>
        <w:pStyle w:val="NoSpacing"/>
      </w:pPr>
    </w:p>
    <w:p w:rsidR="00606480" w:rsidRDefault="00606480" w:rsidP="007105AF">
      <w:pPr>
        <w:pStyle w:val="NoSpacing"/>
      </w:pPr>
    </w:p>
    <w:p w:rsidR="009B0CDF" w:rsidRDefault="009B0CDF" w:rsidP="007105AF">
      <w:pPr>
        <w:pStyle w:val="NoSpacing"/>
      </w:pPr>
    </w:p>
    <w:p w:rsidR="00E61414" w:rsidRDefault="00E61414" w:rsidP="00E61414">
      <w:pPr>
        <w:tabs>
          <w:tab w:val="left" w:pos="1620"/>
        </w:tabs>
      </w:pPr>
      <w:r w:rsidRPr="00E4601A">
        <w:rPr>
          <w:rFonts w:ascii="Verdana" w:hAnsi="Verdana"/>
          <w:b/>
        </w:rPr>
        <w:t>Unison Partner Portal</w:t>
      </w:r>
    </w:p>
    <w:p w:rsidR="00E61414" w:rsidRDefault="00E61414" w:rsidP="00E61414">
      <w:pPr>
        <w:pStyle w:val="NoSpacing"/>
      </w:pP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61414" w:rsidRPr="00A84CE6" w:rsidRDefault="00E61414" w:rsidP="00A86040">
            <w:pPr>
              <w:snapToGrid w:val="0"/>
              <w:spacing w:line="276" w:lineRule="auto"/>
              <w:ind w:left="86"/>
              <w:rPr>
                <w:rFonts w:ascii="Verdana" w:hAnsi="Verdana" w:cs="Arial"/>
              </w:rPr>
            </w:pPr>
            <w:r w:rsidRPr="00A84CE6">
              <w:rPr>
                <w:rFonts w:ascii="Verdana" w:hAnsi="Verdana" w:cs="Arial"/>
              </w:rPr>
              <w:t>HP</w:t>
            </w:r>
          </w:p>
        </w:tc>
      </w:tr>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E61414" w:rsidRPr="00A84CE6" w:rsidRDefault="00E61414" w:rsidP="00A86040">
            <w:pPr>
              <w:snapToGrid w:val="0"/>
              <w:spacing w:line="276" w:lineRule="auto"/>
              <w:ind w:left="86"/>
              <w:rPr>
                <w:rFonts w:ascii="Verdana" w:hAnsi="Verdana" w:cs="Arial"/>
              </w:rPr>
            </w:pPr>
            <w:r w:rsidRPr="00A84CE6">
              <w:rPr>
                <w:rFonts w:ascii="Verdana" w:hAnsi="Verdana" w:cs="Arial"/>
              </w:rPr>
              <w:t>Liferay Developer</w:t>
            </w:r>
          </w:p>
        </w:tc>
      </w:tr>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E61414" w:rsidRPr="00A84CE6" w:rsidRDefault="00E61414" w:rsidP="00A86040">
            <w:pPr>
              <w:snapToGrid w:val="0"/>
              <w:spacing w:line="276" w:lineRule="auto"/>
              <w:ind w:left="86"/>
              <w:rPr>
                <w:rFonts w:ascii="Verdana" w:hAnsi="Verdana" w:cs="Arial"/>
                <w:bCs/>
              </w:rPr>
            </w:pPr>
            <w:r w:rsidRPr="00A84CE6">
              <w:rPr>
                <w:rFonts w:ascii="Verdana" w:hAnsi="Verdana" w:cs="Arial"/>
              </w:rPr>
              <w:t>Liferay 6.1, Tomcat and MySQL</w:t>
            </w:r>
          </w:p>
        </w:tc>
      </w:tr>
      <w:tr w:rsidR="00E61414" w:rsidRPr="00A84CE6" w:rsidTr="00A86040">
        <w:trPr>
          <w:trHeight w:val="570"/>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E61414" w:rsidRPr="00A84CE6" w:rsidRDefault="00E61414" w:rsidP="00A86040">
            <w:pPr>
              <w:snapToGrid w:val="0"/>
              <w:spacing w:line="276" w:lineRule="auto"/>
              <w:ind w:left="86"/>
              <w:rPr>
                <w:rFonts w:ascii="Verdana" w:hAnsi="Verdana"/>
              </w:rPr>
            </w:pPr>
            <w:r w:rsidRPr="00A84CE6">
              <w:rPr>
                <w:rFonts w:ascii="Verdana" w:hAnsi="Verdana" w:cs="Arial"/>
              </w:rPr>
              <w:t>The purpose of this portal is to provide an integrated environment for the partners of the Company so that they can access multiple applications via this Portal. Updates on multiple applications can be seen via this gateway portal.</w:t>
            </w:r>
          </w:p>
        </w:tc>
      </w:tr>
      <w:tr w:rsidR="00E61414" w:rsidRPr="00A84CE6" w:rsidTr="00A86040">
        <w:trPr>
          <w:trHeight w:val="691"/>
        </w:trPr>
        <w:tc>
          <w:tcPr>
            <w:tcW w:w="2557" w:type="dxa"/>
            <w:shd w:val="clear" w:color="auto" w:fill="EA4E4E" w:themeFill="accent1"/>
          </w:tcPr>
          <w:p w:rsidR="00E61414" w:rsidRPr="00A84CE6" w:rsidRDefault="00E61414" w:rsidP="00A86040">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E61414" w:rsidRPr="00A84CE6" w:rsidRDefault="00E61414" w:rsidP="00A86040">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Added functionality to search web content and Pages in the portal</w:t>
            </w:r>
            <w:r>
              <w:rPr>
                <w:rFonts w:ascii="Verdana" w:hAnsi="Verdana" w:cs="Arial"/>
                <w:sz w:val="20"/>
                <w:szCs w:val="20"/>
              </w:rPr>
              <w:t xml:space="preserve"> using Liferay’s OOB search portlet.</w:t>
            </w:r>
          </w:p>
          <w:p w:rsidR="00E61414" w:rsidRPr="00A84CE6" w:rsidRDefault="00E61414" w:rsidP="00A86040">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Indexing the document</w:t>
            </w:r>
            <w:r w:rsidR="00667CA5">
              <w:rPr>
                <w:rFonts w:ascii="Verdana" w:hAnsi="Verdana" w:cs="Arial"/>
                <w:sz w:val="20"/>
                <w:szCs w:val="20"/>
              </w:rPr>
              <w:t>s in Solr and Audiencing the</w:t>
            </w:r>
            <w:r w:rsidRPr="00A84CE6">
              <w:rPr>
                <w:rFonts w:ascii="Verdana" w:hAnsi="Verdana" w:cs="Arial"/>
                <w:sz w:val="20"/>
                <w:szCs w:val="20"/>
              </w:rPr>
              <w:t xml:space="preserve"> contents</w:t>
            </w:r>
            <w:r w:rsidR="00667CA5">
              <w:rPr>
                <w:rFonts w:ascii="Verdana" w:hAnsi="Verdana" w:cs="Arial"/>
                <w:sz w:val="20"/>
                <w:szCs w:val="20"/>
              </w:rPr>
              <w:t xml:space="preserve"> using the Indexing API of Liferay.</w:t>
            </w:r>
          </w:p>
          <w:p w:rsidR="00A12CC8" w:rsidRDefault="00DF2A0F" w:rsidP="003A4DDE">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Implemented </w:t>
            </w:r>
            <w:r w:rsidR="00E61414" w:rsidRPr="00A84CE6">
              <w:rPr>
                <w:rFonts w:ascii="Verdana" w:hAnsi="Verdana" w:cs="Arial"/>
                <w:sz w:val="20"/>
                <w:szCs w:val="20"/>
              </w:rPr>
              <w:t>AutoSyncIndexer, a mechanism that makes the Solr and Liferay Database in Sync</w:t>
            </w:r>
            <w:r w:rsidR="00502C5A">
              <w:rPr>
                <w:rFonts w:ascii="Verdana" w:hAnsi="Verdana" w:cs="Arial"/>
                <w:sz w:val="20"/>
                <w:szCs w:val="20"/>
              </w:rPr>
              <w:t>, which indexes the data which missing in Solr from the available data from Database</w:t>
            </w:r>
            <w:r w:rsidR="00E61414" w:rsidRPr="00A84CE6">
              <w:rPr>
                <w:rFonts w:ascii="Verdana" w:hAnsi="Verdana" w:cs="Arial"/>
                <w:sz w:val="20"/>
                <w:szCs w:val="20"/>
              </w:rPr>
              <w:t xml:space="preserve">. </w:t>
            </w:r>
          </w:p>
          <w:p w:rsidR="00E61414" w:rsidRDefault="00E61414" w:rsidP="003A4DDE">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Showing the results </w:t>
            </w:r>
            <w:r w:rsidR="00A12CC8">
              <w:rPr>
                <w:rFonts w:ascii="Verdana" w:hAnsi="Verdana" w:cs="Arial"/>
                <w:sz w:val="20"/>
                <w:szCs w:val="20"/>
              </w:rPr>
              <w:t xml:space="preserve">for the search query </w:t>
            </w:r>
            <w:r w:rsidRPr="00A84CE6">
              <w:rPr>
                <w:rFonts w:ascii="Verdana" w:hAnsi="Verdana" w:cs="Arial"/>
                <w:sz w:val="20"/>
                <w:szCs w:val="20"/>
              </w:rPr>
              <w:t>in the Liferay Search portlet</w:t>
            </w:r>
            <w:r w:rsidR="00A12CC8">
              <w:rPr>
                <w:rFonts w:ascii="Verdana" w:hAnsi="Verdana" w:cs="Arial"/>
                <w:sz w:val="20"/>
                <w:szCs w:val="20"/>
              </w:rPr>
              <w:t xml:space="preserve"> by modifying the Search portlet using hooks.</w:t>
            </w:r>
          </w:p>
          <w:p w:rsidR="00B35500" w:rsidRPr="003A4DDE" w:rsidRDefault="00B35500" w:rsidP="00174030">
            <w:pPr>
              <w:pStyle w:val="BodyTextIndent"/>
              <w:tabs>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rPr>
                <w:rFonts w:ascii="Verdana" w:hAnsi="Verdana" w:cs="Arial"/>
                <w:sz w:val="20"/>
                <w:szCs w:val="20"/>
              </w:rPr>
            </w:pPr>
          </w:p>
        </w:tc>
      </w:tr>
    </w:tbl>
    <w:p w:rsidR="00233A77" w:rsidRDefault="00233A77" w:rsidP="00E61414">
      <w:pPr>
        <w:pStyle w:val="Caption"/>
        <w:rPr>
          <w:rFonts w:ascii="Verdana" w:hAnsi="Verdana" w:cs="Arial"/>
        </w:rPr>
      </w:pPr>
    </w:p>
    <w:p w:rsidR="00233A77" w:rsidRPr="00333CD3" w:rsidRDefault="00233A77" w:rsidP="00233A77">
      <w:pPr>
        <w:pStyle w:val="Heading3"/>
      </w:pPr>
      <w:r>
        <w:rPr>
          <w:caps w:val="0"/>
        </w:rPr>
        <w:lastRenderedPageBreak/>
        <w:t>CAREER HIGHLIGHTS</w:t>
      </w:r>
    </w:p>
    <w:p w:rsidR="00233A77" w:rsidRDefault="00233A77" w:rsidP="00233A77">
      <w:pPr>
        <w:pStyle w:val="NoSpacing"/>
        <w:rPr>
          <w:rFonts w:ascii="Verdana" w:hAnsi="Verdana"/>
          <w:b/>
        </w:rPr>
      </w:pPr>
    </w:p>
    <w:p w:rsidR="00E61414" w:rsidRPr="00AC091B" w:rsidRDefault="00E61414" w:rsidP="00E61414">
      <w:pPr>
        <w:pStyle w:val="Caption"/>
        <w:rPr>
          <w:b w:val="0"/>
        </w:rPr>
      </w:pPr>
      <w:r w:rsidRPr="00A84CE6">
        <w:rPr>
          <w:rFonts w:ascii="Verdana" w:hAnsi="Verdana" w:cs="Arial"/>
        </w:rPr>
        <w:t>Shelter Challenge</w:t>
      </w:r>
    </w:p>
    <w:tbl>
      <w:tblPr>
        <w:tblpPr w:leftFromText="180" w:rightFromText="180" w:vertAnchor="text" w:horzAnchor="margin" w:tblpY="246"/>
        <w:tblW w:w="10485" w:type="dxa"/>
        <w:tblLayout w:type="fixed"/>
        <w:tblCellMar>
          <w:left w:w="10" w:type="dxa"/>
          <w:right w:w="10" w:type="dxa"/>
        </w:tblCellMar>
        <w:tblLook w:val="04A0" w:firstRow="1" w:lastRow="0" w:firstColumn="1" w:lastColumn="0" w:noHBand="0" w:noVBand="1"/>
      </w:tblPr>
      <w:tblGrid>
        <w:gridCol w:w="2557"/>
        <w:gridCol w:w="7928"/>
      </w:tblGrid>
      <w:tr w:rsidR="00E61414" w:rsidRPr="00A84CE6" w:rsidTr="00A86040">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9660A9">
            <w:pPr>
              <w:pStyle w:val="Default"/>
              <w:tabs>
                <w:tab w:val="left" w:pos="180"/>
                <w:tab w:val="left" w:pos="1418"/>
              </w:tabs>
              <w:spacing w:line="276" w:lineRule="auto"/>
              <w:rPr>
                <w:rFonts w:ascii="Verdana" w:eastAsia="Arial" w:hAnsi="Verdana"/>
                <w:color w:val="00000A"/>
                <w:sz w:val="20"/>
                <w:szCs w:val="20"/>
              </w:rPr>
            </w:pPr>
            <w:r w:rsidRPr="00A84CE6">
              <w:rPr>
                <w:rFonts w:ascii="Verdana" w:eastAsia="Arial" w:hAnsi="Verdana"/>
                <w:color w:val="00000A"/>
                <w:sz w:val="20"/>
                <w:szCs w:val="20"/>
              </w:rPr>
              <w:t xml:space="preserve"> </w:t>
            </w:r>
            <w:r w:rsidR="009660A9">
              <w:rPr>
                <w:rFonts w:ascii="Verdana" w:eastAsia="Arial" w:hAnsi="Verdana"/>
                <w:color w:val="00000A"/>
                <w:sz w:val="20"/>
                <w:szCs w:val="20"/>
              </w:rPr>
              <w:t xml:space="preserve">Fulcrum </w:t>
            </w:r>
            <w:r w:rsidR="00C200E8">
              <w:rPr>
                <w:rFonts w:ascii="Verdana" w:eastAsia="Arial" w:hAnsi="Verdana"/>
                <w:color w:val="00000A"/>
                <w:sz w:val="20"/>
                <w:szCs w:val="20"/>
              </w:rPr>
              <w:t>Worldwide</w:t>
            </w:r>
          </w:p>
        </w:tc>
      </w:tr>
      <w:tr w:rsidR="00E61414" w:rsidRPr="00A84CE6" w:rsidTr="00A86040">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ind w:right="255"/>
              <w:rPr>
                <w:rFonts w:ascii="Verdana" w:hAnsi="Verdana" w:cs="Arial"/>
                <w:b/>
                <w:color w:val="FFFFFF"/>
                <w:sz w:val="20"/>
                <w:lang w:val="en-IN"/>
              </w:rPr>
            </w:pPr>
            <w:r w:rsidRPr="00A84CE6">
              <w:rPr>
                <w:rFonts w:ascii="Verdana" w:hAnsi="Verdana" w:cs="Arial"/>
                <w:b/>
                <w:color w:val="FFFFFF"/>
                <w:sz w:val="20"/>
                <w:lang w:val="en-IN"/>
              </w:rPr>
              <w:t xml:space="preserve"> 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C86A67" w:rsidP="00A86040">
            <w:pPr>
              <w:pStyle w:val="Standard"/>
              <w:spacing w:line="276" w:lineRule="auto"/>
              <w:ind w:left="14" w:right="159"/>
              <w:rPr>
                <w:rFonts w:ascii="Verdana" w:hAnsi="Verdana" w:cs="Arial"/>
                <w:sz w:val="20"/>
                <w:lang w:val="en-IN"/>
              </w:rPr>
            </w:pPr>
            <w:r>
              <w:rPr>
                <w:rFonts w:ascii="Verdana" w:hAnsi="Verdana" w:cs="Arial"/>
                <w:sz w:val="20"/>
                <w:lang w:val="en-IN"/>
              </w:rPr>
              <w:t xml:space="preserve"> </w:t>
            </w:r>
            <w:bookmarkStart w:id="0" w:name="_GoBack"/>
            <w:bookmarkEnd w:id="0"/>
            <w:r w:rsidR="00E61414" w:rsidRPr="00A84CE6">
              <w:rPr>
                <w:rFonts w:ascii="Verdana" w:hAnsi="Verdana" w:cs="Arial"/>
                <w:sz w:val="20"/>
                <w:lang w:val="en-IN"/>
              </w:rPr>
              <w:t>Liferay Developer</w:t>
            </w:r>
          </w:p>
        </w:tc>
      </w:tr>
      <w:tr w:rsidR="00E61414" w:rsidRPr="00A84CE6" w:rsidTr="00A86040">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E61414" w:rsidRPr="00A84CE6" w:rsidRDefault="00E61414" w:rsidP="00A86040">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8B388B" w:rsidP="00A86040">
            <w:pPr>
              <w:suppressAutoHyphens/>
              <w:spacing w:line="276" w:lineRule="auto"/>
              <w:ind w:left="14" w:right="159"/>
              <w:rPr>
                <w:rFonts w:ascii="Verdana" w:hAnsi="Verdana" w:cs="Arial"/>
                <w:bCs/>
                <w:lang w:val="en-IN" w:eastAsia="ar-SA"/>
              </w:rPr>
            </w:pPr>
            <w:r>
              <w:rPr>
                <w:rFonts w:ascii="Verdana" w:hAnsi="Verdana" w:cs="Arial"/>
                <w:lang w:val="en-IN"/>
              </w:rPr>
              <w:t xml:space="preserve"> Liferay 6.2</w:t>
            </w:r>
            <w:r w:rsidR="00E61414" w:rsidRPr="00A84CE6">
              <w:rPr>
                <w:rFonts w:ascii="Verdana" w:hAnsi="Verdana" w:cs="Arial"/>
                <w:lang w:val="en-IN"/>
              </w:rPr>
              <w:t>, Maven, Postgre SQL 9.1.</w:t>
            </w:r>
          </w:p>
        </w:tc>
      </w:tr>
      <w:tr w:rsidR="00E61414" w:rsidRPr="00A84CE6" w:rsidTr="00A86040">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E61414" w:rsidRPr="00A84CE6" w:rsidRDefault="00E61414" w:rsidP="00A86040">
            <w:pPr>
              <w:pStyle w:val="Standard"/>
              <w:spacing w:line="276" w:lineRule="auto"/>
              <w:rPr>
                <w:rFonts w:ascii="Verdana" w:hAnsi="Verdana" w:cs="Arial"/>
                <w:b/>
                <w:color w:val="FFFFFF"/>
                <w:sz w:val="20"/>
                <w:lang w:val="en-IN"/>
              </w:rPr>
            </w:pPr>
            <w:r w:rsidRPr="00A84CE6">
              <w:rPr>
                <w:rFonts w:ascii="Verdana" w:hAnsi="Verdana" w:cs="Arial"/>
                <w:b/>
                <w:color w:val="FFFFFF"/>
                <w:sz w:val="20"/>
                <w:lang w:val="en-IN"/>
              </w:rPr>
              <w:t xml:space="preserve"> 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suppressAutoHyphens/>
              <w:spacing w:line="276" w:lineRule="auto"/>
              <w:ind w:left="14" w:right="159"/>
              <w:rPr>
                <w:rFonts w:ascii="Verdana" w:hAnsi="Verdana" w:cs="Arial"/>
                <w:lang w:val="en-IN" w:eastAsia="ar-SA"/>
              </w:rPr>
            </w:pPr>
            <w:r w:rsidRPr="00A84CE6">
              <w:rPr>
                <w:rFonts w:ascii="Verdana" w:hAnsi="Verdana" w:cs="Arial"/>
                <w:lang w:val="en-IN"/>
              </w:rPr>
              <w:t>The purpose of this portal is to provide Shelte</w:t>
            </w:r>
            <w:r>
              <w:rPr>
                <w:rFonts w:ascii="Verdana" w:hAnsi="Verdana" w:cs="Arial"/>
                <w:lang w:val="en-IN"/>
              </w:rPr>
              <w:t xml:space="preserve">r Management for Pets by an NGO </w:t>
            </w:r>
            <w:r w:rsidRPr="00A84CE6">
              <w:rPr>
                <w:rFonts w:ascii="Verdana" w:hAnsi="Verdana" w:cs="Arial"/>
                <w:lang w:val="en-IN"/>
              </w:rPr>
              <w:t xml:space="preserve">where the User can do charity by donating materials to Pets, Portal also </w:t>
            </w:r>
            <w:r>
              <w:rPr>
                <w:rFonts w:ascii="Verdana" w:hAnsi="Verdana" w:cs="Arial"/>
                <w:lang w:val="en-IN"/>
              </w:rPr>
              <w:t>conducts</w:t>
            </w:r>
            <w:r w:rsidRPr="00A84CE6">
              <w:rPr>
                <w:rFonts w:ascii="Verdana" w:hAnsi="Verdana" w:cs="Arial"/>
                <w:lang w:val="en-IN"/>
              </w:rPr>
              <w:t xml:space="preserve"> contests for Pets and give prizes based on votes by users.</w:t>
            </w:r>
          </w:p>
        </w:tc>
      </w:tr>
      <w:tr w:rsidR="00E61414" w:rsidRPr="00A84CE6" w:rsidTr="00A86040">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E61414" w:rsidRPr="00A84CE6" w:rsidRDefault="00E61414" w:rsidP="00A86040">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Development of Contest</w:t>
            </w:r>
            <w:r>
              <w:rPr>
                <w:rFonts w:ascii="Verdana" w:hAnsi="Verdana" w:cs="Arial"/>
                <w:lang w:val="en-IN"/>
              </w:rPr>
              <w:t xml:space="preserve"> &amp; Shelter</w:t>
            </w:r>
            <w:r w:rsidRPr="00A84CE6">
              <w:rPr>
                <w:rFonts w:ascii="Verdana" w:hAnsi="Verdana" w:cs="Arial"/>
                <w:lang w:val="en-IN"/>
              </w:rPr>
              <w:t xml:space="preserve"> Management </w:t>
            </w:r>
            <w:r>
              <w:rPr>
                <w:rFonts w:ascii="Verdana" w:hAnsi="Verdana" w:cs="Arial"/>
                <w:lang w:val="en-IN"/>
              </w:rPr>
              <w:t>Module.</w:t>
            </w:r>
          </w:p>
          <w:p w:rsidR="00E61414"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E61414" w:rsidRPr="009E24B0"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Shelter based on search criteria such as location country etc.</w:t>
            </w:r>
          </w:p>
          <w:p w:rsidR="00E61414" w:rsidRPr="00A112E5" w:rsidRDefault="00E61414" w:rsidP="00A86040">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Worked on Voting Module Where End User can vote the parti</w:t>
            </w:r>
            <w:r w:rsidR="00F320DE">
              <w:rPr>
                <w:rFonts w:ascii="Verdana" w:hAnsi="Verdana" w:cs="Arial"/>
                <w:lang w:val="en-IN"/>
              </w:rPr>
              <w:t>ci</w:t>
            </w:r>
            <w:r>
              <w:rPr>
                <w:rFonts w:ascii="Verdana" w:hAnsi="Verdana" w:cs="Arial"/>
                <w:lang w:val="en-IN"/>
              </w:rPr>
              <w:t>pants, and admin can see the vote statistics in the control panel.</w:t>
            </w:r>
          </w:p>
          <w:p w:rsidR="00E61414" w:rsidRPr="00A84CE6" w:rsidRDefault="00E61414" w:rsidP="00A86040">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Bug Fixing Activities and Sliders development</w:t>
            </w:r>
            <w:r>
              <w:rPr>
                <w:rFonts w:ascii="Verdana" w:hAnsi="Verdana" w:cs="Arial"/>
                <w:lang w:val="en-IN"/>
              </w:rPr>
              <w:t xml:space="preserve"> for Contest Winners and Blogs.</w:t>
            </w:r>
          </w:p>
          <w:p w:rsidR="00E61414" w:rsidRPr="00A84CE6" w:rsidRDefault="00E61414" w:rsidP="00A86040">
            <w:pPr>
              <w:autoSpaceDE w:val="0"/>
              <w:autoSpaceDN w:val="0"/>
              <w:adjustRightInd w:val="0"/>
              <w:spacing w:line="276" w:lineRule="auto"/>
              <w:ind w:left="614"/>
              <w:rPr>
                <w:rFonts w:ascii="Verdana" w:hAnsi="Verdana" w:cs="Arial"/>
                <w:lang w:val="en-IN" w:eastAsia="ar-SA"/>
              </w:rPr>
            </w:pPr>
          </w:p>
        </w:tc>
      </w:tr>
    </w:tbl>
    <w:p w:rsidR="00E61414" w:rsidRDefault="00E61414" w:rsidP="00E61414">
      <w:pPr>
        <w:pStyle w:val="NoSpacing"/>
      </w:pPr>
    </w:p>
    <w:p w:rsidR="00E61414" w:rsidRDefault="00E61414" w:rsidP="00B2587D">
      <w:pPr>
        <w:pStyle w:val="NoSpacing"/>
        <w:rPr>
          <w:rFonts w:ascii="Verdana" w:hAnsi="Verdana"/>
          <w:b/>
        </w:rPr>
      </w:pPr>
    </w:p>
    <w:p w:rsidR="00B2587D" w:rsidRDefault="00B2587D" w:rsidP="00B2587D">
      <w:pPr>
        <w:pStyle w:val="NoSpacing"/>
        <w:rPr>
          <w:rFonts w:ascii="Verdana" w:hAnsi="Verdana"/>
        </w:rPr>
      </w:pPr>
      <w:r w:rsidRPr="00DB7203">
        <w:rPr>
          <w:rFonts w:ascii="Verdana" w:hAnsi="Verdana"/>
          <w:b/>
        </w:rPr>
        <w:t>Carama</w:t>
      </w:r>
    </w:p>
    <w:p w:rsidR="009B0CDF" w:rsidRPr="00DB7203" w:rsidRDefault="009B0CDF" w:rsidP="00B2587D">
      <w:pPr>
        <w:pStyle w:val="NoSpacing"/>
        <w:rPr>
          <w:rFonts w:ascii="Verdana" w:hAnsi="Verdana"/>
          <w:b/>
        </w:rPr>
      </w:pPr>
    </w:p>
    <w:tbl>
      <w:tblPr>
        <w:tblpPr w:leftFromText="180" w:rightFromText="180" w:vertAnchor="text" w:horzAnchor="margin" w:tblpY="171"/>
        <w:tblW w:w="10485" w:type="dxa"/>
        <w:tblLayout w:type="fixed"/>
        <w:tblCellMar>
          <w:left w:w="10" w:type="dxa"/>
          <w:right w:w="10" w:type="dxa"/>
        </w:tblCellMar>
        <w:tblLook w:val="04A0" w:firstRow="1" w:lastRow="0" w:firstColumn="1" w:lastColumn="0" w:noHBand="0" w:noVBand="1"/>
      </w:tblPr>
      <w:tblGrid>
        <w:gridCol w:w="2557"/>
        <w:gridCol w:w="7928"/>
      </w:tblGrid>
      <w:tr w:rsidR="00B2587D" w:rsidRPr="00A84CE6" w:rsidTr="00A46EB3">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Client</w:t>
            </w:r>
          </w:p>
        </w:tc>
        <w:tc>
          <w:tcPr>
            <w:tcW w:w="7928" w:type="dxa"/>
            <w:tcBorders>
              <w:top w:val="single" w:sz="4" w:space="0" w:color="000001"/>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pStyle w:val="Default"/>
              <w:tabs>
                <w:tab w:val="left" w:pos="180"/>
                <w:tab w:val="left" w:pos="1418"/>
              </w:tabs>
              <w:spacing w:line="276" w:lineRule="auto"/>
              <w:jc w:val="both"/>
              <w:rPr>
                <w:rFonts w:ascii="Verdana" w:eastAsia="Arial" w:hAnsi="Verdana"/>
                <w:color w:val="00000A"/>
                <w:sz w:val="20"/>
                <w:szCs w:val="20"/>
              </w:rPr>
            </w:pPr>
            <w:r w:rsidRPr="00A84CE6">
              <w:rPr>
                <w:rFonts w:ascii="Verdana" w:eastAsia="Arial" w:hAnsi="Verdana"/>
                <w:color w:val="00000A"/>
                <w:sz w:val="20"/>
                <w:szCs w:val="20"/>
              </w:rPr>
              <w:t xml:space="preserve"> Carama</w:t>
            </w:r>
          </w:p>
        </w:tc>
      </w:tr>
      <w:tr w:rsidR="00B2587D" w:rsidRPr="00A84CE6" w:rsidTr="00A46EB3">
        <w:trPr>
          <w:trHeight w:val="186"/>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ind w:right="255"/>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Role</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pStyle w:val="Standard"/>
              <w:spacing w:line="276" w:lineRule="auto"/>
              <w:ind w:left="14" w:right="159"/>
              <w:jc w:val="both"/>
              <w:rPr>
                <w:rFonts w:ascii="Verdana" w:hAnsi="Verdana" w:cs="Arial"/>
                <w:sz w:val="20"/>
                <w:lang w:val="en-IN"/>
              </w:rPr>
            </w:pPr>
            <w:r w:rsidRPr="00A84CE6">
              <w:rPr>
                <w:rFonts w:ascii="Verdana" w:hAnsi="Verdana" w:cs="Arial"/>
                <w:sz w:val="20"/>
                <w:lang w:val="en-IN"/>
              </w:rPr>
              <w:t xml:space="preserve"> Liferay Developer</w:t>
            </w:r>
          </w:p>
        </w:tc>
      </w:tr>
      <w:tr w:rsidR="00B2587D" w:rsidRPr="00A84CE6" w:rsidTr="00A46EB3">
        <w:trPr>
          <w:trHeight w:val="24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bottom"/>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Environment</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suppressAutoHyphens/>
              <w:spacing w:line="276" w:lineRule="auto"/>
              <w:ind w:left="14" w:right="159"/>
              <w:jc w:val="both"/>
              <w:rPr>
                <w:rFonts w:ascii="Verdana" w:hAnsi="Verdana" w:cs="Arial"/>
                <w:bCs/>
                <w:lang w:val="en-IN" w:eastAsia="ar-SA"/>
              </w:rPr>
            </w:pPr>
            <w:r w:rsidRPr="00A84CE6">
              <w:rPr>
                <w:rFonts w:ascii="Verdana" w:hAnsi="Verdana" w:cs="Arial"/>
                <w:bCs/>
                <w:lang w:val="en-IN"/>
              </w:rPr>
              <w:t xml:space="preserve"> Java, </w:t>
            </w:r>
            <w:r w:rsidRPr="00A84CE6">
              <w:rPr>
                <w:rFonts w:ascii="Verdana" w:hAnsi="Verdana" w:cs="Arial"/>
                <w:lang w:val="en-IN"/>
              </w:rPr>
              <w:t>Liferay 6.1.2 EE, Tomcat and MySQL, Maven</w:t>
            </w:r>
          </w:p>
        </w:tc>
      </w:tr>
      <w:tr w:rsidR="00B2587D" w:rsidRPr="00A84CE6" w:rsidTr="00A46EB3">
        <w:trPr>
          <w:trHeight w:val="362"/>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587D" w:rsidRPr="00A84CE6" w:rsidRDefault="00B2587D" w:rsidP="00A46EB3">
            <w:pPr>
              <w:pStyle w:val="Standard"/>
              <w:spacing w:line="276" w:lineRule="auto"/>
              <w:rPr>
                <w:rFonts w:ascii="Verdana" w:hAnsi="Verdana" w:cs="Arial"/>
                <w:b/>
                <w:color w:val="FFFFFF"/>
                <w:sz w:val="20"/>
                <w:lang w:val="en-IN"/>
              </w:rPr>
            </w:pPr>
            <w:r>
              <w:rPr>
                <w:rFonts w:ascii="Verdana" w:hAnsi="Verdana" w:cs="Arial"/>
                <w:b/>
                <w:color w:val="FFFFFF"/>
                <w:sz w:val="20"/>
                <w:lang w:val="en-IN"/>
              </w:rPr>
              <w:t xml:space="preserve"> </w:t>
            </w:r>
            <w:r w:rsidRPr="00A84CE6">
              <w:rPr>
                <w:rFonts w:ascii="Verdana" w:hAnsi="Verdana" w:cs="Arial"/>
                <w:b/>
                <w:color w:val="FFFFFF"/>
                <w:sz w:val="20"/>
                <w:lang w:val="en-IN"/>
              </w:rPr>
              <w:t>Description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suppressAutoHyphens/>
              <w:spacing w:line="276" w:lineRule="auto"/>
              <w:ind w:left="14" w:right="159"/>
              <w:jc w:val="both"/>
              <w:rPr>
                <w:rFonts w:ascii="Verdana" w:hAnsi="Verdana" w:cs="Arial"/>
                <w:lang w:val="en-IN" w:eastAsia="ar-SA"/>
              </w:rPr>
            </w:pPr>
            <w:r w:rsidRPr="00A84CE6">
              <w:rPr>
                <w:rFonts w:ascii="Verdana" w:hAnsi="Verdana" w:cs="Arial"/>
                <w:lang w:val="en-IN"/>
              </w:rPr>
              <w:t xml:space="preserve"> The purpose of this portal is to provide Car repair related services</w:t>
            </w:r>
            <w:r>
              <w:rPr>
                <w:rFonts w:ascii="Verdana" w:hAnsi="Verdana" w:cs="Arial"/>
                <w:lang w:val="en-IN"/>
              </w:rPr>
              <w:t xml:space="preserve"> of Different Car Brands and Their variants with the estimation of service fee and spare charges</w:t>
            </w:r>
            <w:r w:rsidRPr="00A84CE6">
              <w:rPr>
                <w:rFonts w:ascii="Verdana" w:hAnsi="Verdana" w:cs="Arial"/>
                <w:lang w:val="en-IN"/>
              </w:rPr>
              <w:t>.</w:t>
            </w:r>
            <w:r>
              <w:rPr>
                <w:rFonts w:ascii="Verdana" w:hAnsi="Verdana" w:cs="Arial"/>
                <w:lang w:val="en-IN"/>
              </w:rPr>
              <w:t xml:space="preserve"> User can search for the nearest workshop and book for a service.</w:t>
            </w:r>
          </w:p>
        </w:tc>
      </w:tr>
      <w:tr w:rsidR="00B2587D" w:rsidRPr="00A84CE6" w:rsidTr="00A46EB3">
        <w:trPr>
          <w:trHeight w:val="470"/>
        </w:trPr>
        <w:tc>
          <w:tcPr>
            <w:tcW w:w="2557" w:type="dxa"/>
            <w:tcBorders>
              <w:top w:val="single" w:sz="4" w:space="0" w:color="000001"/>
              <w:left w:val="single" w:sz="4" w:space="0" w:color="000001"/>
              <w:bottom w:val="single" w:sz="4" w:space="0" w:color="000001"/>
              <w:right w:val="nil"/>
            </w:tcBorders>
            <w:shd w:val="clear" w:color="auto" w:fill="EA4E4E" w:themeFill="accent1"/>
            <w:tcMar>
              <w:top w:w="0" w:type="dxa"/>
              <w:left w:w="0" w:type="dxa"/>
              <w:bottom w:w="0" w:type="dxa"/>
              <w:right w:w="0" w:type="dxa"/>
            </w:tcMar>
            <w:vAlign w:val="center"/>
            <w:hideMark/>
          </w:tcPr>
          <w:p w:rsidR="00B2587D" w:rsidRPr="00A84CE6" w:rsidRDefault="00B2587D" w:rsidP="00A46EB3">
            <w:pPr>
              <w:pStyle w:val="Standard"/>
              <w:spacing w:line="276" w:lineRule="auto"/>
              <w:ind w:left="-135"/>
              <w:rPr>
                <w:rFonts w:ascii="Verdana" w:hAnsi="Verdana" w:cs="Arial"/>
                <w:b/>
                <w:color w:val="FFFFFF"/>
                <w:sz w:val="20"/>
                <w:lang w:val="en-IN"/>
              </w:rPr>
            </w:pPr>
            <w:r w:rsidRPr="00A84CE6">
              <w:rPr>
                <w:rFonts w:ascii="Verdana" w:hAnsi="Verdana" w:cs="Arial"/>
                <w:b/>
                <w:color w:val="FFFFFF"/>
                <w:sz w:val="20"/>
                <w:lang w:val="en-IN"/>
              </w:rPr>
              <w:t xml:space="preserve">  </w:t>
            </w:r>
            <w:r>
              <w:rPr>
                <w:rFonts w:ascii="Verdana" w:hAnsi="Verdana" w:cs="Arial"/>
                <w:b/>
                <w:color w:val="FFFFFF"/>
                <w:sz w:val="20"/>
                <w:lang w:val="en-IN"/>
              </w:rPr>
              <w:t xml:space="preserve"> </w:t>
            </w:r>
            <w:r w:rsidRPr="00A84CE6">
              <w:rPr>
                <w:rFonts w:ascii="Verdana" w:hAnsi="Verdana" w:cs="Arial"/>
                <w:b/>
                <w:color w:val="FFFFFF"/>
                <w:sz w:val="20"/>
                <w:lang w:val="en-IN"/>
              </w:rPr>
              <w:t>Contribution</w:t>
            </w:r>
          </w:p>
        </w:tc>
        <w:tc>
          <w:tcPr>
            <w:tcW w:w="7928" w:type="dxa"/>
            <w:tcBorders>
              <w:top w:val="nil"/>
              <w:left w:val="single" w:sz="4" w:space="0" w:color="000001"/>
              <w:bottom w:val="single" w:sz="4" w:space="0" w:color="000001"/>
              <w:right w:val="single" w:sz="4" w:space="0" w:color="000001"/>
            </w:tcBorders>
            <w:shd w:val="clear" w:color="auto" w:fill="FFFFFF"/>
            <w:tcMar>
              <w:top w:w="0" w:type="dxa"/>
              <w:left w:w="0" w:type="dxa"/>
              <w:bottom w:w="0" w:type="dxa"/>
              <w:right w:w="0" w:type="dxa"/>
            </w:tcMar>
            <w:vAlign w:val="bottom"/>
            <w:hideMark/>
          </w:tcPr>
          <w:p w:rsidR="00B2587D" w:rsidRPr="00A84CE6" w:rsidRDefault="00B2587D" w:rsidP="00A46EB3">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Involved in Resolving Friendly URL issue</w:t>
            </w:r>
            <w:r>
              <w:rPr>
                <w:rFonts w:ascii="Verdana" w:hAnsi="Verdana" w:cs="Arial"/>
                <w:lang w:val="en-IN"/>
              </w:rPr>
              <w:t>s of portlets</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sidRPr="00A84CE6">
              <w:rPr>
                <w:rFonts w:ascii="Verdana" w:hAnsi="Verdana" w:cs="Arial"/>
                <w:lang w:val="en-IN"/>
              </w:rPr>
              <w:t>Working on bug fixing and enhancements in Workshop, My Car.</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in Showing the Workshops in the Google Maps.</w:t>
            </w:r>
          </w:p>
          <w:p w:rsidR="00B2587D"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Worked on Vehicle history module where the user can browse the history of his car service and its details.</w:t>
            </w:r>
          </w:p>
          <w:p w:rsidR="00B2587D" w:rsidRPr="00A84CE6" w:rsidRDefault="00B2587D" w:rsidP="00A46EB3">
            <w:pPr>
              <w:numPr>
                <w:ilvl w:val="0"/>
                <w:numId w:val="2"/>
              </w:numPr>
              <w:autoSpaceDE w:val="0"/>
              <w:autoSpaceDN w:val="0"/>
              <w:adjustRightInd w:val="0"/>
              <w:spacing w:line="276" w:lineRule="auto"/>
              <w:ind w:left="614"/>
              <w:rPr>
                <w:rFonts w:ascii="Verdana" w:hAnsi="Verdana" w:cs="Arial"/>
                <w:lang w:val="en-IN" w:eastAsia="ar-SA"/>
              </w:rPr>
            </w:pPr>
            <w:r>
              <w:rPr>
                <w:rFonts w:ascii="Verdana" w:hAnsi="Verdana" w:cs="Arial"/>
                <w:lang w:val="en-IN"/>
              </w:rPr>
              <w:t xml:space="preserve">Workshop Import and export functionality Using Apache POI, using which the admin can import a list of workshops into the database or he can filter the list of available workshops and export them as .xl file. </w:t>
            </w:r>
          </w:p>
          <w:p w:rsidR="00B2587D" w:rsidRPr="00A84CE6" w:rsidRDefault="00B2587D" w:rsidP="00A46EB3">
            <w:pPr>
              <w:autoSpaceDE w:val="0"/>
              <w:autoSpaceDN w:val="0"/>
              <w:adjustRightInd w:val="0"/>
              <w:spacing w:line="276" w:lineRule="auto"/>
              <w:ind w:left="614"/>
              <w:rPr>
                <w:rFonts w:ascii="Verdana" w:hAnsi="Verdana" w:cs="Arial"/>
                <w:lang w:val="en-IN" w:eastAsia="ar-SA"/>
              </w:rPr>
            </w:pPr>
          </w:p>
        </w:tc>
      </w:tr>
    </w:tbl>
    <w:p w:rsidR="00E61414" w:rsidRDefault="00E61414" w:rsidP="00F76DF9">
      <w:pPr>
        <w:pStyle w:val="Caption"/>
        <w:rPr>
          <w:rFonts w:ascii="Verdana" w:hAnsi="Verdana" w:cs="Arial"/>
        </w:rPr>
      </w:pPr>
    </w:p>
    <w:p w:rsidR="00DC12C9" w:rsidRPr="00DC12C9" w:rsidRDefault="00DC12C9" w:rsidP="00DC12C9">
      <w:pPr>
        <w:rPr>
          <w:lang w:eastAsia="ar-SA"/>
        </w:rPr>
      </w:pPr>
    </w:p>
    <w:p w:rsidR="00233A77" w:rsidRDefault="00233A77" w:rsidP="00F76DF9">
      <w:pPr>
        <w:pStyle w:val="Caption"/>
        <w:rPr>
          <w:rFonts w:ascii="Verdana" w:hAnsi="Verdana" w:cs="Arial"/>
        </w:rPr>
      </w:pPr>
    </w:p>
    <w:p w:rsidR="00233A77" w:rsidRPr="00333CD3" w:rsidRDefault="00233A77" w:rsidP="00233A77">
      <w:pPr>
        <w:pStyle w:val="Heading3"/>
      </w:pPr>
      <w:r>
        <w:rPr>
          <w:caps w:val="0"/>
        </w:rPr>
        <w:lastRenderedPageBreak/>
        <w:t>CAREER HIGHLIGHTS</w:t>
      </w:r>
    </w:p>
    <w:p w:rsidR="00233A77" w:rsidRDefault="00233A77" w:rsidP="00233A77">
      <w:pPr>
        <w:pStyle w:val="NoSpacing"/>
        <w:rPr>
          <w:rFonts w:ascii="Verdana" w:hAnsi="Verdana"/>
          <w:b/>
        </w:rPr>
      </w:pPr>
    </w:p>
    <w:p w:rsidR="00F76DF9" w:rsidRDefault="00F76DF9" w:rsidP="00F76DF9">
      <w:pPr>
        <w:pStyle w:val="Caption"/>
        <w:rPr>
          <w:rFonts w:ascii="Verdana" w:hAnsi="Verdana" w:cs="Arial"/>
          <w:b w:val="0"/>
        </w:rPr>
      </w:pPr>
      <w:r w:rsidRPr="00A84CE6">
        <w:rPr>
          <w:rFonts w:ascii="Verdana" w:hAnsi="Verdana" w:cs="Arial"/>
        </w:rPr>
        <w:t>Wego Flight</w:t>
      </w:r>
      <w:r w:rsidR="00C36730">
        <w:rPr>
          <w:rFonts w:ascii="Verdana" w:hAnsi="Verdana" w:cs="Arial"/>
        </w:rPr>
        <w:t xml:space="preserve"> Service</w:t>
      </w:r>
      <w:r w:rsidRPr="00A84CE6">
        <w:rPr>
          <w:rFonts w:ascii="Verdana" w:hAnsi="Verdana" w:cs="Arial"/>
        </w:rPr>
        <w:t xml:space="preserve"> Integration</w:t>
      </w:r>
    </w:p>
    <w:p w:rsidR="007B2EFA" w:rsidRPr="007B2EFA" w:rsidRDefault="007B2EFA" w:rsidP="007B2EFA">
      <w:pPr>
        <w:rPr>
          <w:lang w:eastAsia="ar-SA"/>
        </w:rPr>
      </w:pPr>
    </w:p>
    <w:p w:rsidR="00F76DF9" w:rsidRDefault="00F76DF9" w:rsidP="00655007">
      <w:pPr>
        <w:pStyle w:val="NoSpacing"/>
      </w:pP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tcPr>
          <w:p w:rsidR="00F76DF9" w:rsidRPr="00A84CE6" w:rsidRDefault="00F76DF9" w:rsidP="000E2387">
            <w:pPr>
              <w:suppressAutoHyphens/>
              <w:snapToGrid w:val="0"/>
              <w:spacing w:line="276" w:lineRule="auto"/>
              <w:rPr>
                <w:rFonts w:ascii="Verdana" w:hAnsi="Verdana" w:cs="Arial"/>
                <w:b/>
                <w:bCs/>
                <w:color w:val="FFFFFF"/>
                <w:lang w:val="en-IN"/>
              </w:rPr>
            </w:pPr>
            <w:r w:rsidRPr="00A84CE6">
              <w:rPr>
                <w:rFonts w:ascii="Verdana" w:hAnsi="Verdana" w:cs="Arial"/>
                <w:b/>
                <w:bCs/>
                <w:color w:val="FFFFFF" w:themeColor="background1"/>
              </w:rPr>
              <w:t>Client</w:t>
            </w:r>
          </w:p>
        </w:tc>
        <w:tc>
          <w:tcPr>
            <w:tcW w:w="7928" w:type="dxa"/>
            <w:tcBorders>
              <w:top w:val="single" w:sz="4" w:space="0" w:color="000000"/>
              <w:left w:val="nil"/>
              <w:bottom w:val="single" w:sz="4" w:space="0" w:color="000000"/>
              <w:right w:val="single" w:sz="4" w:space="0" w:color="000000"/>
            </w:tcBorders>
            <w:vAlign w:val="bottom"/>
          </w:tcPr>
          <w:p w:rsidR="00F76DF9" w:rsidRPr="00A84CE6" w:rsidRDefault="00F76DF9" w:rsidP="000E2387">
            <w:pPr>
              <w:suppressAutoHyphens/>
              <w:snapToGrid w:val="0"/>
              <w:spacing w:line="276" w:lineRule="auto"/>
              <w:rPr>
                <w:rFonts w:ascii="Verdana" w:hAnsi="Verdana" w:cs="Arial"/>
                <w:lang w:val="en-IN"/>
              </w:rPr>
            </w:pPr>
            <w:r w:rsidRPr="00A84CE6">
              <w:rPr>
                <w:rFonts w:ascii="Verdana" w:hAnsi="Verdana" w:cs="Arial"/>
                <w:lang w:val="en-IN"/>
              </w:rPr>
              <w:t xml:space="preserve"> Wego</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Role</w:t>
            </w:r>
          </w:p>
        </w:tc>
        <w:tc>
          <w:tcPr>
            <w:tcW w:w="7928" w:type="dxa"/>
            <w:tcBorders>
              <w:top w:val="single" w:sz="4" w:space="0" w:color="000000"/>
              <w:left w:val="nil"/>
              <w:bottom w:val="single" w:sz="4" w:space="0" w:color="000000"/>
              <w:right w:val="single" w:sz="4" w:space="0" w:color="000000"/>
            </w:tcBorders>
            <w:vAlign w:val="bottom"/>
            <w:hideMark/>
          </w:tcPr>
          <w:p w:rsidR="00F76DF9" w:rsidRPr="00A84CE6" w:rsidRDefault="00F76DF9" w:rsidP="000E2387">
            <w:pPr>
              <w:suppressAutoHyphens/>
              <w:snapToGrid w:val="0"/>
              <w:spacing w:line="276" w:lineRule="auto"/>
              <w:rPr>
                <w:rFonts w:ascii="Verdana" w:hAnsi="Verdana" w:cs="Arial"/>
                <w:lang w:val="en-IN" w:eastAsia="ar-SA"/>
              </w:rPr>
            </w:pPr>
            <w:r w:rsidRPr="00A84CE6">
              <w:rPr>
                <w:rFonts w:ascii="Verdana" w:hAnsi="Verdana" w:cs="Arial"/>
                <w:lang w:val="en-IN"/>
              </w:rPr>
              <w:t xml:space="preserve"> Java Developer</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Environment</w:t>
            </w:r>
          </w:p>
        </w:tc>
        <w:tc>
          <w:tcPr>
            <w:tcW w:w="7928" w:type="dxa"/>
            <w:tcBorders>
              <w:top w:val="nil"/>
              <w:left w:val="single" w:sz="4" w:space="0" w:color="000000"/>
              <w:bottom w:val="single" w:sz="4" w:space="0" w:color="000000"/>
              <w:right w:val="single" w:sz="4" w:space="0" w:color="000000"/>
            </w:tcBorders>
            <w:hideMark/>
          </w:tcPr>
          <w:p w:rsidR="00F76DF9" w:rsidRPr="00A84CE6" w:rsidRDefault="00F76DF9" w:rsidP="000E2387">
            <w:pPr>
              <w:pStyle w:val="Default"/>
              <w:keepNext/>
              <w:tabs>
                <w:tab w:val="left" w:pos="0"/>
              </w:tabs>
              <w:spacing w:line="276" w:lineRule="auto"/>
              <w:jc w:val="both"/>
              <w:rPr>
                <w:rFonts w:ascii="Verdana" w:eastAsia="Arial" w:hAnsi="Verdana"/>
                <w:sz w:val="20"/>
                <w:szCs w:val="20"/>
              </w:rPr>
            </w:pPr>
            <w:r w:rsidRPr="00A84CE6">
              <w:rPr>
                <w:rFonts w:ascii="Verdana" w:hAnsi="Verdana"/>
                <w:sz w:val="20"/>
                <w:szCs w:val="20"/>
              </w:rPr>
              <w:t xml:space="preserve"> Java, Apache Libraries, JSON, JSOUP, XML, Flight Integration APIs, Maven, Git</w:t>
            </w:r>
          </w:p>
        </w:tc>
      </w:tr>
      <w:tr w:rsidR="00F76DF9" w:rsidRPr="00A84CE6" w:rsidTr="00107994">
        <w:trPr>
          <w:trHeight w:val="30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Description</w:t>
            </w:r>
          </w:p>
        </w:tc>
        <w:tc>
          <w:tcPr>
            <w:tcW w:w="7928" w:type="dxa"/>
            <w:tcBorders>
              <w:top w:val="nil"/>
              <w:left w:val="single" w:sz="4" w:space="0" w:color="000000"/>
              <w:bottom w:val="single" w:sz="4" w:space="0" w:color="000000"/>
              <w:right w:val="single" w:sz="4" w:space="0" w:color="000000"/>
            </w:tcBorders>
            <w:vAlign w:val="bottom"/>
            <w:hideMark/>
          </w:tcPr>
          <w:p w:rsidR="00F76DF9" w:rsidRPr="00A84CE6" w:rsidRDefault="00F76DF9" w:rsidP="00075117">
            <w:pPr>
              <w:pStyle w:val="HTMLPreformatted"/>
              <w:snapToGrid w:val="0"/>
              <w:spacing w:line="276" w:lineRule="auto"/>
              <w:rPr>
                <w:rFonts w:ascii="Verdana" w:hAnsi="Verdana" w:cs="Arial"/>
                <w:lang w:val="en-IN"/>
              </w:rPr>
            </w:pPr>
            <w:r w:rsidRPr="00A84CE6">
              <w:rPr>
                <w:rFonts w:ascii="Verdana" w:hAnsi="Verdana" w:cs="Arial"/>
                <w:lang w:val="en-IN"/>
              </w:rPr>
              <w:t xml:space="preserve"> </w:t>
            </w:r>
            <w:r w:rsidR="00001037">
              <w:rPr>
                <w:rFonts w:ascii="Verdana" w:hAnsi="Verdana" w:cs="Arial"/>
                <w:lang w:val="en-IN"/>
              </w:rPr>
              <w:t xml:space="preserve">Wego is </w:t>
            </w:r>
            <w:r w:rsidR="001D72BF">
              <w:rPr>
                <w:rFonts w:ascii="Verdana" w:hAnsi="Verdana" w:cs="Arial"/>
                <w:lang w:val="en-IN"/>
              </w:rPr>
              <w:t>an</w:t>
            </w:r>
            <w:r w:rsidR="00001037">
              <w:rPr>
                <w:rFonts w:ascii="Verdana" w:hAnsi="Verdana" w:cs="Arial"/>
                <w:lang w:val="en-IN"/>
              </w:rPr>
              <w:t xml:space="preserve"> online</w:t>
            </w:r>
            <w:r w:rsidR="00404243">
              <w:rPr>
                <w:rFonts w:ascii="Verdana" w:hAnsi="Verdana" w:cs="Arial"/>
                <w:lang w:val="en-IN"/>
              </w:rPr>
              <w:t xml:space="preserve"> </w:t>
            </w:r>
            <w:r w:rsidR="00001037">
              <w:rPr>
                <w:rFonts w:ascii="Verdana" w:hAnsi="Verdana" w:cs="Arial"/>
                <w:lang w:val="en-IN"/>
              </w:rPr>
              <w:t>booking site for Airlines</w:t>
            </w:r>
            <w:r w:rsidR="00404243">
              <w:rPr>
                <w:rFonts w:ascii="Verdana" w:hAnsi="Verdana" w:cs="Arial"/>
                <w:lang w:val="en-IN"/>
              </w:rPr>
              <w:t>, User can sea</w:t>
            </w:r>
            <w:r w:rsidR="00001037">
              <w:rPr>
                <w:rFonts w:ascii="Verdana" w:hAnsi="Verdana" w:cs="Arial"/>
                <w:lang w:val="en-IN"/>
              </w:rPr>
              <w:t>rch</w:t>
            </w:r>
            <w:r w:rsidR="009B6AC7">
              <w:rPr>
                <w:rFonts w:ascii="Verdana" w:hAnsi="Verdana" w:cs="Arial"/>
                <w:lang w:val="en-IN"/>
              </w:rPr>
              <w:t xml:space="preserve"> for flights of many countries, airlines and choose the</w:t>
            </w:r>
            <w:r w:rsidR="00404243">
              <w:rPr>
                <w:rFonts w:ascii="Verdana" w:hAnsi="Verdana" w:cs="Arial"/>
                <w:lang w:val="en-IN"/>
              </w:rPr>
              <w:t xml:space="preserve"> </w:t>
            </w:r>
            <w:r w:rsidR="007936F3">
              <w:rPr>
                <w:rFonts w:ascii="Verdana" w:hAnsi="Verdana" w:cs="Arial"/>
                <w:lang w:val="en-IN"/>
              </w:rPr>
              <w:t>best</w:t>
            </w:r>
            <w:r w:rsidR="00404243">
              <w:rPr>
                <w:rFonts w:ascii="Verdana" w:hAnsi="Verdana" w:cs="Arial"/>
                <w:lang w:val="en-IN"/>
              </w:rPr>
              <w:t xml:space="preserve"> flight tickets</w:t>
            </w:r>
            <w:r w:rsidR="001D2A21">
              <w:rPr>
                <w:rFonts w:ascii="Verdana" w:hAnsi="Verdana" w:cs="Arial"/>
                <w:lang w:val="en-IN"/>
              </w:rPr>
              <w:t xml:space="preserve"> for their travelling</w:t>
            </w:r>
            <w:r w:rsidR="00001037">
              <w:rPr>
                <w:rFonts w:ascii="Verdana" w:hAnsi="Verdana" w:cs="Arial"/>
                <w:lang w:val="en-IN"/>
              </w:rPr>
              <w:t xml:space="preserve">, </w:t>
            </w:r>
            <w:r w:rsidR="00DB11F7">
              <w:rPr>
                <w:rFonts w:ascii="Verdana" w:hAnsi="Verdana" w:cs="Arial"/>
                <w:lang w:val="en-IN"/>
              </w:rPr>
              <w:t xml:space="preserve">hundreds of Airline services </w:t>
            </w:r>
            <w:r w:rsidR="004E3973">
              <w:rPr>
                <w:rFonts w:ascii="Verdana" w:hAnsi="Verdana" w:cs="Arial"/>
                <w:lang w:val="en-IN"/>
              </w:rPr>
              <w:t xml:space="preserve">APIs </w:t>
            </w:r>
            <w:r w:rsidR="00DB11F7">
              <w:rPr>
                <w:rFonts w:ascii="Verdana" w:hAnsi="Verdana" w:cs="Arial"/>
                <w:lang w:val="en-IN"/>
              </w:rPr>
              <w:t>are integrated into single portal.</w:t>
            </w:r>
            <w:r>
              <w:rPr>
                <w:rFonts w:ascii="Verdana" w:hAnsi="Verdana" w:cs="Arial"/>
                <w:lang w:val="en-IN"/>
              </w:rPr>
              <w:t xml:space="preserve"> </w:t>
            </w:r>
          </w:p>
        </w:tc>
      </w:tr>
      <w:tr w:rsidR="00F76DF9" w:rsidRPr="00A84CE6" w:rsidTr="00107994">
        <w:trPr>
          <w:trHeight w:val="29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ind w:left="-135"/>
              <w:rPr>
                <w:rFonts w:ascii="Verdana" w:hAnsi="Verdana" w:cs="Arial"/>
                <w:b/>
                <w:bCs/>
                <w:color w:val="FFFFFF"/>
                <w:lang w:val="en-IN" w:eastAsia="ar-SA"/>
              </w:rPr>
            </w:pPr>
            <w:r w:rsidRPr="00A84CE6">
              <w:rPr>
                <w:rFonts w:ascii="Verdana" w:hAnsi="Verdana" w:cs="Arial"/>
                <w:b/>
                <w:bCs/>
                <w:color w:val="FFFFFF"/>
                <w:lang w:val="en-IN"/>
              </w:rPr>
              <w:t xml:space="preserve">  </w:t>
            </w:r>
            <w:r>
              <w:rPr>
                <w:rFonts w:ascii="Verdana" w:hAnsi="Verdana" w:cs="Arial"/>
                <w:b/>
                <w:bCs/>
                <w:color w:val="FFFFFF"/>
                <w:lang w:val="en-IN"/>
              </w:rPr>
              <w:t xml:space="preserve"> </w:t>
            </w:r>
            <w:r w:rsidRPr="00A84CE6">
              <w:rPr>
                <w:rFonts w:ascii="Verdana" w:hAnsi="Verdana" w:cs="Arial"/>
                <w:b/>
                <w:bCs/>
                <w:color w:val="FFFFFF"/>
                <w:lang w:val="en-IN"/>
              </w:rPr>
              <w:t>Contribution</w:t>
            </w:r>
          </w:p>
        </w:tc>
        <w:tc>
          <w:tcPr>
            <w:tcW w:w="7928" w:type="dxa"/>
            <w:tcBorders>
              <w:top w:val="nil"/>
              <w:left w:val="single" w:sz="4" w:space="0" w:color="000000"/>
              <w:bottom w:val="single" w:sz="4" w:space="0" w:color="000000"/>
              <w:right w:val="single" w:sz="4" w:space="0" w:color="000000"/>
            </w:tcBorders>
            <w:vAlign w:val="bottom"/>
            <w:hideMark/>
          </w:tcPr>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Integrated </w:t>
            </w:r>
            <w:r w:rsidR="0099018D" w:rsidRPr="00A84CE6">
              <w:rPr>
                <w:rFonts w:ascii="Verdana" w:hAnsi="Verdana" w:cs="Arial"/>
                <w:lang w:val="en-IN"/>
              </w:rPr>
              <w:t>many</w:t>
            </w:r>
            <w:r w:rsidRPr="00A84CE6">
              <w:rPr>
                <w:rFonts w:ascii="Verdana" w:hAnsi="Verdana" w:cs="Arial"/>
                <w:lang w:val="en-IN"/>
              </w:rPr>
              <w:t xml:space="preserve"> flight APIs into Wego application</w:t>
            </w:r>
            <w:r>
              <w:rPr>
                <w:rFonts w:ascii="Verdana" w:hAnsi="Verdana" w:cs="Arial"/>
                <w:lang w:val="en-IN"/>
              </w:rPr>
              <w:t>.</w:t>
            </w:r>
          </w:p>
          <w:p w:rsidR="00F76DF9" w:rsidRPr="00A84CE6" w:rsidRDefault="00F76DF9"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Consumed the Web service of the </w:t>
            </w:r>
            <w:r w:rsidR="00FD02A9">
              <w:rPr>
                <w:rFonts w:ascii="Verdana" w:hAnsi="Verdana" w:cs="Arial"/>
                <w:lang w:val="en-IN"/>
              </w:rPr>
              <w:t xml:space="preserve">different </w:t>
            </w:r>
            <w:r>
              <w:rPr>
                <w:rFonts w:ascii="Verdana" w:hAnsi="Verdana" w:cs="Arial"/>
                <w:lang w:val="en-IN"/>
              </w:rPr>
              <w:t xml:space="preserve">service providers </w:t>
            </w:r>
            <w:r w:rsidR="00956156">
              <w:rPr>
                <w:rFonts w:ascii="Verdana" w:hAnsi="Verdana" w:cs="Arial"/>
                <w:lang w:val="en-IN"/>
              </w:rPr>
              <w:t xml:space="preserve">by querying them with input parameters </w:t>
            </w:r>
            <w:r w:rsidR="007421A5">
              <w:rPr>
                <w:rFonts w:ascii="Verdana" w:hAnsi="Verdana" w:cs="Arial"/>
                <w:lang w:val="en-IN"/>
              </w:rPr>
              <w:t>such as number of male</w:t>
            </w:r>
            <w:r w:rsidR="007310E5">
              <w:rPr>
                <w:rFonts w:ascii="Verdana" w:hAnsi="Verdana" w:cs="Arial"/>
                <w:lang w:val="en-IN"/>
              </w:rPr>
              <w:t>, female</w:t>
            </w:r>
            <w:r w:rsidR="00956156">
              <w:rPr>
                <w:rFonts w:ascii="Verdana" w:hAnsi="Verdana" w:cs="Arial"/>
                <w:lang w:val="en-IN"/>
              </w:rPr>
              <w:t xml:space="preserve"> children </w:t>
            </w:r>
            <w:r w:rsidR="0085561F">
              <w:rPr>
                <w:rFonts w:ascii="Verdana" w:hAnsi="Verdana" w:cs="Arial"/>
                <w:lang w:val="en-IN"/>
              </w:rPr>
              <w:t xml:space="preserve">travellers, </w:t>
            </w:r>
            <w:r w:rsidR="00956156">
              <w:rPr>
                <w:rFonts w:ascii="Verdana" w:hAnsi="Verdana" w:cs="Arial"/>
                <w:lang w:val="en-IN"/>
              </w:rPr>
              <w:t xml:space="preserve">travel date </w:t>
            </w:r>
            <w:r w:rsidR="00FF6E17">
              <w:rPr>
                <w:rFonts w:ascii="Verdana" w:hAnsi="Verdana" w:cs="Arial"/>
                <w:lang w:val="en-IN"/>
              </w:rPr>
              <w:t>etc.</w:t>
            </w:r>
            <w:r w:rsidR="00956156">
              <w:rPr>
                <w:rFonts w:ascii="Verdana" w:hAnsi="Verdana" w:cs="Arial"/>
                <w:lang w:val="en-IN"/>
              </w:rPr>
              <w:t xml:space="preserve"> </w:t>
            </w:r>
            <w:r>
              <w:rPr>
                <w:rFonts w:ascii="Verdana" w:hAnsi="Verdana" w:cs="Arial"/>
                <w:lang w:val="en-IN"/>
              </w:rPr>
              <w:t>and pars</w:t>
            </w:r>
            <w:r w:rsidR="00FD02A9">
              <w:rPr>
                <w:rFonts w:ascii="Verdana" w:hAnsi="Verdana" w:cs="Arial"/>
                <w:lang w:val="en-IN"/>
              </w:rPr>
              <w:t xml:space="preserve">ing different data formats such as JSON XML, extracting the data such as seat availability details and </w:t>
            </w:r>
            <w:r w:rsidR="00211D71">
              <w:rPr>
                <w:rFonts w:ascii="Verdana" w:hAnsi="Verdana" w:cs="Arial"/>
                <w:lang w:val="en-IN"/>
              </w:rPr>
              <w:t>cost, to</w:t>
            </w:r>
            <w:r>
              <w:rPr>
                <w:rFonts w:ascii="Verdana" w:hAnsi="Verdana" w:cs="Arial"/>
                <w:lang w:val="en-IN"/>
              </w:rPr>
              <w:t xml:space="preserve"> Wego API Library.</w:t>
            </w:r>
          </w:p>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Involved in fixing missing </w:t>
            </w:r>
            <w:r w:rsidR="00BF4C7B">
              <w:rPr>
                <w:rFonts w:ascii="Verdana" w:hAnsi="Verdana" w:cs="Arial"/>
                <w:lang w:val="en-IN"/>
              </w:rPr>
              <w:t xml:space="preserve">information retrieval for API’s. </w:t>
            </w:r>
            <w:r w:rsidR="006C7BFB">
              <w:rPr>
                <w:rFonts w:ascii="Verdana" w:hAnsi="Verdana" w:cs="Arial"/>
                <w:lang w:val="en-IN"/>
              </w:rPr>
              <w:t>There</w:t>
            </w:r>
            <w:r w:rsidR="00BF4C7B">
              <w:rPr>
                <w:rFonts w:ascii="Verdana" w:hAnsi="Verdana" w:cs="Arial"/>
                <w:lang w:val="en-IN"/>
              </w:rPr>
              <w:t xml:space="preserve"> were many Airlines APIs integrated which were missing some parameters such as Travelling Class, arrival &amp; departure date time</w:t>
            </w:r>
            <w:r w:rsidR="00377429">
              <w:rPr>
                <w:rFonts w:ascii="Verdana" w:hAnsi="Verdana" w:cs="Arial"/>
                <w:lang w:val="en-IN"/>
              </w:rPr>
              <w:t>.</w:t>
            </w:r>
          </w:p>
          <w:p w:rsidR="00001037" w:rsidRPr="00A84CE6" w:rsidRDefault="00001037"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Validating the existing airlin</w:t>
            </w:r>
            <w:r w:rsidR="006D74F5">
              <w:rPr>
                <w:rFonts w:ascii="Verdana" w:hAnsi="Verdana" w:cs="Arial"/>
                <w:lang w:val="en-IN"/>
              </w:rPr>
              <w:t>es API data</w:t>
            </w:r>
            <w:r w:rsidR="00892902">
              <w:rPr>
                <w:rFonts w:ascii="Verdana" w:hAnsi="Verdana" w:cs="Arial"/>
                <w:lang w:val="en-IN"/>
              </w:rPr>
              <w:t xml:space="preserve"> to ensure the consistence of the data</w:t>
            </w:r>
            <w:r w:rsidR="0001571F">
              <w:rPr>
                <w:rFonts w:ascii="Verdana" w:hAnsi="Verdana" w:cs="Arial"/>
                <w:lang w:val="en-IN"/>
              </w:rPr>
              <w:t>.</w:t>
            </w:r>
          </w:p>
          <w:p w:rsidR="00F76DF9" w:rsidRPr="00A84CE6" w:rsidRDefault="00F76DF9" w:rsidP="000E2387">
            <w:pPr>
              <w:pStyle w:val="Textbodyindent"/>
              <w:tabs>
                <w:tab w:val="left" w:pos="-25952"/>
                <w:tab w:val="left" w:pos="-22712"/>
                <w:tab w:val="left" w:pos="-19472"/>
                <w:tab w:val="left" w:pos="-18736"/>
                <w:tab w:val="left" w:pos="-16232"/>
                <w:tab w:val="left" w:pos="-15496"/>
                <w:tab w:val="left" w:pos="-12256"/>
                <w:tab w:val="left" w:pos="-9016"/>
                <w:tab w:val="left" w:pos="-5776"/>
                <w:tab w:val="left" w:pos="-2536"/>
                <w:tab w:val="left" w:pos="704"/>
                <w:tab w:val="left" w:pos="7184"/>
                <w:tab w:val="left" w:pos="16200"/>
                <w:tab w:val="left" w:pos="16920"/>
                <w:tab w:val="left" w:pos="17640"/>
              </w:tabs>
              <w:spacing w:line="276" w:lineRule="auto"/>
              <w:rPr>
                <w:rFonts w:ascii="Verdana" w:hAnsi="Verdana" w:cs="Arial"/>
                <w:lang w:val="en-IN"/>
              </w:rPr>
            </w:pPr>
            <w:r w:rsidRPr="00A84CE6">
              <w:rPr>
                <w:rFonts w:ascii="Verdana" w:hAnsi="Verdana" w:cs="Arial"/>
                <w:lang w:val="en-IN"/>
              </w:rPr>
              <w:t xml:space="preserve"> </w:t>
            </w:r>
          </w:p>
        </w:tc>
      </w:tr>
    </w:tbl>
    <w:p w:rsidR="00F76DF9" w:rsidRPr="00333CD3" w:rsidRDefault="00F76DF9" w:rsidP="00DC12C9">
      <w:pPr>
        <w:pStyle w:val="NoSpacing"/>
      </w:pPr>
    </w:p>
    <w:sectPr w:rsidR="00F76DF9" w:rsidRPr="00333CD3" w:rsidSect="00EF7CC9">
      <w:headerReference w:type="default" r:id="rId10"/>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E16" w:rsidRDefault="00A04E16" w:rsidP="00713050">
      <w:pPr>
        <w:spacing w:line="240" w:lineRule="auto"/>
      </w:pPr>
      <w:r>
        <w:separator/>
      </w:r>
    </w:p>
  </w:endnote>
  <w:endnote w:type="continuationSeparator" w:id="0">
    <w:p w:rsidR="00A04E16" w:rsidRDefault="00A04E1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3" w:usb1="00000000" w:usb2="00000000" w:usb3="00000000" w:csb0="00000001"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650553"/>
      <w:docPartObj>
        <w:docPartGallery w:val="Page Numbers (Bottom of Page)"/>
        <w:docPartUnique/>
      </w:docPartObj>
    </w:sdtPr>
    <w:sdtEndPr>
      <w:rPr>
        <w:noProof/>
      </w:rPr>
    </w:sdtEndPr>
    <w:sdtContent>
      <w:p w:rsidR="00E40C15" w:rsidRDefault="00E40C15">
        <w:pPr>
          <w:pStyle w:val="Footer"/>
          <w:jc w:val="right"/>
        </w:pPr>
        <w:r>
          <w:fldChar w:fldCharType="begin"/>
        </w:r>
        <w:r>
          <w:instrText xml:space="preserve"> PAGE   \* MERGEFORMAT </w:instrText>
        </w:r>
        <w:r>
          <w:fldChar w:fldCharType="separate"/>
        </w:r>
        <w:r w:rsidR="00C86A67">
          <w:rPr>
            <w:noProof/>
          </w:rPr>
          <w:t>8</w:t>
        </w:r>
        <w:r>
          <w:rPr>
            <w:noProof/>
          </w:rPr>
          <w:fldChar w:fldCharType="end"/>
        </w:r>
      </w:p>
    </w:sdtContent>
  </w:sdt>
  <w:p w:rsidR="00E40C15" w:rsidRDefault="00E40C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7BBB05"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U+Jg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YYilPi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098E09"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G0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w3gG0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rPr>
            <mc:AlternateContent>
              <mc:Choice Requires="wpg">
                <w:drawing>
                  <wp:inline distT="0" distB="0" distL="0" distR="0" wp14:anchorId="50AAC1B0" wp14:editId="41D5518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FAF664"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ti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C6Oti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rPr>
            <mc:AlternateContent>
              <mc:Choice Requires="wpg">
                <w:drawing>
                  <wp:inline distT="0" distB="0" distL="0" distR="0" wp14:anchorId="4BF8795F" wp14:editId="1655091B">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EDBFB8"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gLx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WPVIC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217980" w:rsidTr="006D76B1">
      <w:tc>
        <w:tcPr>
          <w:tcW w:w="2621" w:type="dxa"/>
          <w:tcMar>
            <w:top w:w="144" w:type="dxa"/>
            <w:left w:w="115" w:type="dxa"/>
            <w:right w:w="115" w:type="dxa"/>
          </w:tcMar>
        </w:tcPr>
        <w:p w:rsidR="00811117" w:rsidRPr="00CA3DF1" w:rsidRDefault="00A04E16" w:rsidP="003C5528">
          <w:pPr>
            <w:pStyle w:val="Footer"/>
          </w:pPr>
          <w:sdt>
            <w:sdtPr>
              <w:alias w:val="Email:"/>
              <w:tag w:val="Email:"/>
              <w:id w:val="-1689822732"/>
              <w:placeholder>
                <w:docPart w:val="6955AFDC6A2C40678E9BDDED6962A73F"/>
              </w:placeholder>
              <w:dataBinding w:prefixMappings="xmlns:ns0='http://schemas.microsoft.com/office/2006/coverPageProps' " w:xpath="/ns0:CoverPageProperties[1]/ns0:CompanyEmail[1]" w:storeItemID="{55AF091B-3C7A-41E3-B477-F2FDAA23CFDA}"/>
              <w15:appearance w15:val="hidden"/>
              <w:text w:multiLine="1"/>
            </w:sdtPr>
            <w:sdtEndPr/>
            <w:sdtContent>
              <w:r w:rsidR="009C32A3">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081720897"/>
            <w:placeholder>
              <w:docPart w:val="557BF9331A174634AC30B4AAF60B4D8F"/>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B538B" w:rsidP="00070C88">
              <w:pPr>
                <w:pStyle w:val="Footer"/>
              </w:pPr>
              <w:r w:rsidRPr="008B538B">
                <w:rPr>
                  <w:caps w:val="0"/>
                </w:rPr>
                <w:t>https://twitter.com/</w:t>
              </w:r>
              <w:r w:rsidR="00070C88">
                <w:rPr>
                  <w:caps w:val="0"/>
                </w:rPr>
                <w:t>Iam_</w:t>
              </w:r>
              <w:r w:rsidRPr="008B538B">
                <w:rPr>
                  <w:caps w:val="0"/>
                </w:rPr>
                <w:t>syedali</w:t>
              </w:r>
            </w:p>
          </w:sdtContent>
        </w:sdt>
      </w:tc>
      <w:tc>
        <w:tcPr>
          <w:tcW w:w="2621" w:type="dxa"/>
          <w:tcMar>
            <w:top w:w="144" w:type="dxa"/>
            <w:left w:w="115" w:type="dxa"/>
            <w:right w:w="115" w:type="dxa"/>
          </w:tcMar>
        </w:tcPr>
        <w:sdt>
          <w:sdtPr>
            <w:alias w:val="Telephone:"/>
            <w:tag w:val="Telephone:"/>
            <w:id w:val="-389655527"/>
            <w:placeholder>
              <w:docPart w:val="F15681BC95604F47A5A6843EB6AD3C86"/>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AE2B39" w:rsidP="00AE2B39">
              <w:pPr>
                <w:pStyle w:val="Footer"/>
              </w:pPr>
              <w:r>
                <w:rPr>
                  <w:caps w:val="0"/>
                </w:rPr>
                <w:t>https://in.linkedin.com/in/iam-syed</w:t>
              </w:r>
              <w:r w:rsidR="001A770A" w:rsidRPr="00662A07">
                <w:rPr>
                  <w:caps w:val="0"/>
                </w:rPr>
                <w:t>ali</w:t>
              </w:r>
            </w:p>
          </w:sdtContent>
        </w:sdt>
      </w:tc>
      <w:tc>
        <w:tcPr>
          <w:tcW w:w="2621" w:type="dxa"/>
          <w:tcMar>
            <w:top w:w="144" w:type="dxa"/>
            <w:left w:w="115" w:type="dxa"/>
            <w:right w:w="115" w:type="dxa"/>
          </w:tcMar>
        </w:tcPr>
        <w:sdt>
          <w:sdtPr>
            <w:alias w:val="LinkedIn URL:"/>
            <w:tag w:val="LinkedIn URL:"/>
            <w:id w:val="-1529023829"/>
            <w:placeholder>
              <w:docPart w:val="21E9F90672B34A2EA5C9234DE959FA2D"/>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1A770A" w:rsidP="00217980">
              <w:pPr>
                <w:pStyle w:val="Footer"/>
              </w:pPr>
              <w:r>
                <w:rPr>
                  <w:caps w:val="0"/>
                </w:rPr>
                <w:t>+91-9844474495</w:t>
              </w:r>
            </w:p>
          </w:sdtContent>
        </w:sdt>
      </w:tc>
    </w:tr>
  </w:tbl>
  <w:p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E16" w:rsidRDefault="00A04E16" w:rsidP="00713050">
      <w:pPr>
        <w:spacing w:line="240" w:lineRule="auto"/>
      </w:pPr>
      <w:r>
        <w:separator/>
      </w:r>
    </w:p>
  </w:footnote>
  <w:footnote w:type="continuationSeparator" w:id="0">
    <w:p w:rsidR="00A04E16" w:rsidRDefault="00A04E16"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0" w:rsidRDefault="00CC3710" w:rsidP="00D620E6">
    <w:pPr>
      <w:pStyle w:val="NoSpacing"/>
      <w:rPr>
        <w:rFonts w:ascii="Verdana" w:hAnsi="Verdana"/>
        <w:b/>
        <w:sz w:val="22"/>
        <w:szCs w:val="22"/>
        <w:lang w:eastAsia="ar-SA"/>
      </w:rPr>
    </w:pPr>
  </w:p>
  <w:p w:rsidR="00CC3710" w:rsidRDefault="00CC3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15:restartNumberingAfterBreak="0">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82"/>
    <w:rsid w:val="00000B65"/>
    <w:rsid w:val="00000E5A"/>
    <w:rsid w:val="00001037"/>
    <w:rsid w:val="00002421"/>
    <w:rsid w:val="00003541"/>
    <w:rsid w:val="00003E80"/>
    <w:rsid w:val="00014B7F"/>
    <w:rsid w:val="0001571F"/>
    <w:rsid w:val="00017CF4"/>
    <w:rsid w:val="00021A98"/>
    <w:rsid w:val="00023989"/>
    <w:rsid w:val="00026CF2"/>
    <w:rsid w:val="000278B9"/>
    <w:rsid w:val="00030632"/>
    <w:rsid w:val="0003326F"/>
    <w:rsid w:val="000354C3"/>
    <w:rsid w:val="0003635F"/>
    <w:rsid w:val="00047405"/>
    <w:rsid w:val="00050E66"/>
    <w:rsid w:val="00051547"/>
    <w:rsid w:val="00070C88"/>
    <w:rsid w:val="00073CD2"/>
    <w:rsid w:val="00075117"/>
    <w:rsid w:val="0007607C"/>
    <w:rsid w:val="00081565"/>
    <w:rsid w:val="00081969"/>
    <w:rsid w:val="00083E3E"/>
    <w:rsid w:val="00091382"/>
    <w:rsid w:val="000929F6"/>
    <w:rsid w:val="00093847"/>
    <w:rsid w:val="0009496E"/>
    <w:rsid w:val="000A0199"/>
    <w:rsid w:val="000A5ED9"/>
    <w:rsid w:val="000A7CA3"/>
    <w:rsid w:val="000B0619"/>
    <w:rsid w:val="000B61CA"/>
    <w:rsid w:val="000B754E"/>
    <w:rsid w:val="000C1619"/>
    <w:rsid w:val="000C270F"/>
    <w:rsid w:val="000C6230"/>
    <w:rsid w:val="000C6E7A"/>
    <w:rsid w:val="000C7899"/>
    <w:rsid w:val="000D4E2F"/>
    <w:rsid w:val="000D6538"/>
    <w:rsid w:val="000F5A32"/>
    <w:rsid w:val="000F7610"/>
    <w:rsid w:val="001043CA"/>
    <w:rsid w:val="00105145"/>
    <w:rsid w:val="00107994"/>
    <w:rsid w:val="00114ED7"/>
    <w:rsid w:val="00115BAB"/>
    <w:rsid w:val="001246BC"/>
    <w:rsid w:val="00125A12"/>
    <w:rsid w:val="001308D4"/>
    <w:rsid w:val="00132B41"/>
    <w:rsid w:val="00135226"/>
    <w:rsid w:val="00140B0E"/>
    <w:rsid w:val="00141919"/>
    <w:rsid w:val="00150866"/>
    <w:rsid w:val="00157582"/>
    <w:rsid w:val="00161BEE"/>
    <w:rsid w:val="001710AC"/>
    <w:rsid w:val="00174030"/>
    <w:rsid w:val="0018482A"/>
    <w:rsid w:val="00190B6B"/>
    <w:rsid w:val="001915B8"/>
    <w:rsid w:val="00192A33"/>
    <w:rsid w:val="00194A21"/>
    <w:rsid w:val="001A203E"/>
    <w:rsid w:val="001A4C36"/>
    <w:rsid w:val="001A5CA9"/>
    <w:rsid w:val="001A770A"/>
    <w:rsid w:val="001A7C91"/>
    <w:rsid w:val="001B2AC1"/>
    <w:rsid w:val="001B2B57"/>
    <w:rsid w:val="001B39EE"/>
    <w:rsid w:val="001B403A"/>
    <w:rsid w:val="001B7370"/>
    <w:rsid w:val="001C0F59"/>
    <w:rsid w:val="001C2A9A"/>
    <w:rsid w:val="001D2266"/>
    <w:rsid w:val="001D2A21"/>
    <w:rsid w:val="001D34E4"/>
    <w:rsid w:val="001D680F"/>
    <w:rsid w:val="001D72BF"/>
    <w:rsid w:val="001E08AA"/>
    <w:rsid w:val="001E0DCF"/>
    <w:rsid w:val="001E3D1E"/>
    <w:rsid w:val="001E4DD9"/>
    <w:rsid w:val="001E5BE3"/>
    <w:rsid w:val="001F107E"/>
    <w:rsid w:val="00211D71"/>
    <w:rsid w:val="00212D04"/>
    <w:rsid w:val="00214A17"/>
    <w:rsid w:val="00217980"/>
    <w:rsid w:val="00226B53"/>
    <w:rsid w:val="00233A77"/>
    <w:rsid w:val="00233ADE"/>
    <w:rsid w:val="002363E9"/>
    <w:rsid w:val="00236774"/>
    <w:rsid w:val="00247442"/>
    <w:rsid w:val="00247A2E"/>
    <w:rsid w:val="00251D4B"/>
    <w:rsid w:val="00252C01"/>
    <w:rsid w:val="00253215"/>
    <w:rsid w:val="00257B4C"/>
    <w:rsid w:val="00262DA0"/>
    <w:rsid w:val="00263738"/>
    <w:rsid w:val="0026478D"/>
    <w:rsid w:val="00265F95"/>
    <w:rsid w:val="00266E15"/>
    <w:rsid w:val="00270DD0"/>
    <w:rsid w:val="00271662"/>
    <w:rsid w:val="0027404F"/>
    <w:rsid w:val="00274125"/>
    <w:rsid w:val="002805CE"/>
    <w:rsid w:val="00280CBA"/>
    <w:rsid w:val="0028437B"/>
    <w:rsid w:val="00287ED4"/>
    <w:rsid w:val="00290DD0"/>
    <w:rsid w:val="00293B83"/>
    <w:rsid w:val="00294AA3"/>
    <w:rsid w:val="00296F95"/>
    <w:rsid w:val="00297E2A"/>
    <w:rsid w:val="002A0009"/>
    <w:rsid w:val="002A53D5"/>
    <w:rsid w:val="002B091C"/>
    <w:rsid w:val="002B1B73"/>
    <w:rsid w:val="002B60BA"/>
    <w:rsid w:val="002C1054"/>
    <w:rsid w:val="002C2CDD"/>
    <w:rsid w:val="002C6ECF"/>
    <w:rsid w:val="002C7C8C"/>
    <w:rsid w:val="002D018C"/>
    <w:rsid w:val="002D2FB0"/>
    <w:rsid w:val="002D45C6"/>
    <w:rsid w:val="002D700A"/>
    <w:rsid w:val="002D7EC5"/>
    <w:rsid w:val="002F03FA"/>
    <w:rsid w:val="002F5346"/>
    <w:rsid w:val="00301805"/>
    <w:rsid w:val="00307991"/>
    <w:rsid w:val="00313E86"/>
    <w:rsid w:val="003165D0"/>
    <w:rsid w:val="0031799C"/>
    <w:rsid w:val="00321EE4"/>
    <w:rsid w:val="00323BD2"/>
    <w:rsid w:val="00326B42"/>
    <w:rsid w:val="00333CD3"/>
    <w:rsid w:val="0033465C"/>
    <w:rsid w:val="00340365"/>
    <w:rsid w:val="003404E6"/>
    <w:rsid w:val="003422E2"/>
    <w:rsid w:val="00342B64"/>
    <w:rsid w:val="00344759"/>
    <w:rsid w:val="00347089"/>
    <w:rsid w:val="00351FEC"/>
    <w:rsid w:val="00352C7B"/>
    <w:rsid w:val="00364079"/>
    <w:rsid w:val="0037106F"/>
    <w:rsid w:val="00375BF6"/>
    <w:rsid w:val="00377429"/>
    <w:rsid w:val="003821C5"/>
    <w:rsid w:val="0038456A"/>
    <w:rsid w:val="0038459B"/>
    <w:rsid w:val="00394DA9"/>
    <w:rsid w:val="003A454E"/>
    <w:rsid w:val="003A4DDE"/>
    <w:rsid w:val="003B301E"/>
    <w:rsid w:val="003C5528"/>
    <w:rsid w:val="003C6B10"/>
    <w:rsid w:val="003D261C"/>
    <w:rsid w:val="003E1648"/>
    <w:rsid w:val="003E4140"/>
    <w:rsid w:val="003E7F13"/>
    <w:rsid w:val="003F018A"/>
    <w:rsid w:val="00404243"/>
    <w:rsid w:val="004077FB"/>
    <w:rsid w:val="00411C7E"/>
    <w:rsid w:val="004131BE"/>
    <w:rsid w:val="004144A6"/>
    <w:rsid w:val="0041467C"/>
    <w:rsid w:val="00415C3E"/>
    <w:rsid w:val="00417187"/>
    <w:rsid w:val="00417303"/>
    <w:rsid w:val="00423F15"/>
    <w:rsid w:val="00424DD9"/>
    <w:rsid w:val="004303A3"/>
    <w:rsid w:val="00431760"/>
    <w:rsid w:val="004362F0"/>
    <w:rsid w:val="0043742D"/>
    <w:rsid w:val="00455893"/>
    <w:rsid w:val="0046104A"/>
    <w:rsid w:val="00466D83"/>
    <w:rsid w:val="004717C5"/>
    <w:rsid w:val="00474E46"/>
    <w:rsid w:val="00481B7E"/>
    <w:rsid w:val="004841A4"/>
    <w:rsid w:val="00493FB0"/>
    <w:rsid w:val="0049436C"/>
    <w:rsid w:val="004C31B0"/>
    <w:rsid w:val="004C741D"/>
    <w:rsid w:val="004D02C6"/>
    <w:rsid w:val="004D1310"/>
    <w:rsid w:val="004D5756"/>
    <w:rsid w:val="004D623F"/>
    <w:rsid w:val="004D6361"/>
    <w:rsid w:val="004E12BC"/>
    <w:rsid w:val="004E3973"/>
    <w:rsid w:val="004F5E71"/>
    <w:rsid w:val="00500C55"/>
    <w:rsid w:val="00502C5A"/>
    <w:rsid w:val="00505588"/>
    <w:rsid w:val="005103DE"/>
    <w:rsid w:val="00514C94"/>
    <w:rsid w:val="00516927"/>
    <w:rsid w:val="00523479"/>
    <w:rsid w:val="0052617E"/>
    <w:rsid w:val="005404F5"/>
    <w:rsid w:val="00543DB7"/>
    <w:rsid w:val="005541E5"/>
    <w:rsid w:val="00561214"/>
    <w:rsid w:val="00562DDE"/>
    <w:rsid w:val="00563AA7"/>
    <w:rsid w:val="00565C32"/>
    <w:rsid w:val="005729B0"/>
    <w:rsid w:val="00574EF3"/>
    <w:rsid w:val="005754F0"/>
    <w:rsid w:val="00575E5A"/>
    <w:rsid w:val="00585BAA"/>
    <w:rsid w:val="005865A1"/>
    <w:rsid w:val="005956D4"/>
    <w:rsid w:val="00595FF9"/>
    <w:rsid w:val="005A4759"/>
    <w:rsid w:val="005B2B50"/>
    <w:rsid w:val="005B6531"/>
    <w:rsid w:val="005C2443"/>
    <w:rsid w:val="005C4C49"/>
    <w:rsid w:val="005C6577"/>
    <w:rsid w:val="005D06CA"/>
    <w:rsid w:val="005D488C"/>
    <w:rsid w:val="005D5F0B"/>
    <w:rsid w:val="005E122C"/>
    <w:rsid w:val="005E6095"/>
    <w:rsid w:val="005E6A13"/>
    <w:rsid w:val="005E6DEB"/>
    <w:rsid w:val="005F2558"/>
    <w:rsid w:val="005F2895"/>
    <w:rsid w:val="005F5DC3"/>
    <w:rsid w:val="0060415C"/>
    <w:rsid w:val="00606480"/>
    <w:rsid w:val="006068DE"/>
    <w:rsid w:val="00610870"/>
    <w:rsid w:val="006122FA"/>
    <w:rsid w:val="0061302E"/>
    <w:rsid w:val="0061317B"/>
    <w:rsid w:val="006144F6"/>
    <w:rsid w:val="00621E00"/>
    <w:rsid w:val="00623562"/>
    <w:rsid w:val="006258CE"/>
    <w:rsid w:val="00626D75"/>
    <w:rsid w:val="00627A76"/>
    <w:rsid w:val="0064090F"/>
    <w:rsid w:val="006410CE"/>
    <w:rsid w:val="00641630"/>
    <w:rsid w:val="00644532"/>
    <w:rsid w:val="006467E5"/>
    <w:rsid w:val="00650126"/>
    <w:rsid w:val="00650151"/>
    <w:rsid w:val="00655007"/>
    <w:rsid w:val="00656838"/>
    <w:rsid w:val="00657C44"/>
    <w:rsid w:val="006619A9"/>
    <w:rsid w:val="00667CA5"/>
    <w:rsid w:val="006720B9"/>
    <w:rsid w:val="00680351"/>
    <w:rsid w:val="0068117F"/>
    <w:rsid w:val="00684488"/>
    <w:rsid w:val="006941D6"/>
    <w:rsid w:val="006A3CE7"/>
    <w:rsid w:val="006A6E71"/>
    <w:rsid w:val="006C0C9A"/>
    <w:rsid w:val="006C4C50"/>
    <w:rsid w:val="006C4FA8"/>
    <w:rsid w:val="006C7BFB"/>
    <w:rsid w:val="006D4962"/>
    <w:rsid w:val="006D5E4A"/>
    <w:rsid w:val="006D74F5"/>
    <w:rsid w:val="006D76B1"/>
    <w:rsid w:val="006E62AF"/>
    <w:rsid w:val="006F254E"/>
    <w:rsid w:val="006F35FD"/>
    <w:rsid w:val="006F4011"/>
    <w:rsid w:val="006F4DF3"/>
    <w:rsid w:val="006F5EB2"/>
    <w:rsid w:val="006F62BA"/>
    <w:rsid w:val="00707389"/>
    <w:rsid w:val="007105AF"/>
    <w:rsid w:val="00713050"/>
    <w:rsid w:val="0072007D"/>
    <w:rsid w:val="007202AA"/>
    <w:rsid w:val="00722825"/>
    <w:rsid w:val="00724144"/>
    <w:rsid w:val="00726D23"/>
    <w:rsid w:val="007305D5"/>
    <w:rsid w:val="007310E5"/>
    <w:rsid w:val="007402E3"/>
    <w:rsid w:val="00741125"/>
    <w:rsid w:val="007421A5"/>
    <w:rsid w:val="00746F7F"/>
    <w:rsid w:val="007529C6"/>
    <w:rsid w:val="007544EB"/>
    <w:rsid w:val="007545CB"/>
    <w:rsid w:val="007569C1"/>
    <w:rsid w:val="00756DA2"/>
    <w:rsid w:val="00763832"/>
    <w:rsid w:val="00765612"/>
    <w:rsid w:val="00770B82"/>
    <w:rsid w:val="00781F81"/>
    <w:rsid w:val="007936F3"/>
    <w:rsid w:val="0079549D"/>
    <w:rsid w:val="007961D1"/>
    <w:rsid w:val="007A0708"/>
    <w:rsid w:val="007A0F0F"/>
    <w:rsid w:val="007A18C9"/>
    <w:rsid w:val="007A4867"/>
    <w:rsid w:val="007A5B2C"/>
    <w:rsid w:val="007B2EB0"/>
    <w:rsid w:val="007B2EFA"/>
    <w:rsid w:val="007C2890"/>
    <w:rsid w:val="007D2696"/>
    <w:rsid w:val="007D7474"/>
    <w:rsid w:val="007E3B04"/>
    <w:rsid w:val="007F136D"/>
    <w:rsid w:val="00811117"/>
    <w:rsid w:val="0083031B"/>
    <w:rsid w:val="00837051"/>
    <w:rsid w:val="008409D2"/>
    <w:rsid w:val="00841146"/>
    <w:rsid w:val="008418BC"/>
    <w:rsid w:val="0085351A"/>
    <w:rsid w:val="00853E07"/>
    <w:rsid w:val="0085561F"/>
    <w:rsid w:val="00857D55"/>
    <w:rsid w:val="00871BD6"/>
    <w:rsid w:val="00872746"/>
    <w:rsid w:val="00874448"/>
    <w:rsid w:val="00875C02"/>
    <w:rsid w:val="008762E3"/>
    <w:rsid w:val="00881D1F"/>
    <w:rsid w:val="0088504C"/>
    <w:rsid w:val="00892902"/>
    <w:rsid w:val="0089382B"/>
    <w:rsid w:val="008A0AFA"/>
    <w:rsid w:val="008A1907"/>
    <w:rsid w:val="008B388B"/>
    <w:rsid w:val="008B538B"/>
    <w:rsid w:val="008B5832"/>
    <w:rsid w:val="008C6BCA"/>
    <w:rsid w:val="008C734A"/>
    <w:rsid w:val="008C7B50"/>
    <w:rsid w:val="008D10F5"/>
    <w:rsid w:val="008D1306"/>
    <w:rsid w:val="008D4AEF"/>
    <w:rsid w:val="008D6D9F"/>
    <w:rsid w:val="008E4EAB"/>
    <w:rsid w:val="008E6574"/>
    <w:rsid w:val="008F29F8"/>
    <w:rsid w:val="008F3B1D"/>
    <w:rsid w:val="008F3CFB"/>
    <w:rsid w:val="00902217"/>
    <w:rsid w:val="009126BC"/>
    <w:rsid w:val="0091355D"/>
    <w:rsid w:val="00914528"/>
    <w:rsid w:val="009159D1"/>
    <w:rsid w:val="00923588"/>
    <w:rsid w:val="0092524A"/>
    <w:rsid w:val="00930720"/>
    <w:rsid w:val="0093256E"/>
    <w:rsid w:val="00934726"/>
    <w:rsid w:val="009461BC"/>
    <w:rsid w:val="00947533"/>
    <w:rsid w:val="009545FA"/>
    <w:rsid w:val="009548C6"/>
    <w:rsid w:val="00956156"/>
    <w:rsid w:val="009624D1"/>
    <w:rsid w:val="009660A9"/>
    <w:rsid w:val="009742E0"/>
    <w:rsid w:val="00974978"/>
    <w:rsid w:val="00974CA6"/>
    <w:rsid w:val="00980B36"/>
    <w:rsid w:val="00980F6B"/>
    <w:rsid w:val="009827C2"/>
    <w:rsid w:val="00984375"/>
    <w:rsid w:val="00985858"/>
    <w:rsid w:val="009875D4"/>
    <w:rsid w:val="0099018D"/>
    <w:rsid w:val="00990332"/>
    <w:rsid w:val="009941C1"/>
    <w:rsid w:val="009A0B93"/>
    <w:rsid w:val="009A3672"/>
    <w:rsid w:val="009A4D06"/>
    <w:rsid w:val="009A4EC0"/>
    <w:rsid w:val="009A7B4E"/>
    <w:rsid w:val="009A7F84"/>
    <w:rsid w:val="009B0CDF"/>
    <w:rsid w:val="009B3C40"/>
    <w:rsid w:val="009B4E09"/>
    <w:rsid w:val="009B6AC7"/>
    <w:rsid w:val="009C0CF7"/>
    <w:rsid w:val="009C152F"/>
    <w:rsid w:val="009C1CC9"/>
    <w:rsid w:val="009C32A3"/>
    <w:rsid w:val="009C4314"/>
    <w:rsid w:val="009C69DD"/>
    <w:rsid w:val="009C72A4"/>
    <w:rsid w:val="009D49C5"/>
    <w:rsid w:val="009D7AD6"/>
    <w:rsid w:val="009E1E6A"/>
    <w:rsid w:val="009E24B0"/>
    <w:rsid w:val="009E7113"/>
    <w:rsid w:val="009F29D5"/>
    <w:rsid w:val="009F2F5C"/>
    <w:rsid w:val="009F5D4B"/>
    <w:rsid w:val="009F6D4B"/>
    <w:rsid w:val="00A03766"/>
    <w:rsid w:val="00A04D6E"/>
    <w:rsid w:val="00A04E16"/>
    <w:rsid w:val="00A072A2"/>
    <w:rsid w:val="00A112CC"/>
    <w:rsid w:val="00A112E5"/>
    <w:rsid w:val="00A121A3"/>
    <w:rsid w:val="00A12CC8"/>
    <w:rsid w:val="00A2028B"/>
    <w:rsid w:val="00A365A9"/>
    <w:rsid w:val="00A36839"/>
    <w:rsid w:val="00A36AE5"/>
    <w:rsid w:val="00A37DEE"/>
    <w:rsid w:val="00A41530"/>
    <w:rsid w:val="00A4161F"/>
    <w:rsid w:val="00A42540"/>
    <w:rsid w:val="00A425DB"/>
    <w:rsid w:val="00A50939"/>
    <w:rsid w:val="00A50B75"/>
    <w:rsid w:val="00A60476"/>
    <w:rsid w:val="00A70332"/>
    <w:rsid w:val="00A70806"/>
    <w:rsid w:val="00A735E1"/>
    <w:rsid w:val="00A759DE"/>
    <w:rsid w:val="00A775AD"/>
    <w:rsid w:val="00A92C80"/>
    <w:rsid w:val="00A971BD"/>
    <w:rsid w:val="00AA13CD"/>
    <w:rsid w:val="00AA2B4B"/>
    <w:rsid w:val="00AA375C"/>
    <w:rsid w:val="00AA5025"/>
    <w:rsid w:val="00AA511E"/>
    <w:rsid w:val="00AA5BAD"/>
    <w:rsid w:val="00AA6A40"/>
    <w:rsid w:val="00AB3E78"/>
    <w:rsid w:val="00AB406B"/>
    <w:rsid w:val="00AC091B"/>
    <w:rsid w:val="00AC139D"/>
    <w:rsid w:val="00AC2789"/>
    <w:rsid w:val="00AC38DC"/>
    <w:rsid w:val="00AC6ED9"/>
    <w:rsid w:val="00AD0F02"/>
    <w:rsid w:val="00AE1B49"/>
    <w:rsid w:val="00AE2B39"/>
    <w:rsid w:val="00AE73E5"/>
    <w:rsid w:val="00AF1894"/>
    <w:rsid w:val="00B00BD2"/>
    <w:rsid w:val="00B02ADC"/>
    <w:rsid w:val="00B02F5F"/>
    <w:rsid w:val="00B10FC6"/>
    <w:rsid w:val="00B16BFE"/>
    <w:rsid w:val="00B202D3"/>
    <w:rsid w:val="00B20CBC"/>
    <w:rsid w:val="00B2587D"/>
    <w:rsid w:val="00B26345"/>
    <w:rsid w:val="00B266F7"/>
    <w:rsid w:val="00B30252"/>
    <w:rsid w:val="00B35500"/>
    <w:rsid w:val="00B412CD"/>
    <w:rsid w:val="00B4569E"/>
    <w:rsid w:val="00B51263"/>
    <w:rsid w:val="00B5664D"/>
    <w:rsid w:val="00B620FE"/>
    <w:rsid w:val="00B63459"/>
    <w:rsid w:val="00B67971"/>
    <w:rsid w:val="00B71EBB"/>
    <w:rsid w:val="00B769F0"/>
    <w:rsid w:val="00B76CEE"/>
    <w:rsid w:val="00B82B80"/>
    <w:rsid w:val="00B84EB7"/>
    <w:rsid w:val="00B907E2"/>
    <w:rsid w:val="00B90A27"/>
    <w:rsid w:val="00B94BBD"/>
    <w:rsid w:val="00BA23D3"/>
    <w:rsid w:val="00BA5B40"/>
    <w:rsid w:val="00BA6A09"/>
    <w:rsid w:val="00BB2791"/>
    <w:rsid w:val="00BB281B"/>
    <w:rsid w:val="00BC05D2"/>
    <w:rsid w:val="00BC0F15"/>
    <w:rsid w:val="00BC14F1"/>
    <w:rsid w:val="00BC311C"/>
    <w:rsid w:val="00BD0206"/>
    <w:rsid w:val="00BD0733"/>
    <w:rsid w:val="00BD265E"/>
    <w:rsid w:val="00BE2A80"/>
    <w:rsid w:val="00BE34CF"/>
    <w:rsid w:val="00BE44CE"/>
    <w:rsid w:val="00BE4D5F"/>
    <w:rsid w:val="00BF4C7B"/>
    <w:rsid w:val="00BF58DD"/>
    <w:rsid w:val="00C015E1"/>
    <w:rsid w:val="00C03C77"/>
    <w:rsid w:val="00C05ED4"/>
    <w:rsid w:val="00C13845"/>
    <w:rsid w:val="00C15A0C"/>
    <w:rsid w:val="00C176D7"/>
    <w:rsid w:val="00C200E8"/>
    <w:rsid w:val="00C2026D"/>
    <w:rsid w:val="00C2098A"/>
    <w:rsid w:val="00C22B5F"/>
    <w:rsid w:val="00C30F7B"/>
    <w:rsid w:val="00C36730"/>
    <w:rsid w:val="00C37211"/>
    <w:rsid w:val="00C37DEB"/>
    <w:rsid w:val="00C414C5"/>
    <w:rsid w:val="00C5444A"/>
    <w:rsid w:val="00C564A0"/>
    <w:rsid w:val="00C57D8E"/>
    <w:rsid w:val="00C60FD5"/>
    <w:rsid w:val="00C612DA"/>
    <w:rsid w:val="00C66CE0"/>
    <w:rsid w:val="00C67882"/>
    <w:rsid w:val="00C67A1F"/>
    <w:rsid w:val="00C71EAF"/>
    <w:rsid w:val="00C7570E"/>
    <w:rsid w:val="00C7659D"/>
    <w:rsid w:val="00C7741E"/>
    <w:rsid w:val="00C77E0D"/>
    <w:rsid w:val="00C81496"/>
    <w:rsid w:val="00C86A67"/>
    <w:rsid w:val="00C875AB"/>
    <w:rsid w:val="00C97798"/>
    <w:rsid w:val="00CA0445"/>
    <w:rsid w:val="00CA3DF1"/>
    <w:rsid w:val="00CA4581"/>
    <w:rsid w:val="00CA7D27"/>
    <w:rsid w:val="00CB0EDA"/>
    <w:rsid w:val="00CB1277"/>
    <w:rsid w:val="00CB72B6"/>
    <w:rsid w:val="00CC3710"/>
    <w:rsid w:val="00CC7F55"/>
    <w:rsid w:val="00CD276E"/>
    <w:rsid w:val="00CD2DB0"/>
    <w:rsid w:val="00CD4F79"/>
    <w:rsid w:val="00CD5BC6"/>
    <w:rsid w:val="00CD7BCB"/>
    <w:rsid w:val="00CE18D5"/>
    <w:rsid w:val="00CE2CF2"/>
    <w:rsid w:val="00CF355A"/>
    <w:rsid w:val="00CF3DD6"/>
    <w:rsid w:val="00CF5285"/>
    <w:rsid w:val="00CF575E"/>
    <w:rsid w:val="00D04109"/>
    <w:rsid w:val="00D04884"/>
    <w:rsid w:val="00D04C3D"/>
    <w:rsid w:val="00D06C23"/>
    <w:rsid w:val="00D12C76"/>
    <w:rsid w:val="00D2752A"/>
    <w:rsid w:val="00D3449F"/>
    <w:rsid w:val="00D35492"/>
    <w:rsid w:val="00D358A3"/>
    <w:rsid w:val="00D45034"/>
    <w:rsid w:val="00D45923"/>
    <w:rsid w:val="00D47BD2"/>
    <w:rsid w:val="00D620E6"/>
    <w:rsid w:val="00D643A0"/>
    <w:rsid w:val="00D65732"/>
    <w:rsid w:val="00D71688"/>
    <w:rsid w:val="00D7174D"/>
    <w:rsid w:val="00D7205C"/>
    <w:rsid w:val="00D77435"/>
    <w:rsid w:val="00D81C18"/>
    <w:rsid w:val="00D835A5"/>
    <w:rsid w:val="00D848C2"/>
    <w:rsid w:val="00D95703"/>
    <w:rsid w:val="00DA02A0"/>
    <w:rsid w:val="00DA1ED4"/>
    <w:rsid w:val="00DA204E"/>
    <w:rsid w:val="00DA4F20"/>
    <w:rsid w:val="00DB11F7"/>
    <w:rsid w:val="00DB3A5E"/>
    <w:rsid w:val="00DB62C0"/>
    <w:rsid w:val="00DB6687"/>
    <w:rsid w:val="00DB6A31"/>
    <w:rsid w:val="00DB6F33"/>
    <w:rsid w:val="00DB7203"/>
    <w:rsid w:val="00DC06B5"/>
    <w:rsid w:val="00DC076D"/>
    <w:rsid w:val="00DC0E7F"/>
    <w:rsid w:val="00DC12C9"/>
    <w:rsid w:val="00DD0281"/>
    <w:rsid w:val="00DD129D"/>
    <w:rsid w:val="00DD2131"/>
    <w:rsid w:val="00DD6416"/>
    <w:rsid w:val="00DE093A"/>
    <w:rsid w:val="00DE4307"/>
    <w:rsid w:val="00DF2A0F"/>
    <w:rsid w:val="00DF2BE9"/>
    <w:rsid w:val="00DF39D9"/>
    <w:rsid w:val="00DF4E0A"/>
    <w:rsid w:val="00DF4FB4"/>
    <w:rsid w:val="00E00499"/>
    <w:rsid w:val="00E01255"/>
    <w:rsid w:val="00E02A80"/>
    <w:rsid w:val="00E02DCD"/>
    <w:rsid w:val="00E12C60"/>
    <w:rsid w:val="00E13F00"/>
    <w:rsid w:val="00E1562A"/>
    <w:rsid w:val="00E178C9"/>
    <w:rsid w:val="00E22E87"/>
    <w:rsid w:val="00E36223"/>
    <w:rsid w:val="00E375D9"/>
    <w:rsid w:val="00E40C15"/>
    <w:rsid w:val="00E4222A"/>
    <w:rsid w:val="00E4601A"/>
    <w:rsid w:val="00E5332F"/>
    <w:rsid w:val="00E539A1"/>
    <w:rsid w:val="00E54BB9"/>
    <w:rsid w:val="00E56FB1"/>
    <w:rsid w:val="00E57630"/>
    <w:rsid w:val="00E61414"/>
    <w:rsid w:val="00E71231"/>
    <w:rsid w:val="00E71FA8"/>
    <w:rsid w:val="00E72CF7"/>
    <w:rsid w:val="00E738CB"/>
    <w:rsid w:val="00E7680C"/>
    <w:rsid w:val="00E8537F"/>
    <w:rsid w:val="00E86C2B"/>
    <w:rsid w:val="00E873B6"/>
    <w:rsid w:val="00E95157"/>
    <w:rsid w:val="00EA5147"/>
    <w:rsid w:val="00EB63A8"/>
    <w:rsid w:val="00EB78E6"/>
    <w:rsid w:val="00EC42F0"/>
    <w:rsid w:val="00ED0F1A"/>
    <w:rsid w:val="00ED2134"/>
    <w:rsid w:val="00EE1902"/>
    <w:rsid w:val="00EE1B66"/>
    <w:rsid w:val="00EE7CAC"/>
    <w:rsid w:val="00EF4563"/>
    <w:rsid w:val="00EF5393"/>
    <w:rsid w:val="00EF74AE"/>
    <w:rsid w:val="00EF7CC9"/>
    <w:rsid w:val="00F05392"/>
    <w:rsid w:val="00F05DE1"/>
    <w:rsid w:val="00F06DD2"/>
    <w:rsid w:val="00F110E4"/>
    <w:rsid w:val="00F12E6A"/>
    <w:rsid w:val="00F14E9F"/>
    <w:rsid w:val="00F1556A"/>
    <w:rsid w:val="00F159AA"/>
    <w:rsid w:val="00F168B8"/>
    <w:rsid w:val="00F207C0"/>
    <w:rsid w:val="00F20AE5"/>
    <w:rsid w:val="00F21108"/>
    <w:rsid w:val="00F316BB"/>
    <w:rsid w:val="00F31FEF"/>
    <w:rsid w:val="00F320DE"/>
    <w:rsid w:val="00F33378"/>
    <w:rsid w:val="00F445C8"/>
    <w:rsid w:val="00F4541E"/>
    <w:rsid w:val="00F502B5"/>
    <w:rsid w:val="00F50386"/>
    <w:rsid w:val="00F53B67"/>
    <w:rsid w:val="00F53EFB"/>
    <w:rsid w:val="00F55D27"/>
    <w:rsid w:val="00F645C7"/>
    <w:rsid w:val="00F64DC2"/>
    <w:rsid w:val="00F65599"/>
    <w:rsid w:val="00F702DC"/>
    <w:rsid w:val="00F75D6A"/>
    <w:rsid w:val="00F76DF9"/>
    <w:rsid w:val="00F81590"/>
    <w:rsid w:val="00F815CE"/>
    <w:rsid w:val="00FB5B5C"/>
    <w:rsid w:val="00FB673C"/>
    <w:rsid w:val="00FC2B8B"/>
    <w:rsid w:val="00FC7923"/>
    <w:rsid w:val="00FD02A9"/>
    <w:rsid w:val="00FE136D"/>
    <w:rsid w:val="00FE1C62"/>
    <w:rsid w:val="00FE2498"/>
    <w:rsid w:val="00FE7CA4"/>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05DDED-7704-4911-8C81-E351E2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 w:type="character" w:styleId="Hyperlink">
    <w:name w:val="Hyperlink"/>
    <w:basedOn w:val="DefaultParagraphFont"/>
    <w:uiPriority w:val="99"/>
    <w:unhideWhenUsed/>
    <w:rsid w:val="0031799C"/>
    <w:rPr>
      <w:color w:val="0563C1" w:themeColor="hyperlink"/>
      <w:u w:val="single"/>
    </w:rPr>
  </w:style>
  <w:style w:type="character" w:styleId="FollowedHyperlink">
    <w:name w:val="FollowedHyperlink"/>
    <w:basedOn w:val="DefaultParagraphFont"/>
    <w:uiPriority w:val="99"/>
    <w:semiHidden/>
    <w:unhideWhenUsed/>
    <w:rsid w:val="00EF5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LIFERAYSTACK.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5BAEC7A2E64FF18140CC0DE7385D77"/>
        <w:category>
          <w:name w:val="General"/>
          <w:gallery w:val="placeholder"/>
        </w:category>
        <w:types>
          <w:type w:val="bbPlcHdr"/>
        </w:types>
        <w:behaviors>
          <w:behavior w:val="content"/>
        </w:behaviors>
        <w:guid w:val="{83F4BBA7-88F9-43DB-949A-D00972E0AF2F}"/>
      </w:docPartPr>
      <w:docPartBody>
        <w:p w:rsidR="00FE6B4B" w:rsidRDefault="000F37F5">
          <w:pPr>
            <w:pStyle w:val="8E5BAEC7A2E64FF18140CC0DE7385D77"/>
          </w:pPr>
          <w:r w:rsidRPr="00333CD3">
            <w:t>YN</w:t>
          </w:r>
        </w:p>
      </w:docPartBody>
    </w:docPart>
    <w:docPart>
      <w:docPartPr>
        <w:name w:val="641FEDD414224374A32EB4A6D7927FFB"/>
        <w:category>
          <w:name w:val="General"/>
          <w:gallery w:val="placeholder"/>
        </w:category>
        <w:types>
          <w:type w:val="bbPlcHdr"/>
        </w:types>
        <w:behaviors>
          <w:behavior w:val="content"/>
        </w:behaviors>
        <w:guid w:val="{474C10CE-A9EE-40A7-997E-B7C26DBAA2ED}"/>
      </w:docPartPr>
      <w:docPartBody>
        <w:p w:rsidR="00FE6B4B" w:rsidRDefault="000F37F5">
          <w:pPr>
            <w:pStyle w:val="641FEDD414224374A32EB4A6D7927FFB"/>
          </w:pPr>
          <w:r>
            <w:t>Your Name</w:t>
          </w:r>
        </w:p>
      </w:docPartBody>
    </w:docPart>
    <w:docPart>
      <w:docPartPr>
        <w:name w:val="3C1350976DA74C90AC17DDD228024A9B"/>
        <w:category>
          <w:name w:val="General"/>
          <w:gallery w:val="placeholder"/>
        </w:category>
        <w:types>
          <w:type w:val="bbPlcHdr"/>
        </w:types>
        <w:behaviors>
          <w:behavior w:val="content"/>
        </w:behaviors>
        <w:guid w:val="{C261B614-78BB-4E1A-88DD-E27B760C0ABD}"/>
      </w:docPartPr>
      <w:docPartBody>
        <w:p w:rsidR="00FE6B4B" w:rsidRDefault="000F37F5">
          <w:pPr>
            <w:pStyle w:val="3C1350976DA74C90AC17DDD228024A9B"/>
          </w:pPr>
          <w:r>
            <w:t>Profession or Industry</w:t>
          </w:r>
        </w:p>
      </w:docPartBody>
    </w:docPart>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
      <w:docPartPr>
        <w:name w:val="21E9F90672B34A2EA5C9234DE959FA2D"/>
        <w:category>
          <w:name w:val="General"/>
          <w:gallery w:val="placeholder"/>
        </w:category>
        <w:types>
          <w:type w:val="bbPlcHdr"/>
        </w:types>
        <w:behaviors>
          <w:behavior w:val="content"/>
        </w:behaviors>
        <w:guid w:val="{B0A0AFF1-CD8D-4066-9A0C-87C198E00FB5}"/>
      </w:docPartPr>
      <w:docPartBody>
        <w:p w:rsidR="00FE6B4B" w:rsidRDefault="00714A43" w:rsidP="00714A43">
          <w:pPr>
            <w:pStyle w:val="21E9F90672B34A2EA5C9234DE959FA2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Arial"/>
    <w:panose1 w:val="02060603020205020403"/>
    <w:charset w:val="00"/>
    <w:family w:val="roman"/>
    <w:pitch w:val="variable"/>
    <w:sig w:usb0="00000003" w:usb1="00000000" w:usb2="00000000" w:usb3="00000000" w:csb0="00000001"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43"/>
    <w:rsid w:val="00033788"/>
    <w:rsid w:val="000F37F5"/>
    <w:rsid w:val="0012064B"/>
    <w:rsid w:val="001732F3"/>
    <w:rsid w:val="00222F5E"/>
    <w:rsid w:val="0029703D"/>
    <w:rsid w:val="00550ACE"/>
    <w:rsid w:val="006E281F"/>
    <w:rsid w:val="00714A43"/>
    <w:rsid w:val="00766DB3"/>
    <w:rsid w:val="007A5D72"/>
    <w:rsid w:val="009164AF"/>
    <w:rsid w:val="00A41ADB"/>
    <w:rsid w:val="00A45636"/>
    <w:rsid w:val="00C006A7"/>
    <w:rsid w:val="00C31A7F"/>
    <w:rsid w:val="00CA1E21"/>
    <w:rsid w:val="00CC2F19"/>
    <w:rsid w:val="00D417F3"/>
    <w:rsid w:val="00E62AD9"/>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style>
  <w:style w:type="paragraph" w:customStyle="1" w:styleId="D50369D065304946B183EFECB642A93C">
    <w:name w:val="D50369D065304946B183EFECB642A93C"/>
  </w:style>
  <w:style w:type="paragraph" w:customStyle="1" w:styleId="EDD0D811FE314A1F81B890935B9C8A89">
    <w:name w:val="EDD0D811FE314A1F81B890935B9C8A89"/>
  </w:style>
  <w:style w:type="paragraph" w:customStyle="1" w:styleId="CBBC23C0B1864F58BE4D14EFE83A9815">
    <w:name w:val="CBBC23C0B1864F58BE4D14EFE83A9815"/>
  </w:style>
  <w:style w:type="paragraph" w:customStyle="1" w:styleId="85860E14353F4DD2BEFA0F3F640BC010">
    <w:name w:val="85860E14353F4DD2BEFA0F3F640BC010"/>
  </w:style>
  <w:style w:type="paragraph" w:customStyle="1" w:styleId="641FEDD414224374A32EB4A6D7927FFB">
    <w:name w:val="641FEDD414224374A32EB4A6D7927FFB"/>
  </w:style>
  <w:style w:type="paragraph" w:customStyle="1" w:styleId="3C1350976DA74C90AC17DDD228024A9B">
    <w:name w:val="3C1350976DA74C90AC17DDD228024A9B"/>
  </w:style>
  <w:style w:type="paragraph" w:customStyle="1" w:styleId="EF2EDACFFDF0464AA2CB87FFE2972796">
    <w:name w:val="EF2EDACFFDF0464AA2CB87FFE2972796"/>
  </w:style>
  <w:style w:type="paragraph" w:customStyle="1" w:styleId="7E2EC8EAF29E414A8297E2B309B64F21">
    <w:name w:val="7E2EC8EAF29E414A8297E2B309B64F21"/>
  </w:style>
  <w:style w:type="paragraph" w:customStyle="1" w:styleId="87B74622A45D43B6B6A43F1102070C5A">
    <w:name w:val="87B74622A45D43B6B6A43F1102070C5A"/>
  </w:style>
  <w:style w:type="paragraph" w:customStyle="1" w:styleId="BDB1F45D4F204BBF9D2855AB0E45875A">
    <w:name w:val="BDB1F45D4F204BBF9D2855AB0E45875A"/>
  </w:style>
  <w:style w:type="paragraph" w:customStyle="1" w:styleId="15A532E178BE49DB94816EEF24291D09">
    <w:name w:val="15A532E178BE49DB94816EEF24291D09"/>
  </w:style>
  <w:style w:type="paragraph" w:customStyle="1" w:styleId="E07FDAF3D58B47EA95E4D13724807657">
    <w:name w:val="E07FDAF3D58B47EA95E4D13724807657"/>
  </w:style>
  <w:style w:type="paragraph" w:customStyle="1" w:styleId="88698F9C8E7D4EFA903BB426A0EA0110">
    <w:name w:val="88698F9C8E7D4EFA903BB426A0EA0110"/>
  </w:style>
  <w:style w:type="paragraph" w:customStyle="1" w:styleId="76259D86BE004D3EB7808128706A1368">
    <w:name w:val="76259D86BE004D3EB7808128706A1368"/>
  </w:style>
  <w:style w:type="paragraph" w:customStyle="1" w:styleId="A1C10103273741D19CD1F28A178A05C6">
    <w:name w:val="A1C10103273741D19CD1F28A178A05C6"/>
  </w:style>
  <w:style w:type="paragraph" w:customStyle="1" w:styleId="A556FC2B17A34A43BC24C5C179EA07D6">
    <w:name w:val="A556FC2B17A34A43BC24C5C179EA07D6"/>
  </w:style>
  <w:style w:type="paragraph" w:customStyle="1" w:styleId="CC743C0B2FD84B21AFBD8EA216039411">
    <w:name w:val="CC743C0B2FD84B21AFBD8EA216039411"/>
  </w:style>
  <w:style w:type="paragraph" w:customStyle="1" w:styleId="1C45EA8B244F4A118CE86EAB66F96987">
    <w:name w:val="1C45EA8B244F4A118CE86EAB66F96987"/>
  </w:style>
  <w:style w:type="paragraph" w:customStyle="1" w:styleId="2C86F56029BC4037AD6776920704705C">
    <w:name w:val="2C86F56029BC4037AD6776920704705C"/>
  </w:style>
  <w:style w:type="paragraph" w:customStyle="1" w:styleId="C672EC4C297242C99320142C12013928">
    <w:name w:val="C672EC4C297242C99320142C12013928"/>
  </w:style>
  <w:style w:type="paragraph" w:customStyle="1" w:styleId="AD276E25EB12465992546B9CEF4A3DB2">
    <w:name w:val="AD276E25EB12465992546B9CEF4A3DB2"/>
  </w:style>
  <w:style w:type="paragraph" w:customStyle="1" w:styleId="6FCE70841E614D19925CC87360BE8720">
    <w:name w:val="6FCE70841E614D19925CC87360BE8720"/>
  </w:style>
  <w:style w:type="paragraph" w:customStyle="1" w:styleId="6955AFDC6A2C40678E9BDDED6962A73F">
    <w:name w:val="6955AFDC6A2C40678E9BDDED6962A73F"/>
  </w:style>
  <w:style w:type="paragraph" w:customStyle="1" w:styleId="CA4789025C0B47BB8CACAF6F9D988366">
    <w:name w:val="CA4789025C0B47BB8CACAF6F9D988366"/>
  </w:style>
  <w:style w:type="paragraph" w:customStyle="1" w:styleId="557BF9331A174634AC30B4AAF60B4D8F">
    <w:name w:val="557BF9331A174634AC30B4AAF60B4D8F"/>
  </w:style>
  <w:style w:type="paragraph" w:customStyle="1" w:styleId="259BEB2876584E5AAC2CAE5AFAD610CE">
    <w:name w:val="259BEB2876584E5AAC2CAE5AFAD610CE"/>
  </w:style>
  <w:style w:type="paragraph" w:customStyle="1" w:styleId="F15681BC95604F47A5A6843EB6AD3C86">
    <w:name w:val="F15681BC95604F47A5A6843EB6AD3C86"/>
  </w:style>
  <w:style w:type="paragraph" w:customStyle="1" w:styleId="0DD690A8058542C08C561D2F56EE5711">
    <w:name w:val="0DD690A8058542C08C561D2F56EE5711"/>
    <w:rsid w:val="00714A43"/>
  </w:style>
  <w:style w:type="paragraph" w:customStyle="1" w:styleId="21E9F90672B34A2EA5C9234DE959FA2D">
    <w:name w:val="21E9F90672B34A2EA5C9234DE959FA2D"/>
    <w:rsid w:val="00714A43"/>
  </w:style>
  <w:style w:type="paragraph" w:customStyle="1" w:styleId="68228AD900C8459FAA2F5748C1D05965">
    <w:name w:val="68228AD900C8459FAA2F5748C1D05965"/>
    <w:rsid w:val="00714A43"/>
  </w:style>
  <w:style w:type="paragraph" w:customStyle="1" w:styleId="58C34881F3F54623BE05C1C14125B183">
    <w:name w:val="58C34881F3F54623BE05C1C14125B183"/>
    <w:rsid w:val="00714A43"/>
  </w:style>
  <w:style w:type="paragraph" w:customStyle="1" w:styleId="B837FE7D59094CABA36731FC96D2422E">
    <w:name w:val="B837FE7D59094CABA36731FC96D2422E"/>
    <w:rsid w:val="00714A43"/>
  </w:style>
  <w:style w:type="paragraph" w:customStyle="1" w:styleId="4BCFBAEC6323466592DAEE75A9661BBF">
    <w:name w:val="4BCFBAEC6323466592DAEE75A9661BBF"/>
    <w:rsid w:val="00714A43"/>
  </w:style>
  <w:style w:type="paragraph" w:customStyle="1" w:styleId="3E46C7EB8C7541D998DD2D6F045B7F1F">
    <w:name w:val="3E46C7EB8C7541D998DD2D6F045B7F1F"/>
    <w:rsid w:val="00714A43"/>
  </w:style>
  <w:style w:type="paragraph" w:customStyle="1" w:styleId="43E48245AB244D53BFA4F19E2AA81440">
    <w:name w:val="43E48245AB244D53BFA4F19E2AA81440"/>
    <w:rsid w:val="00714A43"/>
  </w:style>
  <w:style w:type="paragraph" w:customStyle="1" w:styleId="535FEFE14EFB4695BF77E2C430B40F6B">
    <w:name w:val="535FEFE14EFB4695BF77E2C430B40F6B"/>
    <w:rsid w:val="00714A43"/>
  </w:style>
  <w:style w:type="paragraph" w:customStyle="1" w:styleId="BA3D2F6F38EF4B67A7B2210055784375">
    <w:name w:val="BA3D2F6F38EF4B67A7B2210055784375"/>
    <w:rsid w:val="00714A43"/>
  </w:style>
  <w:style w:type="paragraph" w:customStyle="1" w:styleId="B675D86576564A9C930CA8F4A6675E2B">
    <w:name w:val="B675D86576564A9C930CA8F4A6675E2B"/>
    <w:rsid w:val="00714A43"/>
  </w:style>
  <w:style w:type="paragraph" w:customStyle="1" w:styleId="175276E4AE854477A8E90AFD32342E13">
    <w:name w:val="175276E4AE854477A8E90AFD32342E13"/>
    <w:rsid w:val="00714A43"/>
  </w:style>
  <w:style w:type="paragraph" w:customStyle="1" w:styleId="50CAEE8EDC5D4653A17A9EE2DD64DE4E">
    <w:name w:val="50CAEE8EDC5D4653A17A9EE2DD64DE4E"/>
    <w:rsid w:val="00714A43"/>
  </w:style>
  <w:style w:type="paragraph" w:customStyle="1" w:styleId="1FE98AC4B3704B4CA8599DB8113C7B72">
    <w:name w:val="1FE98AC4B3704B4CA8599DB8113C7B72"/>
    <w:rsid w:val="00714A43"/>
  </w:style>
  <w:style w:type="paragraph" w:customStyle="1" w:styleId="C07A39169A614110841FDBAA3FBFC514">
    <w:name w:val="C07A39169A614110841FDBAA3FBFC514"/>
    <w:rsid w:val="00714A43"/>
  </w:style>
  <w:style w:type="paragraph" w:customStyle="1" w:styleId="1471CACC11CB40F7A8BC6C8A0C720160">
    <w:name w:val="1471CACC11CB40F7A8BC6C8A0C720160"/>
    <w:rsid w:val="00714A43"/>
  </w:style>
  <w:style w:type="paragraph" w:customStyle="1" w:styleId="E423382FC75648ADA17BFF46CFBFD713">
    <w:name w:val="E423382FC75648ADA17BFF46CFBFD713"/>
    <w:rsid w:val="00714A43"/>
  </w:style>
  <w:style w:type="paragraph" w:customStyle="1" w:styleId="BB811B78CF8B44A6BA2EDD5AA2C46587">
    <w:name w:val="BB811B78CF8B44A6BA2EDD5AA2C46587"/>
    <w:rsid w:val="00714A43"/>
  </w:style>
  <w:style w:type="paragraph" w:customStyle="1" w:styleId="1471C6F8916743FE944D386C424DFB13">
    <w:name w:val="1471C6F8916743FE944D386C424DFB13"/>
    <w:rsid w:val="00714A43"/>
  </w:style>
  <w:style w:type="paragraph" w:customStyle="1" w:styleId="972503810A654F94BEE4BF500EE160B9">
    <w:name w:val="972503810A654F94BEE4BF500EE160B9"/>
    <w:rsid w:val="00714A43"/>
  </w:style>
  <w:style w:type="paragraph" w:customStyle="1" w:styleId="62462520E708435EA352261798FE85FC">
    <w:name w:val="62462520E708435EA352261798FE85FC"/>
    <w:rsid w:val="00714A43"/>
  </w:style>
  <w:style w:type="paragraph" w:customStyle="1" w:styleId="D2420E24D19F4C47BB4CCD75F5813DF8">
    <w:name w:val="D2420E24D19F4C47BB4CCD75F5813DF8"/>
    <w:rsid w:val="00714A43"/>
  </w:style>
  <w:style w:type="paragraph" w:customStyle="1" w:styleId="3CCE2F262F0343E9A3155663B759E7D3">
    <w:name w:val="3CCE2F262F0343E9A3155663B759E7D3"/>
    <w:rsid w:val="00714A43"/>
  </w:style>
  <w:style w:type="paragraph" w:customStyle="1" w:styleId="997B63579A424BD99F6AC28D2928E1AA">
    <w:name w:val="997B63579A424BD99F6AC28D2928E1AA"/>
    <w:rsid w:val="00714A43"/>
  </w:style>
  <w:style w:type="paragraph" w:customStyle="1" w:styleId="F437026BC8FD4F8A83D3AF717F2140E9">
    <w:name w:val="F437026BC8FD4F8A83D3AF717F2140E9"/>
    <w:rsid w:val="00FE6B4B"/>
  </w:style>
  <w:style w:type="paragraph" w:customStyle="1" w:styleId="6F4E37CE542642A78EAE08D6522C2F38">
    <w:name w:val="6F4E37CE542642A78EAE08D6522C2F38"/>
    <w:rsid w:val="00FE6B4B"/>
  </w:style>
  <w:style w:type="paragraph" w:customStyle="1" w:styleId="49F22D956C8B41BB91CAD9A2B66D8279">
    <w:name w:val="49F22D956C8B41BB91CAD9A2B66D8279"/>
    <w:rsid w:val="00FE6B4B"/>
  </w:style>
  <w:style w:type="paragraph" w:customStyle="1" w:styleId="5B57F6E424D44A61B1C4909CC7355BE8">
    <w:name w:val="5B57F6E424D44A61B1C4909CC7355BE8"/>
    <w:rsid w:val="00FE6B4B"/>
  </w:style>
  <w:style w:type="paragraph" w:customStyle="1" w:styleId="CB121163F56544C48CD62D5C22933D4A">
    <w:name w:val="CB121163F56544C48CD62D5C22933D4A"/>
    <w:rsid w:val="00FE6B4B"/>
  </w:style>
  <w:style w:type="paragraph" w:customStyle="1" w:styleId="E82D9B8DE12B4716BD27B315B5B3622A">
    <w:name w:val="E82D9B8DE12B4716BD27B315B5B3622A"/>
    <w:rsid w:val="00FE6B4B"/>
  </w:style>
  <w:style w:type="paragraph" w:customStyle="1" w:styleId="88FA5DD3EA234C5C8496B992EE647698">
    <w:name w:val="88FA5DD3EA234C5C8496B992EE647698"/>
    <w:rsid w:val="00FE6B4B"/>
  </w:style>
  <w:style w:type="paragraph" w:customStyle="1" w:styleId="751E88ED46264384826FE88FC07D32BB">
    <w:name w:val="751E88ED46264384826FE88FC07D32BB"/>
    <w:rsid w:val="00FE6B4B"/>
  </w:style>
  <w:style w:type="paragraph" w:customStyle="1" w:styleId="213EB8EF2BB942FF8F09249420151962">
    <w:name w:val="213EB8EF2BB942FF8F09249420151962"/>
    <w:rsid w:val="00FE6B4B"/>
  </w:style>
  <w:style w:type="paragraph" w:customStyle="1" w:styleId="8D3ED72DF8A64D918630A365E84D5778">
    <w:name w:val="8D3ED72DF8A64D918630A365E84D5778"/>
    <w:rsid w:val="00FE6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https://twitter.com/Iam_syedali</CompanyAddress>
  <CompanyPhone>https://in.linkedin.com/in/iam-syedali</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6C258-02FF-4D35-A161-0CCF7D31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623</TotalTime>
  <Pages>8</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SA</Company>
  <LinksUpToDate>false</LinksUpToDate>
  <CharactersWithSpaces>14151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Liferay Consultant</dc:subject>
  <dc:creator>Syed Ali</dc:creator>
  <cp:keywords>Liferay</cp:keywords>
  <dc:description/>
  <cp:lastModifiedBy>ALI, SYED</cp:lastModifiedBy>
  <cp:revision>645</cp:revision>
  <dcterms:created xsi:type="dcterms:W3CDTF">2016-11-29T15:01:00Z</dcterms:created>
  <dcterms:modified xsi:type="dcterms:W3CDTF">2018-04-12T05:20:00Z</dcterms:modified>
</cp:coreProperties>
</file>